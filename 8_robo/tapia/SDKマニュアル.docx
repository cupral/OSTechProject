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E9A4AD" w14:textId="77777777" w:rsidR="004C7977" w:rsidRPr="00B33F01" w:rsidRDefault="002B7696" w:rsidP="006A2290">
      <w:pPr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67228F1" wp14:editId="74998827">
                <wp:simplePos x="0" y="0"/>
                <wp:positionH relativeFrom="column">
                  <wp:posOffset>5705475</wp:posOffset>
                </wp:positionH>
                <wp:positionV relativeFrom="paragraph">
                  <wp:posOffset>-626111</wp:posOffset>
                </wp:positionV>
                <wp:extent cx="45719" cy="9877425"/>
                <wp:effectExtent l="0" t="0" r="0" b="9525"/>
                <wp:wrapNone/>
                <wp:docPr id="14" name="正方形/長方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877425"/>
                        </a:xfrm>
                        <a:prstGeom prst="rect">
                          <a:avLst/>
                        </a:prstGeom>
                        <a:solidFill>
                          <a:srgbClr val="A5D36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4" o:spid="_x0000_s1026" style="position:absolute;left:0;text-align:left;margin-left:449.25pt;margin-top:-49.3pt;width:3.6pt;height:777.7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" fillcolor="#a5d364" stroked="f" strokeweight="2pt"/>
            </w:pict>
          </mc:Fallback>
        </mc:AlternateContent>
      </w:r>
    </w:p>
    <w:p w14:paraId="1E5F2B7C" w14:textId="77777777" w:rsidR="00F65F0B" w:rsidRPr="00B33F01" w:rsidRDefault="00F65F0B" w:rsidP="006A2290">
      <w:pPr>
        <w:rPr>
          <w:rFonts w:ascii="Meiryo UI" w:eastAsia="Meiryo UI" w:hAnsi="Meiryo UI" w:cs="Meiryo UI"/>
          <w:color w:val="auto"/>
          <w:sz w:val="24"/>
          <w:szCs w:val="24"/>
        </w:rPr>
      </w:pPr>
    </w:p>
    <w:p w14:paraId="4413F516" w14:textId="77777777" w:rsidR="00F65F0B" w:rsidRPr="00B33F01" w:rsidRDefault="00F65F0B" w:rsidP="006A2290">
      <w:pPr>
        <w:rPr>
          <w:rFonts w:ascii="Meiryo UI" w:eastAsia="Meiryo UI" w:hAnsi="Meiryo UI" w:cs="Meiryo UI"/>
          <w:color w:val="auto"/>
          <w:sz w:val="24"/>
          <w:szCs w:val="24"/>
        </w:rPr>
      </w:pPr>
    </w:p>
    <w:p w14:paraId="4CAE2572" w14:textId="77777777" w:rsidR="00F65F0B" w:rsidRPr="00B33F01" w:rsidRDefault="00F65F0B" w:rsidP="006A2290">
      <w:pPr>
        <w:rPr>
          <w:rFonts w:ascii="Meiryo UI" w:eastAsia="Meiryo UI" w:hAnsi="Meiryo UI" w:cs="Meiryo UI"/>
          <w:color w:val="auto"/>
          <w:sz w:val="24"/>
          <w:szCs w:val="24"/>
        </w:rPr>
      </w:pPr>
    </w:p>
    <w:p w14:paraId="4FDF5D7B" w14:textId="77777777" w:rsidR="00F65F0B" w:rsidRPr="00B33F01" w:rsidRDefault="00F65F0B" w:rsidP="006A2290">
      <w:pPr>
        <w:rPr>
          <w:rFonts w:ascii="Meiryo UI" w:eastAsia="Meiryo UI" w:hAnsi="Meiryo UI" w:cs="Meiryo UI"/>
          <w:color w:val="auto"/>
          <w:sz w:val="24"/>
          <w:szCs w:val="24"/>
        </w:rPr>
      </w:pPr>
    </w:p>
    <w:p w14:paraId="47121412" w14:textId="77777777" w:rsidR="00BF1EA0" w:rsidRPr="00B33F01" w:rsidRDefault="00BF1EA0" w:rsidP="006A2290">
      <w:pPr>
        <w:rPr>
          <w:rFonts w:ascii="Meiryo UI" w:eastAsia="Meiryo UI" w:hAnsi="Meiryo UI" w:cs="Meiryo UI"/>
          <w:color w:val="auto"/>
          <w:sz w:val="24"/>
          <w:szCs w:val="24"/>
        </w:rPr>
      </w:pPr>
    </w:p>
    <w:p w14:paraId="1B98CEF5" w14:textId="77777777" w:rsidR="00BF1EA0" w:rsidRPr="00B33F01" w:rsidRDefault="00BE4B29" w:rsidP="00746413">
      <w:pPr>
        <w:spacing w:after="0"/>
        <w:rPr>
          <w:rFonts w:ascii="Meiryo UI" w:eastAsia="Meiryo UI" w:hAnsi="Meiryo UI" w:cs="Meiryo UI"/>
          <w:b/>
          <w:color w:val="auto"/>
          <w:sz w:val="104"/>
          <w:szCs w:val="104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104"/>
          <w:szCs w:val="104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SDK</w:t>
      </w:r>
      <w:r w:rsidR="00C603DB" w:rsidRPr="00B33F01">
        <w:rPr>
          <w:rFonts w:ascii="Meiryo UI" w:eastAsia="Meiryo UI" w:hAnsi="Meiryo UI" w:cs="Meiryo UI" w:hint="eastAsia"/>
          <w:b/>
          <w:color w:val="auto"/>
          <w:sz w:val="104"/>
          <w:szCs w:val="104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マニュアル</w:t>
      </w:r>
    </w:p>
    <w:p w14:paraId="50484D5E" w14:textId="77777777" w:rsidR="00F65F0B" w:rsidRPr="00B33F01" w:rsidRDefault="00F65F0B" w:rsidP="006A2290">
      <w:pPr>
        <w:rPr>
          <w:rFonts w:ascii="Meiryo UI" w:eastAsia="Meiryo UI" w:hAnsi="Meiryo UI" w:cs="Meiryo UI"/>
          <w:color w:val="auto"/>
          <w:sz w:val="24"/>
          <w:szCs w:val="24"/>
        </w:rPr>
      </w:pPr>
    </w:p>
    <w:p w14:paraId="00CCEA1E" w14:textId="77777777" w:rsidR="00F00026" w:rsidRPr="00B33F01" w:rsidRDefault="00F00026" w:rsidP="006A2290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503E21A4" w14:textId="77777777" w:rsidR="00BF1566" w:rsidRPr="00B33F01" w:rsidRDefault="00BF1566" w:rsidP="006A2290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7A9D78E0" w14:textId="77777777" w:rsidR="00BF1566" w:rsidRPr="00B33F01" w:rsidRDefault="00BF1566" w:rsidP="006A2290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06332F0D" w14:textId="77777777" w:rsidR="00BF1566" w:rsidRPr="00B33F01" w:rsidRDefault="00BF1566" w:rsidP="006A2290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74A0BAFE" w14:textId="77777777" w:rsidR="00BF1566" w:rsidRPr="00B33F01" w:rsidRDefault="00BF1566" w:rsidP="006A2290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5532A818" w14:textId="77777777" w:rsidR="00BF1566" w:rsidRPr="00B33F01" w:rsidRDefault="00BF1566" w:rsidP="006A2290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13678A72" w14:textId="77777777" w:rsidR="00F92901" w:rsidRPr="00B33F01" w:rsidRDefault="00F92901" w:rsidP="006A2290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0636F635" w14:textId="77777777" w:rsidR="00F92901" w:rsidRPr="00B33F01" w:rsidRDefault="00F92901" w:rsidP="006A2290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05900AFA" w14:textId="77777777" w:rsidR="00F92901" w:rsidRPr="00B33F01" w:rsidRDefault="00F92901" w:rsidP="00F92901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0201C362" w14:textId="77777777" w:rsidR="00F92901" w:rsidRPr="00B33F01" w:rsidRDefault="00F92901" w:rsidP="00F92901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</w:p>
    <w:p w14:paraId="18B140AC" w14:textId="77777777" w:rsidR="00711FF2" w:rsidRPr="00B33F01" w:rsidRDefault="00BF1EA0" w:rsidP="00F92901">
      <w:pPr>
        <w:tabs>
          <w:tab w:val="left" w:pos="6900"/>
        </w:tabs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株式会社MJI</w:t>
      </w:r>
      <w:r w:rsidR="00A542A5" w:rsidRPr="00B33F01">
        <w:rPr>
          <w:rFonts w:ascii="Meiryo UI" w:eastAsia="Meiryo UI" w:hAnsi="Meiryo UI" w:cs="Meiryo UI"/>
          <w:color w:val="auto"/>
          <w:sz w:val="24"/>
          <w:szCs w:val="24"/>
        </w:rPr>
        <w:t xml:space="preserve"> </w:t>
      </w:r>
    </w:p>
    <w:p w14:paraId="630AD78F" w14:textId="77777777" w:rsidR="00F92901" w:rsidRPr="00B33F01" w:rsidRDefault="00F92901" w:rsidP="006A2290">
      <w:pPr>
        <w:tabs>
          <w:tab w:val="left" w:pos="6115"/>
        </w:tabs>
        <w:spacing w:line="240" w:lineRule="auto"/>
        <w:contextualSpacing/>
        <w:rPr>
          <w:rFonts w:ascii="Meiryo UI" w:eastAsia="Meiryo UI" w:hAnsi="Meiryo UI" w:cs="Meiryo UI"/>
          <w:b/>
          <w:color w:val="auto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F92901" w:rsidRPr="00B33F01" w:rsidSect="004076CE">
          <w:headerReference w:type="default" r:id="rId9"/>
          <w:footerReference w:type="default" r:id="rId10"/>
          <w:headerReference w:type="first" r:id="rId11"/>
          <w:footerReference w:type="first" r:id="rId12"/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31FC67F6" w14:textId="77777777" w:rsidR="00711FF2" w:rsidRPr="00B33F01" w:rsidRDefault="00711FF2" w:rsidP="006A2290">
      <w:pPr>
        <w:tabs>
          <w:tab w:val="left" w:pos="6115"/>
        </w:tabs>
        <w:spacing w:line="240" w:lineRule="auto"/>
        <w:contextualSpacing/>
        <w:rPr>
          <w:rFonts w:ascii="Meiryo UI" w:eastAsia="Meiryo UI" w:hAnsi="Meiryo UI" w:cs="Meiryo UI"/>
          <w:b/>
          <w:color w:val="auto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更新履歴</w:t>
      </w:r>
    </w:p>
    <w:p w14:paraId="3B2D0822" w14:textId="77777777" w:rsidR="00711FF2" w:rsidRPr="00B33F01" w:rsidRDefault="00711FF2" w:rsidP="006A2290">
      <w:pPr>
        <w:tabs>
          <w:tab w:val="left" w:pos="6115"/>
        </w:tabs>
        <w:spacing w:line="240" w:lineRule="auto"/>
        <w:contextualSpacing/>
        <w:rPr>
          <w:rFonts w:ascii="Meiryo UI" w:eastAsia="Meiryo UI" w:hAnsi="Meiryo UI" w:cs="Meiryo UI"/>
          <w:color w:val="auto"/>
          <w:sz w:val="24"/>
          <w:szCs w:val="24"/>
        </w:rPr>
      </w:pP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1412"/>
        <w:gridCol w:w="6578"/>
        <w:gridCol w:w="1700"/>
      </w:tblGrid>
      <w:tr w:rsidR="00711FF2" w:rsidRPr="00B33F01" w14:paraId="6F6BCA8E" w14:textId="77777777" w:rsidTr="00E65DE2">
        <w:tc>
          <w:tcPr>
            <w:tcW w:w="1412" w:type="dxa"/>
            <w:shd w:val="clear" w:color="auto" w:fill="C7D5EF" w:themeFill="accent2" w:themeFillTint="66"/>
          </w:tcPr>
          <w:p w14:paraId="499DC9EE" w14:textId="77777777" w:rsidR="00711FF2" w:rsidRPr="00B33F01" w:rsidRDefault="009A03B3" w:rsidP="009A03B3">
            <w:pPr>
              <w:tabs>
                <w:tab w:val="left" w:pos="6115"/>
              </w:tabs>
              <w:contextualSpacing/>
              <w:jc w:val="center"/>
              <w:rPr>
                <w:rFonts w:ascii="Meiryo UI" w:eastAsia="Meiryo UI" w:hAnsi="Meiryo UI" w:cs="Meiryo UI"/>
                <w:color w:val="auto"/>
                <w:sz w:val="24"/>
                <w:szCs w:val="24"/>
              </w:rPr>
            </w:pPr>
            <w:r w:rsidRPr="00B33F01">
              <w:rPr>
                <w:rFonts w:ascii="Meiryo UI" w:eastAsia="Meiryo UI" w:hAnsi="Meiryo UI" w:cs="Meiryo UI" w:hint="eastAsia"/>
                <w:color w:val="auto"/>
                <w:sz w:val="24"/>
                <w:szCs w:val="24"/>
              </w:rPr>
              <w:t>バージョン</w:t>
            </w:r>
          </w:p>
        </w:tc>
        <w:tc>
          <w:tcPr>
            <w:tcW w:w="6578" w:type="dxa"/>
            <w:shd w:val="clear" w:color="auto" w:fill="C7D5EF" w:themeFill="accent2" w:themeFillTint="66"/>
          </w:tcPr>
          <w:p w14:paraId="45589789" w14:textId="77777777" w:rsidR="00711FF2" w:rsidRPr="00B33F01" w:rsidRDefault="009A03B3" w:rsidP="009A03B3">
            <w:pPr>
              <w:tabs>
                <w:tab w:val="left" w:pos="6115"/>
              </w:tabs>
              <w:contextualSpacing/>
              <w:jc w:val="center"/>
              <w:rPr>
                <w:rFonts w:ascii="Meiryo UI" w:eastAsia="Meiryo UI" w:hAnsi="Meiryo UI" w:cs="Meiryo UI"/>
                <w:color w:val="auto"/>
                <w:sz w:val="24"/>
                <w:szCs w:val="24"/>
              </w:rPr>
            </w:pPr>
            <w:r w:rsidRPr="00B33F01">
              <w:rPr>
                <w:rFonts w:ascii="Meiryo UI" w:eastAsia="Meiryo UI" w:hAnsi="Meiryo UI" w:cs="Meiryo UI" w:hint="eastAsia"/>
                <w:color w:val="auto"/>
                <w:sz w:val="24"/>
                <w:szCs w:val="24"/>
              </w:rPr>
              <w:t>更新内容</w:t>
            </w:r>
          </w:p>
        </w:tc>
        <w:tc>
          <w:tcPr>
            <w:tcW w:w="1700" w:type="dxa"/>
            <w:shd w:val="clear" w:color="auto" w:fill="C7D5EF" w:themeFill="accent2" w:themeFillTint="66"/>
          </w:tcPr>
          <w:p w14:paraId="72BA4812" w14:textId="77777777" w:rsidR="00711FF2" w:rsidRPr="00B33F01" w:rsidRDefault="009A03B3" w:rsidP="009A03B3">
            <w:pPr>
              <w:tabs>
                <w:tab w:val="left" w:pos="6115"/>
              </w:tabs>
              <w:contextualSpacing/>
              <w:jc w:val="center"/>
              <w:rPr>
                <w:rFonts w:ascii="Meiryo UI" w:eastAsia="Meiryo UI" w:hAnsi="Meiryo UI" w:cs="Meiryo UI"/>
                <w:color w:val="auto"/>
                <w:sz w:val="24"/>
                <w:szCs w:val="24"/>
              </w:rPr>
            </w:pPr>
            <w:r w:rsidRPr="00B33F01">
              <w:rPr>
                <w:rFonts w:ascii="Meiryo UI" w:eastAsia="Meiryo UI" w:hAnsi="Meiryo UI" w:cs="Meiryo UI" w:hint="eastAsia"/>
                <w:color w:val="auto"/>
                <w:sz w:val="24"/>
                <w:szCs w:val="24"/>
              </w:rPr>
              <w:t>更新日</w:t>
            </w:r>
          </w:p>
        </w:tc>
      </w:tr>
      <w:tr w:rsidR="00711FF2" w:rsidRPr="00B33F01" w14:paraId="5D015834" w14:textId="77777777" w:rsidTr="00E65DE2">
        <w:tc>
          <w:tcPr>
            <w:tcW w:w="1412" w:type="dxa"/>
          </w:tcPr>
          <w:p w14:paraId="154698B5" w14:textId="77777777" w:rsidR="00711FF2" w:rsidRPr="00B33F01" w:rsidRDefault="005312AC" w:rsidP="006A2290">
            <w:pPr>
              <w:tabs>
                <w:tab w:val="left" w:pos="6115"/>
              </w:tabs>
              <w:contextualSpacing/>
              <w:rPr>
                <w:rFonts w:ascii="Meiryo UI" w:eastAsia="Meiryo UI" w:hAnsi="Meiryo UI" w:cs="Meiryo UI"/>
                <w:color w:val="auto"/>
                <w:sz w:val="24"/>
                <w:szCs w:val="24"/>
              </w:rPr>
            </w:pPr>
            <w:r w:rsidRPr="00B33F01">
              <w:rPr>
                <w:rFonts w:ascii="Meiryo UI" w:eastAsia="Meiryo UI" w:hAnsi="Meiryo UI" w:cs="Meiryo UI"/>
                <w:color w:val="auto"/>
                <w:sz w:val="24"/>
                <w:szCs w:val="24"/>
              </w:rPr>
              <w:t>Ver1</w:t>
            </w:r>
            <w:r w:rsidRPr="00B33F01">
              <w:rPr>
                <w:rFonts w:ascii="Meiryo UI" w:eastAsia="Meiryo UI" w:hAnsi="Meiryo UI" w:cs="Meiryo UI" w:hint="eastAsia"/>
                <w:color w:val="auto"/>
                <w:sz w:val="24"/>
                <w:szCs w:val="24"/>
              </w:rPr>
              <w:t>.0</w:t>
            </w:r>
          </w:p>
        </w:tc>
        <w:tc>
          <w:tcPr>
            <w:tcW w:w="6578" w:type="dxa"/>
          </w:tcPr>
          <w:p w14:paraId="505D199D" w14:textId="77777777" w:rsidR="00711FF2" w:rsidRPr="00B33F01" w:rsidRDefault="009A03B3" w:rsidP="006A2290">
            <w:pPr>
              <w:tabs>
                <w:tab w:val="left" w:pos="6115"/>
              </w:tabs>
              <w:contextualSpacing/>
              <w:rPr>
                <w:rFonts w:ascii="Meiryo UI" w:eastAsia="Meiryo UI" w:hAnsi="Meiryo UI" w:cs="Meiryo UI"/>
                <w:color w:val="auto"/>
                <w:sz w:val="24"/>
                <w:szCs w:val="24"/>
              </w:rPr>
            </w:pPr>
            <w:r w:rsidRPr="00B33F01">
              <w:rPr>
                <w:rFonts w:ascii="Meiryo UI" w:eastAsia="Meiryo UI" w:hAnsi="Meiryo UI" w:cs="Meiryo UI" w:hint="eastAsia"/>
                <w:color w:val="auto"/>
                <w:sz w:val="24"/>
                <w:szCs w:val="24"/>
              </w:rPr>
              <w:t>新規作成</w:t>
            </w:r>
          </w:p>
        </w:tc>
        <w:tc>
          <w:tcPr>
            <w:tcW w:w="1700" w:type="dxa"/>
          </w:tcPr>
          <w:p w14:paraId="1EAC8F47" w14:textId="77777777" w:rsidR="00711FF2" w:rsidRPr="00B33F01" w:rsidRDefault="0011688A" w:rsidP="006A2290">
            <w:pPr>
              <w:tabs>
                <w:tab w:val="left" w:pos="6115"/>
              </w:tabs>
              <w:contextualSpacing/>
              <w:rPr>
                <w:rFonts w:ascii="Meiryo UI" w:eastAsia="Meiryo UI" w:hAnsi="Meiryo UI" w:cs="Meiryo UI"/>
                <w:color w:val="auto"/>
                <w:sz w:val="24"/>
                <w:szCs w:val="24"/>
              </w:rPr>
            </w:pPr>
            <w:r w:rsidRPr="00B33F01">
              <w:rPr>
                <w:rFonts w:ascii="Meiryo UI" w:eastAsia="Meiryo UI" w:hAnsi="Meiryo UI" w:cs="Meiryo UI" w:hint="eastAsia"/>
                <w:color w:val="auto"/>
                <w:sz w:val="24"/>
                <w:szCs w:val="24"/>
              </w:rPr>
              <w:t>2017/03/01</w:t>
            </w:r>
          </w:p>
        </w:tc>
      </w:tr>
      <w:tr w:rsidR="009A03B3" w:rsidRPr="00B33F01" w14:paraId="47402EAA" w14:textId="77777777" w:rsidTr="00E65DE2">
        <w:tc>
          <w:tcPr>
            <w:tcW w:w="1412" w:type="dxa"/>
          </w:tcPr>
          <w:p w14:paraId="17A1B2B0" w14:textId="77777777" w:rsidR="009A03B3" w:rsidRPr="00B33F01" w:rsidRDefault="009A03B3" w:rsidP="006A2290">
            <w:pPr>
              <w:tabs>
                <w:tab w:val="left" w:pos="6115"/>
              </w:tabs>
              <w:contextualSpacing/>
              <w:rPr>
                <w:rFonts w:ascii="Meiryo UI" w:eastAsia="Meiryo UI" w:hAnsi="Meiryo UI" w:cs="Meiryo UI"/>
                <w:color w:val="auto"/>
                <w:sz w:val="24"/>
                <w:szCs w:val="24"/>
              </w:rPr>
            </w:pPr>
          </w:p>
        </w:tc>
        <w:tc>
          <w:tcPr>
            <w:tcW w:w="6578" w:type="dxa"/>
          </w:tcPr>
          <w:p w14:paraId="3150BDB7" w14:textId="77777777" w:rsidR="009A03B3" w:rsidRPr="00B33F01" w:rsidRDefault="009A03B3" w:rsidP="006A2290">
            <w:pPr>
              <w:tabs>
                <w:tab w:val="left" w:pos="6115"/>
              </w:tabs>
              <w:contextualSpacing/>
              <w:rPr>
                <w:rFonts w:ascii="Meiryo UI" w:eastAsia="Meiryo UI" w:hAnsi="Meiryo UI" w:cs="Meiryo UI"/>
                <w:color w:val="auto"/>
                <w:sz w:val="24"/>
                <w:szCs w:val="24"/>
              </w:rPr>
            </w:pPr>
          </w:p>
        </w:tc>
        <w:tc>
          <w:tcPr>
            <w:tcW w:w="1700" w:type="dxa"/>
          </w:tcPr>
          <w:p w14:paraId="018ADCAB" w14:textId="77777777" w:rsidR="009A03B3" w:rsidRPr="00B33F01" w:rsidRDefault="009A03B3" w:rsidP="00E65DE2">
            <w:pPr>
              <w:tabs>
                <w:tab w:val="left" w:pos="6115"/>
              </w:tabs>
              <w:ind w:rightChars="113" w:right="226"/>
              <w:contextualSpacing/>
              <w:rPr>
                <w:rFonts w:ascii="Meiryo UI" w:eastAsia="Meiryo UI" w:hAnsi="Meiryo UI" w:cs="Meiryo UI"/>
                <w:color w:val="auto"/>
                <w:sz w:val="24"/>
                <w:szCs w:val="24"/>
              </w:rPr>
            </w:pPr>
          </w:p>
        </w:tc>
      </w:tr>
    </w:tbl>
    <w:p w14:paraId="044AFF7D" w14:textId="77777777" w:rsidR="00D612C8" w:rsidRPr="00B33F01" w:rsidRDefault="00627DC9" w:rsidP="006A2290">
      <w:pPr>
        <w:tabs>
          <w:tab w:val="left" w:pos="6115"/>
        </w:tabs>
        <w:spacing w:line="240" w:lineRule="auto"/>
        <w:contextualSpacing/>
        <w:rPr>
          <w:rFonts w:ascii="Meiryo UI" w:eastAsia="Meiryo UI" w:hAnsi="Meiryo UI" w:cs="Meiryo UI"/>
          <w:color w:val="auto"/>
          <w:sz w:val="24"/>
          <w:szCs w:val="24"/>
        </w:rPr>
        <w:sectPr w:rsidR="00D612C8" w:rsidRPr="00B33F01" w:rsidSect="004076CE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/>
          <w:color w:val="auto"/>
          <w:sz w:val="24"/>
          <w:szCs w:val="24"/>
        </w:rPr>
        <w:tab/>
      </w:r>
    </w:p>
    <w:p w14:paraId="4C38012D" w14:textId="77777777" w:rsidR="00E222C0" w:rsidRPr="00B33F01" w:rsidRDefault="00E222C0" w:rsidP="002565FE">
      <w:pPr>
        <w:pStyle w:val="13"/>
      </w:pPr>
      <w:r w:rsidRPr="00B33F01">
        <w:rPr>
          <w:rFonts w:hint="eastAsia"/>
        </w:rPr>
        <w:lastRenderedPageBreak/>
        <w:t>【目次】</w:t>
      </w:r>
      <w:r w:rsidR="009B2639" w:rsidRPr="00B33F01">
        <w:tab/>
      </w:r>
    </w:p>
    <w:p w14:paraId="1B91FFFB" w14:textId="77777777" w:rsidR="00CF6F8C" w:rsidRPr="00B33F01" w:rsidRDefault="009D37D8" w:rsidP="002A30AF">
      <w:pPr>
        <w:pStyle w:val="af5"/>
        <w:widowControl w:val="0"/>
        <w:numPr>
          <w:ilvl w:val="0"/>
          <w:numId w:val="4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認証コードの入手</w:t>
      </w:r>
    </w:p>
    <w:p w14:paraId="4B15F17C" w14:textId="77777777" w:rsidR="00826428" w:rsidRPr="00B33F01" w:rsidRDefault="008409AA" w:rsidP="00396702">
      <w:pPr>
        <w:pStyle w:val="af5"/>
        <w:widowControl w:val="0"/>
        <w:numPr>
          <w:ilvl w:val="1"/>
          <w:numId w:val="9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ユーザーの仮登録</w:t>
      </w:r>
    </w:p>
    <w:p w14:paraId="23DE0FD2" w14:textId="77777777" w:rsidR="00826428" w:rsidRPr="00B33F01" w:rsidRDefault="008409AA" w:rsidP="00396702">
      <w:pPr>
        <w:pStyle w:val="af5"/>
        <w:widowControl w:val="0"/>
        <w:numPr>
          <w:ilvl w:val="1"/>
          <w:numId w:val="9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ユーザーの本登録およびパスワードの設定</w:t>
      </w:r>
    </w:p>
    <w:p w14:paraId="1911A2BD" w14:textId="77777777" w:rsidR="003F606B" w:rsidRPr="00B33F01" w:rsidRDefault="003F606B" w:rsidP="008409AA">
      <w:pPr>
        <w:pStyle w:val="af5"/>
        <w:widowControl w:val="0"/>
        <w:numPr>
          <w:ilvl w:val="1"/>
          <w:numId w:val="9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SDK</w:t>
      </w:r>
      <w:r w:rsidR="008409AA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および簡易マニュアルのダウンロード</w:t>
      </w:r>
    </w:p>
    <w:p w14:paraId="549CF005" w14:textId="77777777" w:rsidR="003F606B" w:rsidRPr="00B33F01" w:rsidRDefault="003F606B" w:rsidP="00396702">
      <w:pPr>
        <w:pStyle w:val="af5"/>
        <w:widowControl w:val="0"/>
        <w:numPr>
          <w:ilvl w:val="1"/>
          <w:numId w:val="9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有償認証コードにアップデートする（30日を超えて開発する場合）</w:t>
      </w:r>
    </w:p>
    <w:p w14:paraId="23B0D4F9" w14:textId="77777777" w:rsidR="00396702" w:rsidRPr="00B33F01" w:rsidRDefault="00B06AFA" w:rsidP="00396702">
      <w:pPr>
        <w:pStyle w:val="af5"/>
        <w:widowControl w:val="0"/>
        <w:numPr>
          <w:ilvl w:val="0"/>
          <w:numId w:val="4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Java・・・のインストール</w:t>
      </w:r>
    </w:p>
    <w:p w14:paraId="51E7102D" w14:textId="77777777" w:rsidR="00396702" w:rsidRPr="00B33F01" w:rsidRDefault="00396702" w:rsidP="00396702">
      <w:pPr>
        <w:pStyle w:val="af5"/>
        <w:widowControl w:val="0"/>
        <w:numPr>
          <w:ilvl w:val="0"/>
          <w:numId w:val="10"/>
        </w:numPr>
        <w:spacing w:after="0" w:line="440" w:lineRule="exact"/>
        <w:contextualSpacing w:val="0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28645F46" w14:textId="77777777" w:rsidR="00396702" w:rsidRPr="00B33F01" w:rsidRDefault="00396702" w:rsidP="00396702">
      <w:pPr>
        <w:pStyle w:val="af5"/>
        <w:widowControl w:val="0"/>
        <w:numPr>
          <w:ilvl w:val="0"/>
          <w:numId w:val="10"/>
        </w:numPr>
        <w:spacing w:after="0" w:line="440" w:lineRule="exact"/>
        <w:contextualSpacing w:val="0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2DA7BA80" w14:textId="77777777" w:rsidR="00396702" w:rsidRPr="00B33F01" w:rsidRDefault="00396702" w:rsidP="00396702">
      <w:pPr>
        <w:pStyle w:val="af5"/>
        <w:widowControl w:val="0"/>
        <w:numPr>
          <w:ilvl w:val="1"/>
          <w:numId w:val="10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 xml:space="preserve">Java SE </w:t>
      </w:r>
      <w:r w:rsidR="008917F6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ダウンロード</w:t>
      </w:r>
    </w:p>
    <w:p w14:paraId="16AA9193" w14:textId="77777777" w:rsidR="008917F6" w:rsidRPr="00B33F01" w:rsidRDefault="008917F6" w:rsidP="00396702">
      <w:pPr>
        <w:pStyle w:val="af5"/>
        <w:widowControl w:val="0"/>
        <w:numPr>
          <w:ilvl w:val="1"/>
          <w:numId w:val="10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インストール</w:t>
      </w:r>
    </w:p>
    <w:p w14:paraId="289F7C69" w14:textId="77777777" w:rsidR="008917F6" w:rsidRPr="00B33F01" w:rsidRDefault="00BB0657" w:rsidP="008917F6">
      <w:pPr>
        <w:pStyle w:val="af5"/>
        <w:widowControl w:val="0"/>
        <w:numPr>
          <w:ilvl w:val="0"/>
          <w:numId w:val="4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Andro Studioのインストール</w:t>
      </w:r>
    </w:p>
    <w:p w14:paraId="097490FA" w14:textId="77777777" w:rsidR="00396702" w:rsidRPr="00B33F01" w:rsidRDefault="00396702" w:rsidP="00396702">
      <w:pPr>
        <w:pStyle w:val="af5"/>
        <w:widowControl w:val="0"/>
        <w:numPr>
          <w:ilvl w:val="0"/>
          <w:numId w:val="11"/>
        </w:numPr>
        <w:spacing w:after="0" w:line="440" w:lineRule="exact"/>
        <w:contextualSpacing w:val="0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57EA8F93" w14:textId="77777777" w:rsidR="00396702" w:rsidRPr="00B33F01" w:rsidRDefault="00396702" w:rsidP="00396702">
      <w:pPr>
        <w:pStyle w:val="af5"/>
        <w:widowControl w:val="0"/>
        <w:numPr>
          <w:ilvl w:val="0"/>
          <w:numId w:val="11"/>
        </w:numPr>
        <w:spacing w:after="0" w:line="440" w:lineRule="exact"/>
        <w:contextualSpacing w:val="0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5C92E28D" w14:textId="77777777" w:rsidR="00396702" w:rsidRPr="00B33F01" w:rsidRDefault="00396702" w:rsidP="00396702">
      <w:pPr>
        <w:pStyle w:val="af5"/>
        <w:widowControl w:val="0"/>
        <w:numPr>
          <w:ilvl w:val="0"/>
          <w:numId w:val="11"/>
        </w:numPr>
        <w:spacing w:after="0" w:line="440" w:lineRule="exact"/>
        <w:contextualSpacing w:val="0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0A0A277F" w14:textId="77777777" w:rsidR="00396702" w:rsidRPr="00B33F01" w:rsidRDefault="008917F6" w:rsidP="00396702">
      <w:pPr>
        <w:pStyle w:val="af5"/>
        <w:widowControl w:val="0"/>
        <w:numPr>
          <w:ilvl w:val="1"/>
          <w:numId w:val="11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ダウンロード</w:t>
      </w:r>
    </w:p>
    <w:p w14:paraId="4299F8AC" w14:textId="77777777" w:rsidR="00E202BE" w:rsidRPr="00B33F01" w:rsidRDefault="008917F6" w:rsidP="00D06E85">
      <w:pPr>
        <w:pStyle w:val="af5"/>
        <w:widowControl w:val="0"/>
        <w:numPr>
          <w:ilvl w:val="1"/>
          <w:numId w:val="11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インストール</w:t>
      </w:r>
    </w:p>
    <w:p w14:paraId="27E5A78B" w14:textId="77777777" w:rsidR="00207BAB" w:rsidRDefault="00207BAB" w:rsidP="008409AA">
      <w:pPr>
        <w:pStyle w:val="af5"/>
        <w:widowControl w:val="0"/>
        <w:numPr>
          <w:ilvl w:val="0"/>
          <w:numId w:val="4"/>
        </w:numPr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</w:rPr>
        <w:t>ライブラリの実装</w:t>
      </w:r>
    </w:p>
    <w:p w14:paraId="305936CB" w14:textId="77777777" w:rsidR="00D06E85" w:rsidRPr="00B33F01" w:rsidRDefault="00F1589F" w:rsidP="008409AA">
      <w:pPr>
        <w:pStyle w:val="af5"/>
        <w:widowControl w:val="0"/>
        <w:numPr>
          <w:ilvl w:val="0"/>
          <w:numId w:val="4"/>
        </w:numPr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TAPIA</w:t>
      </w:r>
      <w:r w:rsidR="00BB0657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と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</w:rPr>
        <w:t>パソコン</w:t>
      </w:r>
      <w:r w:rsidR="00BB0657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の接続</w:t>
      </w:r>
      <w:r w:rsidR="008917F6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 xml:space="preserve">　</w:t>
      </w:r>
      <w:r w:rsidR="00E202BE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 xml:space="preserve">　</w:t>
      </w:r>
      <w:r w:rsidR="003916B9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※画像＋説明文</w:t>
      </w:r>
    </w:p>
    <w:p w14:paraId="6997E588" w14:textId="77777777" w:rsidR="00207BAB" w:rsidRPr="00207BAB" w:rsidRDefault="00207BAB" w:rsidP="00207BAB">
      <w:pPr>
        <w:pStyle w:val="af5"/>
        <w:widowControl w:val="0"/>
        <w:numPr>
          <w:ilvl w:val="0"/>
          <w:numId w:val="12"/>
        </w:numPr>
        <w:spacing w:after="0" w:line="440" w:lineRule="exact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034D7FCE" w14:textId="77777777" w:rsidR="00207BAB" w:rsidRPr="00207BAB" w:rsidRDefault="00207BAB" w:rsidP="00207BAB">
      <w:pPr>
        <w:pStyle w:val="af5"/>
        <w:widowControl w:val="0"/>
        <w:numPr>
          <w:ilvl w:val="0"/>
          <w:numId w:val="12"/>
        </w:numPr>
        <w:spacing w:after="0" w:line="440" w:lineRule="exact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4F2CBCCE" w14:textId="77777777" w:rsidR="00207BAB" w:rsidRPr="00207BAB" w:rsidRDefault="00207BAB" w:rsidP="00207BAB">
      <w:pPr>
        <w:pStyle w:val="af5"/>
        <w:widowControl w:val="0"/>
        <w:numPr>
          <w:ilvl w:val="0"/>
          <w:numId w:val="12"/>
        </w:numPr>
        <w:spacing w:after="0" w:line="440" w:lineRule="exact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025402CF" w14:textId="77777777" w:rsidR="00207BAB" w:rsidRPr="00207BAB" w:rsidRDefault="00207BAB" w:rsidP="00207BAB">
      <w:pPr>
        <w:pStyle w:val="af5"/>
        <w:widowControl w:val="0"/>
        <w:numPr>
          <w:ilvl w:val="0"/>
          <w:numId w:val="12"/>
        </w:numPr>
        <w:spacing w:after="0" w:line="440" w:lineRule="exact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6BFC6CC1" w14:textId="77777777" w:rsidR="00207BAB" w:rsidRPr="00207BAB" w:rsidRDefault="00207BAB" w:rsidP="00207BAB">
      <w:pPr>
        <w:pStyle w:val="af5"/>
        <w:widowControl w:val="0"/>
        <w:numPr>
          <w:ilvl w:val="0"/>
          <w:numId w:val="12"/>
        </w:numPr>
        <w:spacing w:after="0" w:line="440" w:lineRule="exact"/>
        <w:rPr>
          <w:rFonts w:ascii="Meiryo UI" w:eastAsia="Meiryo UI" w:hAnsi="Meiryo UI" w:cs="Meiryo UI"/>
          <w:vanish/>
          <w:color w:val="auto"/>
          <w:sz w:val="24"/>
          <w:szCs w:val="24"/>
        </w:rPr>
      </w:pPr>
    </w:p>
    <w:p w14:paraId="4DE512BD" w14:textId="77777777" w:rsidR="00F1589F" w:rsidRPr="00B33F01" w:rsidRDefault="00F1589F" w:rsidP="00207BAB">
      <w:pPr>
        <w:pStyle w:val="af5"/>
        <w:widowControl w:val="0"/>
        <w:numPr>
          <w:ilvl w:val="1"/>
          <w:numId w:val="12"/>
        </w:numPr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Androidタブレットとパソコンの接続</w:t>
      </w:r>
    </w:p>
    <w:p w14:paraId="680CB958" w14:textId="77777777" w:rsidR="00A77792" w:rsidRDefault="00F1589F" w:rsidP="00396702">
      <w:pPr>
        <w:pStyle w:val="af5"/>
        <w:widowControl w:val="0"/>
        <w:numPr>
          <w:ilvl w:val="1"/>
          <w:numId w:val="12"/>
        </w:numPr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Androidタブレット上での開発者モードの設定</w:t>
      </w:r>
    </w:p>
    <w:p w14:paraId="4B2F5942" w14:textId="77777777" w:rsidR="00207BAB" w:rsidRPr="00B33F01" w:rsidRDefault="00207BAB" w:rsidP="00396702">
      <w:pPr>
        <w:pStyle w:val="af5"/>
        <w:widowControl w:val="0"/>
        <w:numPr>
          <w:ilvl w:val="1"/>
          <w:numId w:val="12"/>
        </w:numPr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</w:rPr>
        <w:t>AndroidタブレットへのTAPIA環境インストール</w:t>
      </w:r>
    </w:p>
    <w:p w14:paraId="72800F37" w14:textId="77777777" w:rsidR="00F1589F" w:rsidRPr="00B33F01" w:rsidRDefault="00F1589F" w:rsidP="00F1589F">
      <w:pPr>
        <w:pStyle w:val="af5"/>
        <w:widowControl w:val="0"/>
        <w:numPr>
          <w:ilvl w:val="1"/>
          <w:numId w:val="12"/>
        </w:numPr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TAPIAとパソコンの接続</w:t>
      </w:r>
    </w:p>
    <w:p w14:paraId="35D4B3CE" w14:textId="77777777" w:rsidR="00F1589F" w:rsidRPr="00B33F01" w:rsidRDefault="00F1589F" w:rsidP="00F1589F">
      <w:pPr>
        <w:pStyle w:val="af5"/>
        <w:widowControl w:val="0"/>
        <w:numPr>
          <w:ilvl w:val="1"/>
          <w:numId w:val="12"/>
        </w:numPr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TAPIA上での開発者モードの設定</w:t>
      </w:r>
    </w:p>
    <w:p w14:paraId="3C02C55F" w14:textId="77777777" w:rsidR="001B0619" w:rsidRPr="00B33F01" w:rsidRDefault="001B0619" w:rsidP="00E202BE">
      <w:pPr>
        <w:pStyle w:val="af5"/>
        <w:widowControl w:val="0"/>
        <w:numPr>
          <w:ilvl w:val="0"/>
          <w:numId w:val="4"/>
        </w:numPr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ライブラリの実装／アップデート・・・web上のライブラリを更新する。</w:t>
      </w:r>
    </w:p>
    <w:p w14:paraId="515A97B1" w14:textId="77777777" w:rsidR="005A7E68" w:rsidRPr="00B33F01" w:rsidRDefault="006D0746" w:rsidP="005A7E68">
      <w:pPr>
        <w:pStyle w:val="af5"/>
        <w:widowControl w:val="0"/>
        <w:numPr>
          <w:ilvl w:val="0"/>
          <w:numId w:val="4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サンプルコード</w:t>
      </w:r>
      <w:r w:rsidR="00E4239B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の実行</w:t>
      </w:r>
      <w:r w:rsidR="00250E16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 xml:space="preserve">　※複数の</w:t>
      </w:r>
      <w:r w:rsidR="00F910F3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動作を確認することができる</w:t>
      </w:r>
    </w:p>
    <w:p w14:paraId="1B7A3466" w14:textId="77777777" w:rsidR="00CB5811" w:rsidRPr="00B33F01" w:rsidRDefault="00F1589F" w:rsidP="005A7E68">
      <w:pPr>
        <w:pStyle w:val="af5"/>
        <w:widowControl w:val="0"/>
        <w:numPr>
          <w:ilvl w:val="0"/>
          <w:numId w:val="4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TAPIA</w:t>
      </w:r>
      <w:r w:rsidR="004D655B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を動かしてみる</w:t>
      </w:r>
      <w:r w:rsidR="001B0619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呼び出す文も記載するが詳しくはwebで３</w:t>
      </w:r>
    </w:p>
    <w:p w14:paraId="3A38F164" w14:textId="77777777" w:rsidR="00FB18ED" w:rsidRPr="00B33F01" w:rsidRDefault="00F1589F" w:rsidP="00FB18ED">
      <w:pPr>
        <w:pStyle w:val="af5"/>
        <w:widowControl w:val="0"/>
        <w:spacing w:after="0" w:line="440" w:lineRule="exact"/>
        <w:ind w:left="425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TAPIA</w:t>
      </w:r>
      <w:r w:rsidR="00FB18ED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_テンプレートのインストール</w:t>
      </w:r>
      <w:r w:rsidR="00FB18ED" w:rsidRPr="00B33F01">
        <w:rPr>
          <w:rFonts w:ascii="Meiryo UI" w:eastAsia="Meiryo UI" w:hAnsi="Meiryo UI" w:cs="Meiryo UI"/>
          <w:color w:val="auto"/>
          <w:sz w:val="24"/>
          <w:szCs w:val="24"/>
        </w:rPr>
        <w:br/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TAPIA</w:t>
      </w:r>
      <w:r w:rsidR="00FB18ED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_テンプレートの設定</w:t>
      </w:r>
    </w:p>
    <w:p w14:paraId="359155FB" w14:textId="77777777" w:rsidR="004D655B" w:rsidRPr="00B33F01" w:rsidRDefault="004D655B" w:rsidP="004D655B">
      <w:pPr>
        <w:pStyle w:val="af5"/>
        <w:widowControl w:val="0"/>
        <w:spacing w:after="0" w:line="440" w:lineRule="exact"/>
        <w:ind w:left="425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※ライブラリを呼び出す例文も記載するが、詳細はwebまで</w:t>
      </w:r>
    </w:p>
    <w:p w14:paraId="239C510E" w14:textId="77777777" w:rsidR="0043073A" w:rsidRPr="00B33F01" w:rsidRDefault="0043073A" w:rsidP="005A7E68">
      <w:pPr>
        <w:pStyle w:val="af5"/>
        <w:widowControl w:val="0"/>
        <w:numPr>
          <w:ilvl w:val="0"/>
          <w:numId w:val="4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アプリのライフサイクル</w:t>
      </w:r>
    </w:p>
    <w:p w14:paraId="3EDE5BE1" w14:textId="77777777" w:rsidR="0043073A" w:rsidRPr="00B33F01" w:rsidRDefault="00F1589F" w:rsidP="005A7E68">
      <w:pPr>
        <w:pStyle w:val="af5"/>
        <w:widowControl w:val="0"/>
        <w:numPr>
          <w:ilvl w:val="0"/>
          <w:numId w:val="4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TAPIA</w:t>
      </w:r>
      <w:r w:rsidR="00082F71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_SDK</w:t>
      </w:r>
      <w:r w:rsidR="00396702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を利用する上で</w:t>
      </w:r>
      <w:r w:rsidR="00082F71" w:rsidRPr="00B33F01">
        <w:rPr>
          <w:rFonts w:ascii="Meiryo UI" w:eastAsia="Meiryo UI" w:hAnsi="Meiryo UI" w:cs="Meiryo UI" w:hint="eastAsia"/>
          <w:color w:val="auto"/>
          <w:sz w:val="24"/>
          <w:szCs w:val="24"/>
        </w:rPr>
        <w:t>の留意事項</w:t>
      </w:r>
    </w:p>
    <w:p w14:paraId="73779FC0" w14:textId="77777777" w:rsidR="00994E42" w:rsidRPr="00B33F01" w:rsidRDefault="00994E42" w:rsidP="005A7E68">
      <w:pPr>
        <w:pStyle w:val="af5"/>
        <w:widowControl w:val="0"/>
        <w:numPr>
          <w:ilvl w:val="0"/>
          <w:numId w:val="4"/>
        </w:numPr>
        <w:spacing w:after="0" w:line="440" w:lineRule="exact"/>
        <w:contextualSpacing w:val="0"/>
        <w:rPr>
          <w:rFonts w:ascii="Meiryo UI" w:eastAsia="Meiryo UI" w:hAnsi="Meiryo UI" w:cs="Meiryo UI"/>
          <w:color w:val="auto"/>
          <w:sz w:val="24"/>
          <w:szCs w:val="24"/>
        </w:rPr>
        <w:sectPr w:rsidR="00994E42" w:rsidRPr="00B33F01" w:rsidSect="002A30AF">
          <w:headerReference w:type="first" r:id="rId13"/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4F3880DC" w14:textId="77777777" w:rsidR="006317EF" w:rsidRPr="00B33F01" w:rsidRDefault="00994E42" w:rsidP="00396702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認証コードの入手</w:t>
      </w:r>
      <w:r w:rsidR="007651E0"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と</w:t>
      </w:r>
      <w:r w:rsidR="00F1589F"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TAPIA</w:t>
      </w:r>
      <w:r w:rsidR="007651E0"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SDKキットのダウンロード</w:t>
      </w:r>
    </w:p>
    <w:p w14:paraId="45B4585B" w14:textId="77777777" w:rsidR="00016EEF" w:rsidRPr="00B33F01" w:rsidRDefault="00016EEF" w:rsidP="00396702">
      <w:pPr>
        <w:pStyle w:val="af5"/>
        <w:numPr>
          <w:ilvl w:val="1"/>
          <w:numId w:val="7"/>
        </w:numPr>
        <w:spacing w:after="0" w:line="240" w:lineRule="auto"/>
        <w:rPr>
          <w:rFonts w:ascii="Meiryo UI" w:eastAsia="Meiryo UI" w:hAnsi="Meiryo UI" w:cs="Meiryo UI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ユーザー</w:t>
      </w:r>
      <w:r w:rsidR="008409AA"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の仮</w:t>
      </w:r>
      <w:r w:rsidR="00A462D5"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登録</w:t>
      </w:r>
    </w:p>
    <w:p w14:paraId="32AE6C22" w14:textId="77777777" w:rsidR="00DD7F9C" w:rsidRPr="00B33F01" w:rsidRDefault="00DD7F9C" w:rsidP="00396702">
      <w:pPr>
        <w:pStyle w:val="af5"/>
        <w:numPr>
          <w:ilvl w:val="1"/>
          <w:numId w:val="7"/>
        </w:numPr>
        <w:spacing w:after="0" w:line="240" w:lineRule="auto"/>
        <w:rPr>
          <w:rFonts w:ascii="Meiryo UI" w:eastAsia="Meiryo UI" w:hAnsi="Meiryo UI" w:cs="Meiryo UI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DD7F9C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68771C5B" w14:textId="77777777" w:rsidR="003505BC" w:rsidRPr="00B33F01" w:rsidRDefault="008409AA" w:rsidP="00396702">
      <w:pPr>
        <w:pStyle w:val="af5"/>
        <w:numPr>
          <w:ilvl w:val="1"/>
          <w:numId w:val="7"/>
        </w:numPr>
        <w:spacing w:after="0" w:line="240" w:lineRule="auto"/>
        <w:rPr>
          <w:rFonts w:ascii="Meiryo UI" w:eastAsia="Meiryo UI" w:hAnsi="Meiryo UI" w:cs="Meiryo UI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ユーザーの本登録　および　パスワードの設定</w:t>
      </w:r>
    </w:p>
    <w:p w14:paraId="3C87BE41" w14:textId="77777777" w:rsidR="00DD7F9C" w:rsidRPr="00B33F01" w:rsidRDefault="00DD7F9C" w:rsidP="00396702">
      <w:pPr>
        <w:pStyle w:val="af5"/>
        <w:numPr>
          <w:ilvl w:val="1"/>
          <w:numId w:val="7"/>
        </w:numPr>
        <w:spacing w:after="0" w:line="240" w:lineRule="auto"/>
        <w:rPr>
          <w:rFonts w:ascii="Meiryo UI" w:eastAsia="Meiryo UI" w:hAnsi="Meiryo UI" w:cs="Meiryo UI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DD7F9C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3E9A8C5E" w14:textId="77777777" w:rsidR="003505BC" w:rsidRPr="00B33F01" w:rsidRDefault="00E8284A" w:rsidP="00396702">
      <w:pPr>
        <w:pStyle w:val="af5"/>
        <w:numPr>
          <w:ilvl w:val="1"/>
          <w:numId w:val="7"/>
        </w:numPr>
        <w:spacing w:after="0" w:line="240" w:lineRule="auto"/>
        <w:rPr>
          <w:rFonts w:ascii="Meiryo UI" w:eastAsia="Meiryo UI" w:hAnsi="Meiryo UI" w:cs="Meiryo UI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SDKおよび簡易マニュアルのダウンロード</w:t>
      </w:r>
      <w:r w:rsidR="007651E0"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br/>
        <w:t>※認証コード・・・30日間は無償で</w:t>
      </w:r>
      <w:r w:rsidR="00DD7F9C"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、</w:t>
      </w:r>
      <w:r w:rsidR="00F1589F"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TAPIA</w:t>
      </w:r>
      <w:r w:rsidR="00DD7F9C"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_SDKを</w:t>
      </w:r>
      <w:r w:rsidR="00ED0452"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利用できる</w:t>
      </w:r>
    </w:p>
    <w:p w14:paraId="4A07DA4C" w14:textId="77777777" w:rsidR="00025A1E" w:rsidRPr="00B33F01" w:rsidRDefault="00025A1E" w:rsidP="0005791D">
      <w:pPr>
        <w:pStyle w:val="af5"/>
        <w:numPr>
          <w:ilvl w:val="0"/>
          <w:numId w:val="7"/>
        </w:numPr>
        <w:spacing w:after="0" w:line="240" w:lineRule="auto"/>
        <w:rPr>
          <w:rFonts w:ascii="Meiryo UI" w:eastAsia="Meiryo UI" w:hAnsi="Meiryo UI" w:cs="Meiryo UI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025A1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2A4E81E2" w14:textId="77777777" w:rsidR="00025A1E" w:rsidRPr="00B33F01" w:rsidRDefault="00E8284A" w:rsidP="00E8284A">
      <w:pPr>
        <w:pStyle w:val="af5"/>
        <w:numPr>
          <w:ilvl w:val="1"/>
          <w:numId w:val="7"/>
        </w:numPr>
        <w:spacing w:after="0" w:line="240" w:lineRule="auto"/>
        <w:rPr>
          <w:rFonts w:ascii="Meiryo UI" w:eastAsia="Meiryo UI" w:hAnsi="Meiryo UI" w:cs="Meiryo UI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025A1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(30日を超えてSDKを利用する場合) 有償認証コードへのアップデートを行う</w:t>
      </w:r>
    </w:p>
    <w:p w14:paraId="20D980A3" w14:textId="77777777" w:rsidR="00994E42" w:rsidRPr="00B33F01" w:rsidRDefault="00994E42" w:rsidP="00D21066">
      <w:pPr>
        <w:pStyle w:val="2"/>
      </w:pPr>
      <w:r w:rsidRPr="00B33F01">
        <w:rPr>
          <w:rFonts w:hint="eastAsia"/>
        </w:rPr>
        <w:lastRenderedPageBreak/>
        <w:t>Java SEのインストール</w:t>
      </w:r>
    </w:p>
    <w:p w14:paraId="5328B645" w14:textId="77777777" w:rsidR="00BA322F" w:rsidRPr="00B33F01" w:rsidRDefault="00651244" w:rsidP="00396702">
      <w:pPr>
        <w:pStyle w:val="af5"/>
        <w:widowControl w:val="0"/>
        <w:numPr>
          <w:ilvl w:val="1"/>
          <w:numId w:val="6"/>
        </w:numPr>
        <w:spacing w:after="0" w:line="440" w:lineRule="exact"/>
        <w:ind w:leftChars="200" w:left="967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Java SEのダウンロード</w:t>
      </w:r>
    </w:p>
    <w:p w14:paraId="5BE552BA" w14:textId="77777777" w:rsidR="001E236B" w:rsidRPr="00B33F01" w:rsidRDefault="00361F28" w:rsidP="001E236B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サイトの表示について</w:t>
      </w:r>
      <w:r w:rsidR="001E236B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は、利用しているブラウザによって、若干異なります。</w:t>
      </w:r>
    </w:p>
    <w:p w14:paraId="07A3855C" w14:textId="77777777" w:rsidR="00BA322F" w:rsidRPr="00B33F01" w:rsidRDefault="00BA322F" w:rsidP="00BA322F">
      <w:pPr>
        <w:widowControl w:val="0"/>
        <w:spacing w:after="0" w:line="440" w:lineRule="exact"/>
        <w:rPr>
          <w:rFonts w:ascii="Meiryo UI" w:eastAsia="Meiryo UI" w:hAnsi="Meiryo UI" w:cs="Meiryo UI"/>
          <w:color w:val="000000" w:themeColor="text1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000000" w:themeColor="text1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以下のURL(Java SEダウンロードページ)にアクセスする</w:t>
      </w:r>
    </w:p>
    <w:p w14:paraId="273FE175" w14:textId="77777777" w:rsidR="00BA322F" w:rsidRPr="00B33F01" w:rsidRDefault="006C5C4C" w:rsidP="00BA322F">
      <w:pPr>
        <w:widowControl w:val="0"/>
        <w:spacing w:after="0" w:line="440" w:lineRule="exact"/>
        <w:rPr>
          <w:rFonts w:ascii="Meiryo UI" w:eastAsia="Meiryo UI" w:hAnsi="Meiryo UI" w:cs="Meiryo UI"/>
          <w:b/>
          <w:color w:val="000000" w:themeColor="text1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hyperlink r:id="rId14" w:history="1">
        <w:r w:rsidR="002A3A75" w:rsidRPr="00B33F01">
          <w:rPr>
            <w:rStyle w:val="af8"/>
            <w:rFonts w:ascii="Meiryo UI" w:eastAsia="Meiryo UI" w:hAnsi="Meiryo UI" w:cs="Meiryo UI"/>
            <w:b/>
            <w:color w:val="auto"/>
            <w:sz w:val="24"/>
            <w:szCs w:val="24"/>
            <w14:shadow w14:blurRad="69850" w14:dist="43180" w14:dir="5400000" w14:sx="0" w14:sy="0" w14:kx="0" w14:ky="0" w14:algn="none">
              <w14:srgbClr w14:val="000000">
                <w14:alpha w14:val="35000"/>
              </w14:srgbClr>
            </w14:shadow>
            <w14:textOutline w14:w="952" w14:cap="flat" w14:cmpd="sng" w14:algn="ctr">
              <w14:noFill/>
              <w14:prstDash w14:val="solid"/>
              <w14:round/>
            </w14:textOutline>
          </w:rPr>
          <w:t>http://www.oracle.com/technetwork /java/javase/downloads/index.html</w:t>
        </w:r>
      </w:hyperlink>
      <w:r w:rsidR="002A3A75" w:rsidRPr="00B33F01">
        <w:rPr>
          <w:rFonts w:ascii="Meiryo UI" w:eastAsia="Meiryo UI" w:hAnsi="Meiryo UI" w:cs="Meiryo UI" w:hint="eastAsia"/>
          <w:b/>
          <w:color w:val="000000" w:themeColor="text1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</w:t>
      </w:r>
    </w:p>
    <w:p w14:paraId="58B90079" w14:textId="77777777" w:rsidR="009B7A45" w:rsidRDefault="009B7A45" w:rsidP="00BA322F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C53F9EC" w14:textId="77777777" w:rsidR="009B7A45" w:rsidRDefault="009B7A45" w:rsidP="00BA322F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(</w:t>
      </w:r>
      <w:r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訂正後</w:t>
      </w:r>
      <w:r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)</w:t>
      </w:r>
    </w:p>
    <w:p w14:paraId="4CA7B604" w14:textId="77777777" w:rsidR="000630EC" w:rsidRPr="00B33F01" w:rsidRDefault="009B7A45" w:rsidP="00BA322F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51A6C469" wp14:editId="05C9C8DD">
                <wp:simplePos x="0" y="0"/>
                <wp:positionH relativeFrom="column">
                  <wp:posOffset>791972</wp:posOffset>
                </wp:positionH>
                <wp:positionV relativeFrom="paragraph">
                  <wp:posOffset>788543</wp:posOffset>
                </wp:positionV>
                <wp:extent cx="4679950" cy="4271010"/>
                <wp:effectExtent l="19050" t="19050" r="635000" b="15240"/>
                <wp:wrapNone/>
                <wp:docPr id="40997" name="グループ化 40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4271010"/>
                          <a:chOff x="0" y="1232874"/>
                          <a:chExt cx="4680000" cy="4271011"/>
                        </a:xfrm>
                      </wpg:grpSpPr>
                      <wpg:grpSp>
                        <wpg:cNvPr id="20" name="グループ化 20"/>
                        <wpg:cNvGrpSpPr/>
                        <wpg:grpSpPr>
                          <a:xfrm>
                            <a:off x="0" y="2038092"/>
                            <a:ext cx="4680000" cy="3465793"/>
                            <a:chOff x="-1" y="0"/>
                            <a:chExt cx="4680000" cy="3465793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863" t="21723" r="26918" b="18637"/>
                            <a:stretch/>
                          </pic:blipFill>
                          <pic:spPr bwMode="auto">
                            <a:xfrm>
                              <a:off x="-1" y="0"/>
                              <a:ext cx="4680000" cy="346579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ysClr val="windowText" lastClr="000000">
                                  <a:lumMod val="65000"/>
                                  <a:lumOff val="35000"/>
                                </a:sysClr>
                              </a:solidFill>
                            </a:ln>
                            <a:effectLst/>
                            <a:extLst/>
                          </pic:spPr>
                        </pic:pic>
                        <wps:wsp>
                          <wps:cNvPr id="8" name="正方形/長方形 8"/>
                          <wps:cNvSpPr/>
                          <wps:spPr>
                            <a:xfrm>
                              <a:off x="800091" y="809485"/>
                              <a:ext cx="1143008" cy="819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41" t="36441" r="54816" b="50878"/>
                          <a:stretch/>
                        </pic:blipFill>
                        <pic:spPr bwMode="auto">
                          <a:xfrm>
                            <a:off x="2456597" y="1232874"/>
                            <a:ext cx="832514" cy="7506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lumMod val="65000"/>
                                <a:lumOff val="3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987" name="カギ線コネクタ 40987"/>
                        <wps:cNvCnPr>
                          <a:stCxn id="9" idx="3"/>
                          <a:endCxn id="8" idx="3"/>
                        </wps:cNvCnPr>
                        <wps:spPr>
                          <a:xfrm flipH="1">
                            <a:off x="1943100" y="1608188"/>
                            <a:ext cx="1346011" cy="1648964"/>
                          </a:xfrm>
                          <a:prstGeom prst="bentConnector3">
                            <a:avLst>
                              <a:gd name="adj1" fmla="val -148798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D4D3E3" id="グループ化 40997" o:spid="_x0000_s1026" style="position:absolute;left:0;text-align:left;margin-left:62.35pt;margin-top:62.1pt;width:368.5pt;height:336.3pt;z-index:251965440;mso-height-relative:margin" coordorigin=",1232874" coordsize="4680000,427101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">
                <v:group id="グループ化 20" o:spid="_x0000_s1027" style="position:absolute;top:2038092;width:4680000;height:3465793" coordorigin="-1" coordsize="4680000,346579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I1EIp8IAAADbAAAADwAA&#10;AAAAAAAAAAAAAACpAgAAZHJzL2Rvd25yZXYueG1sUEsFBgAAAAAEAAQA+gAAAJg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28" type="#_x0000_t75" style="position:absolute;left:-1;width:4680000;height:346579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f6&#10;NxHFAAAA2gAAAA8AAABkcnMvZG93bnJldi54bWxEj09rwkAUxO+FfoflFbyUulHxD6mriCDopdDE&#10;Cr09sq9JavZt2F1j/PbdguBxmJnfMMt1bxrRkfO1ZQWjYQKCuLC65lLBMd+9LUD4gKyxsUwKbuRh&#10;vXp+WmKq7ZU/qctCKSKEfYoKqhDaVEpfVGTQD21LHL0f6wyGKF0ptcNrhJtGjpNkJg3WHBcqbGlb&#10;UXHOLkbBaXIYT/LF7+n7K5+7fZe9yvP0Q6nBS795BxGoD4/wvb3XCubwfyXeALn6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n+jcRxQAAANoAAAAPAAAAAAAAAAAAAAAAAJwC&#10;AABkcnMvZG93bnJldi54bWxQSwUGAAAAAAQABAD3AAAAjgMAAAAA&#10;" stroked="t" strokecolor="#595959">
                    <v:imagedata r:id="rId16" o:title="" croptop="14236f" cropbottom="12214f" cropleft="18260f" cropright="17641f"/>
                    <v:path arrowok="t"/>
                  </v:shape>
                  <v:rect id="正方形/長方形 8" o:spid="_x0000_s1029" style="position:absolute;left:800091;top:809485;width:1143008;height:8191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SbfevgAA&#10;ANoAAAAPAAAAZHJzL2Rvd25yZXYueG1sRE/LisIwFN0L/kO4gjtNFRXpGEUUX0tf4OwuzZ2mTHNT&#10;mqj1781CcHk479misaV4UO0LxwoG/QQEceZ0wbmCy3nTm4LwAVlj6ZgUvMjDYt5uzTDV7slHepxC&#10;LmII+xQVmBCqVEqfGbLo+64ijtyfqy2GCOtc6hqfMdyWcpgkE2mx4NhgsKKVoez/dLcK5PR6W43l&#10;7n4zo+Xvq1pvh4edVarbaZY/IAI14Sv+uPdaQdwar8QbIOdv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0m33r4AAADaAAAADwAAAAAAAAAAAAAAAACXAgAAZHJzL2Rvd25yZXYu&#10;eG1sUEsFBgAAAAAEAAQA9QAAAIIDAAAAAA==&#10;" filled="f" strokecolor="black [3213]" strokeweight="2pt">
                    <v:stroke dashstyle="3 1"/>
                  </v:rect>
                </v:group>
                <v:shape id="Picture 2" o:spid="_x0000_s1030" type="#_x0000_t75" style="position:absolute;left:2456597;top:1232874;width:832514;height:75062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eW&#10;kxvEAAAA2gAAAA8AAABkcnMvZG93bnJldi54bWxEj09rAjEUxO8Fv0N4Qm81a8F/W6NoQahCkdp6&#10;8PbYPHcXk5dlk9XVT28KgsdhZn7DTOetNeJMtS8dK+j3EhDEmdMl5wr+fldvYxA+IGs0jknBlTzM&#10;Z52XKabaXfiHzruQiwhhn6KCIoQqldJnBVn0PVcRR+/oaoshyjqXusZLhFsj35NkKC2WHBcKrOiz&#10;oOy0a6yC7/WhuunRdrlvxofGbI77wYSNUq/ddvEBIlAbnuFH+0srmMD/lXgD5OwO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eWkxvEAAAA2gAAAA8AAAAAAAAAAAAAAAAAnAIA&#10;AGRycy9kb3ducmV2LnhtbFBLBQYAAAAABAAEAPcAAACNAwAAAAA=&#10;" stroked="t" strokecolor="#595959">
                  <v:stroke joinstyle="round"/>
                  <v:imagedata r:id="rId16" o:title="" croptop="23882f" cropbottom="33343f" cropleft="24406f" cropright="35924f"/>
                  <v:path arrowok="t"/>
                </v:shape>
                <v:shapetype id="_x0000_t34" coordsize="21600,21600" o:spt="34" o:oned="t" adj="10800" path="m0,0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カギ線コネクタ 40987" o:spid="_x0000_s1031" type="#_x0000_t34" style="position:absolute;left:1943100;top:1608188;width:1346011;height:1648964;flip:x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VKhbcgAAADeAAAADwAAAGRycy9kb3ducmV2LnhtbESPW2vCQBSE34X+h+UIvhTd1N40uooI&#10;goIvTYX6eMieXEj2bMhuYtpf3y0UfBxm5htmvR1MLXpqXWlZwdMsAkGcWl1yruDyeZguQDiPrLG2&#10;TAq+ycF28zBaY6ztjT+oT3wuAoRdjAoK75tYSpcWZNDNbEMcvMy2Bn2QbS51i7cAN7WcR9GbNFhy&#10;WCiwoX1BaZV0RkHTHdPK59fT43OXzfuf1/MJv5xSk/GwW4HwNPh7+L991ApeouXiHf7uhCsgN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tVKhbcgAAADeAAAADwAAAAAA&#10;AAAAAAAAAAChAgAAZHJzL2Rvd25yZXYueG1sUEsFBgAAAAAEAAQA+QAAAJYDAAAAAA==&#10;" adj="-32140" strokecolor="black [3213]" strokeweight="2pt">
                  <v:stroke dashstyle="3 1" endarrow="block"/>
                </v:shape>
              </v:group>
            </w:pict>
          </mc:Fallback>
        </mc:AlternateContent>
      </w:r>
      <w:hyperlink r:id="rId17" w:history="1">
        <w:r w:rsidRPr="009B7A45">
          <w:rPr>
            <w:rStyle w:val="af8"/>
            <w:rFonts w:ascii="Meiryo UI" w:eastAsia="Meiryo UI" w:hAnsi="Meiryo UI" w:cs="Meiryo UI"/>
            <w:b/>
            <w:sz w:val="24"/>
            <w:szCs w:val="24"/>
            <w14:shadow w14:blurRad="69850" w14:dist="43180" w14:dir="5400000" w14:sx="0" w14:sy="0" w14:kx="0" w14:ky="0" w14:algn="none">
              <w14:srgbClr w14:val="000000">
                <w14:alpha w14:val="35000"/>
              </w14:srgbClr>
            </w14:shadow>
            <w14:textOutline w14:w="952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0">
                    <w14:schemeClr w14:val="accent6">
                      <w14:shade w14:val="20000"/>
                      <w14:satMod w14:val="200000"/>
                    </w14:schemeClr>
                  </w14:gs>
                  <w14:gs w14:pos="78000">
                    <w14:schemeClr w14:val="accent6">
                      <w14:tint w14:val="90000"/>
                      <w14:shade w14:val="89000"/>
                      <w14:satMod w14:val="220000"/>
                    </w14:schemeClr>
                  </w14:gs>
                  <w14:gs w14:pos="100000">
                    <w14:schemeClr w14:val="accent6">
                      <w14:tint w14:val="12000"/>
                      <w14:satMod w14:val="255000"/>
                    </w14:schemeClr>
                  </w14:gs>
                </w14:gsLst>
                <w14:lin w14:ang="5400000" w14:scaled="0"/>
              </w14:gradFill>
            </w14:textFill>
          </w:rPr>
          <w:t>http://www.oracle.com/technetwork/java/javase/downloads/index-jsp-138363.html</w:t>
        </w:r>
      </w:hyperlink>
      <w:r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br/>
      </w:r>
    </w:p>
    <w:p w14:paraId="58FE84C7" w14:textId="77777777" w:rsidR="00877983" w:rsidRPr="00B33F01" w:rsidRDefault="00EA7C20" w:rsidP="00877983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◆以下の画面が表示されること</w:t>
      </w:r>
      <w:r w:rsidR="002962A0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を確認し、　　　　　　　　　　をクリックする。</w:t>
      </w:r>
    </w:p>
    <w:p w14:paraId="3738B184" w14:textId="77777777" w:rsidR="00877983" w:rsidRPr="00B33F01" w:rsidRDefault="00877983" w:rsidP="00877983">
      <w:pPr>
        <w:rPr>
          <w:rFonts w:ascii="Meiryo UI" w:eastAsia="Meiryo UI" w:hAnsi="Meiryo UI" w:cs="Meiryo UI"/>
          <w:sz w:val="24"/>
          <w:szCs w:val="24"/>
        </w:rPr>
      </w:pPr>
    </w:p>
    <w:p w14:paraId="14FEEC06" w14:textId="77777777" w:rsidR="00BA322F" w:rsidRPr="00B33F01" w:rsidRDefault="00BA322F" w:rsidP="00877983">
      <w:pPr>
        <w:rPr>
          <w:rFonts w:ascii="Meiryo UI" w:eastAsia="Meiryo UI" w:hAnsi="Meiryo UI" w:cs="Meiryo UI"/>
          <w:sz w:val="24"/>
          <w:szCs w:val="24"/>
        </w:rPr>
        <w:sectPr w:rsidR="00BA322F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12B15835" w14:textId="77777777" w:rsidR="00BA322F" w:rsidRPr="00B33F01" w:rsidRDefault="00BC0FD3" w:rsidP="00E967B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A026026" wp14:editId="082F6368">
                <wp:simplePos x="0" y="0"/>
                <wp:positionH relativeFrom="column">
                  <wp:posOffset>179411</wp:posOffset>
                </wp:positionH>
                <wp:positionV relativeFrom="paragraph">
                  <wp:posOffset>139018</wp:posOffset>
                </wp:positionV>
                <wp:extent cx="5049672" cy="1897038"/>
                <wp:effectExtent l="19050" t="19050" r="74930" b="27305"/>
                <wp:wrapNone/>
                <wp:docPr id="40979" name="グループ化 40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672" cy="1897038"/>
                          <a:chOff x="0" y="0"/>
                          <a:chExt cx="5049672" cy="1897038"/>
                        </a:xfrm>
                      </wpg:grpSpPr>
                      <pic:pic xmlns:pic="http://schemas.openxmlformats.org/drawingml/2006/picture">
                        <pic:nvPicPr>
                          <pic:cNvPr id="10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2" t="25313" r="33095" b="57165"/>
                          <a:stretch/>
                        </pic:blipFill>
                        <pic:spPr bwMode="auto">
                          <a:xfrm>
                            <a:off x="0" y="491319"/>
                            <a:ext cx="5049672" cy="14057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>
                                <a:lumMod val="65000"/>
                                <a:lumOff val="35000"/>
                              </a:sysClr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正方形/長方形 12"/>
                        <wps:cNvSpPr/>
                        <wps:spPr>
                          <a:xfrm>
                            <a:off x="968991" y="1105468"/>
                            <a:ext cx="1725433" cy="22263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77" t="67179" r="49406" b="29973"/>
                          <a:stretch/>
                        </pic:blipFill>
                        <pic:spPr bwMode="auto">
                          <a:xfrm>
                            <a:off x="982639" y="0"/>
                            <a:ext cx="2388358" cy="3275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prstDash val="sysDash"/>
                          </a:ln>
                          <a:effectLst/>
                          <a:extLst/>
                        </pic:spPr>
                      </pic:pic>
                      <wps:wsp>
                        <wps:cNvPr id="1" name="カギ線コネクタ 1"/>
                        <wps:cNvCnPr/>
                        <wps:spPr>
                          <a:xfrm flipH="1">
                            <a:off x="2702257" y="163773"/>
                            <a:ext cx="691758" cy="1057521"/>
                          </a:xfrm>
                          <a:prstGeom prst="bentConnector3">
                            <a:avLst>
                              <a:gd name="adj1" fmla="val -245727"/>
                            </a:avLst>
                          </a:prstGeom>
                          <a:ln w="25400"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40979" o:spid="_x0000_s1026" style="position:absolute;left:0;text-align:left;margin-left:14.15pt;margin-top:10.95pt;width:397.6pt;height:149.35pt;z-index:251707392" coordsize="50496,18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">
                <v:shape id="Picture 2" o:spid="_x0000_s1027" type="#_x0000_t75" style="position:absolute;top:4913;width:50496;height:14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KBaHEAAAA2wAAAA8AAABkcnMvZG93bnJldi54bWxEj0FLw0AQhe+C/2EZwYvYjR6kxG5LKK14&#10;Edsq9DpkxyQ2OxuyYxL99c6h0NsM78173yxWU2jNQH1qIjt4mGVgiMvoG64cfH5s7+dgkiB7bCOT&#10;g19KsFpeXy0w93HkPQ0HqYyGcMrRQS3S5damsqaAaRY7YtW+Yh9QdO0r63scNTy09jHLnmzAhrWh&#10;xo7WNZWnw09wcOd3f0caRmnfi2K3+T7K28sozt3eTMUzGKFJLubz9atXfKXXX3QAu/w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CKBaHEAAAA2wAAAA8AAAAAAAAAAAAAAAAA&#10;nwIAAGRycy9kb3ducmV2LnhtbFBLBQYAAAAABAAEAPcAAACQAwAAAAA=&#10;" stroked="t" strokecolor="#595959">
                  <v:imagedata r:id="rId19" o:title="" croptop="16589f" cropbottom="37464f" cropleft="20691f" cropright="21689f"/>
                  <v:path arrowok="t"/>
                </v:shape>
                <v:rect id="正方形/長方形 12" o:spid="_x0000_s1028" style="position:absolute;left:9689;top:11054;width:17255;height:2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bHab8A&#10;AADbAAAADwAAAGRycy9kb3ducmV2LnhtbERPTYvCMBC9L/gfwgheFk0tspRqFBEFZU+r4nloxrba&#10;TNom2vrvN8LC3ubxPmex6k0lntS60rKC6SQCQZxZXXKu4HzajRMQziNrrCyTghc5WC0HHwtMte34&#10;h55Hn4sQwi5FBYX3dSqlywoy6Ca2Jg7c1bYGfYBtLnWLXQg3lYyj6EsaLDk0FFjTpqDsfnwYBTir&#10;L3TovDPx5zZpvstG061RajTs13MQnnr/L/5z73WYH8P7l3CAXP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OdsdpvwAAANsAAAAPAAAAAAAAAAAAAAAAAJgCAABkcnMvZG93bnJl&#10;di54bWxQSwUGAAAAAAQABAD1AAAAhAMAAAAA&#10;" filled="f" strokecolor="#0d0d0d [3069]" strokeweight="2pt">
                  <v:stroke dashstyle="3 1"/>
                </v:rect>
                <v:shape id="Picture 2" o:spid="_x0000_s1029" type="#_x0000_t75" style="position:absolute;left:9826;width:23883;height:32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QrgvDAAAA2wAAAA8AAABkcnMvZG93bnJldi54bWxEj0FrwkAUhO9C/8PyCr3ppkJV0mykFEo9&#10;VUxEenxkX5PU3bdhd9X033cFweMwM98wxXq0RpzJh96xgudZBoK4cbrnVsG+/piuQISIrNE4JgV/&#10;FGBdPkwKzLW78I7OVWxFgnDIUUEX45BLGZqOLIaZG4iT9+O8xZikb6X2eElwa+Q8yxbSYs9pocOB&#10;3jtqjtXJKlhujKl+sT8cvw9y+1WdPne+ZqWeHse3VxCRxngP39obrWD+Atcv6QfI8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FCuC8MAAADbAAAADwAAAAAAAAAAAAAAAACf&#10;AgAAZHJzL2Rvd25yZXYueG1sUEsFBgAAAAAEAAQA9wAAAI8DAAAAAA==&#10;" stroked="t" strokecolor="black [3213]" strokeweight="2pt">
                  <v:stroke dashstyle="3 1"/>
                  <v:imagedata r:id="rId19" o:title="" croptop="44026f" cropbottom="19643f" cropleft="25347f" cropright="32379f"/>
                  <v:path arrowok="t"/>
                </v:shape>
                <v:shape id="カギ線コネクタ 1" o:spid="_x0000_s1030" type="#_x0000_t34" style="position:absolute;left:27022;top:1637;width:6918;height:10575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9diMEAAADaAAAADwAAAGRycy9kb3ducmV2LnhtbERPS2sCMRC+C/6HMIXeNKsHkdUopVRU&#10;EIov8DhsprtLk8mSxN2tv74RCj0NH99zluveGtGSD7VjBZNxBoK4cLrmUsHlvBnNQYSIrNE4JgU/&#10;FGC9Gg6WmGvX8ZHaUyxFCuGQo4IqxiaXMhQVWQxj1xAn7st5izFBX0rtsUvh1shpls2kxZpTQ4UN&#10;vVdUfJ/uVsFjZu6T6U0fPrfdx9nv99f2Io1Sry/92wJEpD7+i//cO53mw/OV55Wr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on12IwQAAANoAAAAPAAAAAAAAAAAAAAAA&#10;AKECAABkcnMvZG93bnJldi54bWxQSwUGAAAAAAQABAD5AAAAjwMAAAAA&#10;" adj="-53077" strokecolor="#0d0d0d [3069]" strokeweight="2pt">
                  <v:stroke dashstyle="3 1" endarrow="block"/>
                </v:shape>
              </v:group>
            </w:pict>
          </mc:Fallback>
        </mc:AlternateContent>
      </w:r>
      <w:r w:rsidR="00985587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6A6D3F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画面上部</w:t>
      </w:r>
      <w:r w:rsidR="004E342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の</w:t>
      </w:r>
      <w:r w:rsidR="00E967B7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  </w:t>
      </w:r>
      <w:r w:rsidR="004E342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</w:t>
      </w:r>
      <w:r w:rsidR="004E342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</w:r>
      <w:r w:rsidR="004E342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</w:r>
      <w:r w:rsidR="004E342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</w:r>
      <w:r w:rsidR="004E342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</w:r>
      <w:r w:rsidR="004E342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</w:r>
      <w:r w:rsidR="00E967B7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  にチェックを入れる　　　　　　　　　　　　　　　　　　　　                                                           </w:t>
      </w:r>
    </w:p>
    <w:p w14:paraId="38919B4F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4FFE610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829CEC7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6EE6F66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434845A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DC66AE7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0000392" w14:textId="77777777" w:rsidR="004E342A" w:rsidRPr="00B33F01" w:rsidRDefault="004E342A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B95E835" w14:textId="77777777" w:rsidR="004E342A" w:rsidRPr="00B33F01" w:rsidRDefault="004E342A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0FA0FDF" w14:textId="77777777" w:rsidR="00985587" w:rsidRPr="00B33F01" w:rsidRDefault="00BB6650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C51A7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画面上部に、以下のメッセージが表示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されることを確認する</w:t>
      </w:r>
    </w:p>
    <w:p w14:paraId="043FB6F5" w14:textId="77777777" w:rsidR="00985587" w:rsidRPr="00B33F01" w:rsidRDefault="00BC0FD3" w:rsidP="00C51A7A">
      <w:pPr>
        <w:widowControl w:val="0"/>
        <w:tabs>
          <w:tab w:val="left" w:pos="391"/>
        </w:tabs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D0538D7" wp14:editId="6C626273">
                <wp:simplePos x="0" y="0"/>
                <wp:positionH relativeFrom="column">
                  <wp:posOffset>179411</wp:posOffset>
                </wp:positionH>
                <wp:positionV relativeFrom="paragraph">
                  <wp:posOffset>101865</wp:posOffset>
                </wp:positionV>
                <wp:extent cx="5800740" cy="1692323"/>
                <wp:effectExtent l="19050" t="19050" r="257175" b="22225"/>
                <wp:wrapNone/>
                <wp:docPr id="40980" name="グループ化 40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740" cy="1692323"/>
                          <a:chOff x="0" y="0"/>
                          <a:chExt cx="5800740" cy="1692323"/>
                        </a:xfrm>
                      </wpg:grpSpPr>
                      <pic:pic xmlns:pic="http://schemas.openxmlformats.org/drawingml/2006/picture">
                        <pic:nvPicPr>
                          <pic:cNvPr id="27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48" t="14815" r="33000" b="68931"/>
                          <a:stretch/>
                        </pic:blipFill>
                        <pic:spPr bwMode="auto">
                          <a:xfrm>
                            <a:off x="13648" y="368490"/>
                            <a:ext cx="5036024" cy="132383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  <a:effectLst/>
                          <a:extLst/>
                        </pic:spPr>
                      </pic:pic>
                      <wps:wsp>
                        <wps:cNvPr id="28" name="正方形/長方形 28"/>
                        <wps:cNvSpPr/>
                        <wps:spPr>
                          <a:xfrm>
                            <a:off x="136478" y="900753"/>
                            <a:ext cx="4743070" cy="27329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91" t="21495" r="34609" b="75538"/>
                          <a:stretch/>
                        </pic:blipFill>
                        <pic:spPr bwMode="auto">
                          <a:xfrm>
                            <a:off x="0" y="0"/>
                            <a:ext cx="5800299" cy="300251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prstDash val="sysDash"/>
                          </a:ln>
                          <a:effectLst/>
                          <a:extLst/>
                        </pic:spPr>
                      </pic:pic>
                      <wps:wsp>
                        <wps:cNvPr id="2" name="カギ線コネクタ 2"/>
                        <wps:cNvCnPr/>
                        <wps:spPr>
                          <a:xfrm flipH="1">
                            <a:off x="4885899" y="150126"/>
                            <a:ext cx="914841" cy="899713"/>
                          </a:xfrm>
                          <a:prstGeom prst="bentConnector3">
                            <a:avLst>
                              <a:gd name="adj1" fmla="val -24988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 w="lg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40980" o:spid="_x0000_s1026" style="position:absolute;left:0;text-align:left;margin-left:14.15pt;margin-top:8pt;width:456.75pt;height:133.25pt;z-index:251711488" coordsize="58007,16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">
                <v:shape id="Picture 2" o:spid="_x0000_s1027" type="#_x0000_t75" style="position:absolute;left:136;top:3684;width:50360;height:13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u5bbAAAAA2wAAAA8AAABkcnMvZG93bnJldi54bWxEj0+LwjAUxO8LfofwBG9r2iJVqlGkruB1&#10;/QMeH82zLTYvpcna+u3NguBxmJnfMKvNYBrxoM7VlhXE0wgEcWF1zaWC82n/vQDhPLLGxjIpeJKD&#10;zXr0tcJM255/6XH0pQgQdhkqqLxvMyldUZFBN7UtcfButjPog+xKqTvsA9w0MomiVBqsOSxU2FJe&#10;UXE//hkFpq/zGO+7Am37k6QpxrP8elFqMh62SxCeBv8Jv9sHrSCZw/+X8APk+g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W7ltsAAAADbAAAADwAAAAAAAAAAAAAAAACfAgAA&#10;ZHJzL2Rvd25yZXYueG1sUEsFBgAAAAAEAAQA9wAAAIwDAAAAAA==&#10;" stroked="t" strokecolor="gray [1629]">
                  <v:imagedata r:id="rId21" o:title="" croptop="9709f" cropbottom="45175f" cropleft="21003f" cropright="21627f"/>
                  <v:path arrowok="t"/>
                </v:shape>
                <v:rect id="正方形/長方形 28" o:spid="_x0000_s1028" style="position:absolute;left:1364;top:9007;width:47431;height:27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rSIMEA&#10;AADbAAAADwAAAGRycy9kb3ducmV2LnhtbERPy2rCQBTdF/yH4Qrd1YmhLRIdRRRNu6y2oLtL5poJ&#10;Zu6EzOTh33cWhS4P573ajLYWPbW+cqxgPktAEBdOV1wq+D4fXhYgfEDWWDsmBQ/ysFlPnlaYaTfw&#10;F/WnUIoYwj5DBSaEJpPSF4Ys+plriCN3c63FEGFbSt3iEMNtLdMkeZcWK44NBhvaGSrup84qkIuf&#10;y+5N5t3FvG6vj2Z/TD9zq9TzdNwuQQQaw7/4z/2hFaRxbPwSf4Bc/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Gq0iDBAAAA2wAAAA8AAAAAAAAAAAAAAAAAmAIAAGRycy9kb3du&#10;cmV2LnhtbFBLBQYAAAAABAAEAPUAAACGAwAAAAA=&#10;" filled="f" strokecolor="black [3213]" strokeweight="2pt">
                  <v:stroke dashstyle="3 1"/>
                </v:rect>
                <v:shape id="Picture 2" o:spid="_x0000_s1029" type="#_x0000_t75" style="position:absolute;width:58002;height:3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rNGbCAAAA2wAAAA8AAABkcnMvZG93bnJldi54bWxET11rwjAUfRf8D+EKe5GZOlFGNcrmEGQg&#10;aB3Mx0tzbYvNTWiy2v775UHw8XC+V5vO1KKlxleWFUwnCQji3OqKCwU/593rOwgfkDXWlklBTx42&#10;6+Fgham2dz5Rm4VCxBD2KSooQ3CplD4vyaCfWEccuattDIYIm0LqBu8x3NTyLUkW0mDFsaFER9uS&#10;8lv2ZxTM/ffBub7qZq3vP3/HR7v7uuyVehl1H0sQgbrwFD/ce61gFtfHL/EHyP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azRmwgAAANsAAAAPAAAAAAAAAAAAAAAAAJ8C&#10;AABkcnMvZG93bnJldi54bWxQSwUGAAAAAAQABAD3AAAAjgMAAAAA&#10;" stroked="t" strokecolor="black [3213]" strokeweight="2pt">
                  <v:stroke dashstyle="3 1"/>
                  <v:imagedata r:id="rId21" o:title="" croptop="14087f" cropbottom="49505f" cropleft="21883f" cropright="22681f"/>
                  <v:path arrowok="t"/>
                </v:shape>
                <v:shape id="カギ線コネクタ 2" o:spid="_x0000_s1030" type="#_x0000_t34" style="position:absolute;left:48858;top:1501;width:9149;height:899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T89sIAAADaAAAADwAAAGRycy9kb3ducmV2LnhtbESPQWsCMRSE7wX/Q3iCt5pVUNrVKCos&#10;9NBLrRW8PTbPzermZUnSdfvvG0HwOMzMN8xy3dtGdORD7VjBZJyBIC6drrlScPguXt9AhIissXFM&#10;Cv4owHo1eFlirt2Nv6jbx0okCIccFZgY21zKUBqyGMauJU7e2XmLMUlfSe3xluC2kdMsm0uLNacF&#10;gy3tDJXX/a9V8Hm6FI3ki+l07a/4PisO2+OPUqNhv1mAiNTHZ/jR/tAKpnC/km6AXP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JT89sIAAADaAAAADwAAAAAAAAAAAAAA&#10;AAChAgAAZHJzL2Rvd25yZXYueG1sUEsFBgAAAAAEAAQA+QAAAJADAAAAAA==&#10;" adj="-5397" strokecolor="black [3213]" strokeweight="2pt">
                  <v:stroke dashstyle="3 1" endarrow="block" endarrowwidth="wide"/>
                </v:shape>
              </v:group>
            </w:pict>
          </mc:Fallback>
        </mc:AlternateContent>
      </w:r>
      <w:r w:rsidR="00C51A7A" w:rsidRPr="00B33F01"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</w:r>
    </w:p>
    <w:p w14:paraId="1B5A796C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8F0E259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C28606D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408053F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2BE1EF4" w14:textId="77777777" w:rsidR="00985587" w:rsidRPr="00B33F01" w:rsidRDefault="00985587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2B61AAE" w14:textId="77777777" w:rsidR="004E342A" w:rsidRPr="00B33F01" w:rsidRDefault="004E342A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F2A6D37" w14:textId="77777777" w:rsidR="004E342A" w:rsidRPr="00B33F01" w:rsidRDefault="004E342A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9ACA5F5" w14:textId="77777777" w:rsidR="00985587" w:rsidRPr="00B33F01" w:rsidRDefault="00BC0FD3" w:rsidP="00A5210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985587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1567C785" wp14:editId="495E08F7">
                <wp:simplePos x="0" y="0"/>
                <wp:positionH relativeFrom="column">
                  <wp:posOffset>152116</wp:posOffset>
                </wp:positionH>
                <wp:positionV relativeFrom="paragraph">
                  <wp:posOffset>418797</wp:posOffset>
                </wp:positionV>
                <wp:extent cx="5425628" cy="3195178"/>
                <wp:effectExtent l="19050" t="19050" r="270510" b="24765"/>
                <wp:wrapNone/>
                <wp:docPr id="40982" name="グループ化 40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5628" cy="3195178"/>
                          <a:chOff x="0" y="0"/>
                          <a:chExt cx="5425628" cy="3195178"/>
                        </a:xfrm>
                      </wpg:grpSpPr>
                      <pic:pic xmlns:pic="http://schemas.openxmlformats.org/drawingml/2006/picture">
                        <pic:nvPicPr>
                          <pic:cNvPr id="23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257" t="57364" r="39338" b="41236"/>
                          <a:stretch/>
                        </pic:blipFill>
                        <pic:spPr bwMode="auto">
                          <a:xfrm>
                            <a:off x="0" y="0"/>
                            <a:ext cx="5418161" cy="300250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chemeClr val="tx1"/>
                            </a:solidFill>
                            <a:prstDash val="sysDash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3" name="グループ化 33"/>
                        <wpg:cNvGrpSpPr/>
                        <wpg:grpSpPr>
                          <a:xfrm>
                            <a:off x="0" y="409433"/>
                            <a:ext cx="5040000" cy="2785745"/>
                            <a:chOff x="0" y="0"/>
                            <a:chExt cx="5040000" cy="2785871"/>
                          </a:xfrm>
                        </wpg:grpSpPr>
                        <pic:pic xmlns:pic="http://schemas.openxmlformats.org/drawingml/2006/picture">
                          <pic:nvPicPr>
                            <pic:cNvPr id="32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089" t="39277" r="24964" b="18011"/>
                            <a:stretch/>
                          </pic:blipFill>
                          <pic:spPr bwMode="auto">
                            <a:xfrm>
                              <a:off x="0" y="0"/>
                              <a:ext cx="5040000" cy="2785871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lumMod val="50000"/>
                                  <a:lumOff val="50000"/>
                                </a:sys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4" name="正方形/長方形 24"/>
                          <wps:cNvSpPr/>
                          <wps:spPr>
                            <a:xfrm>
                              <a:off x="0" y="2536281"/>
                              <a:ext cx="4149306" cy="1811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カギ線コネクタ 50"/>
                        <wps:cNvCnPr/>
                        <wps:spPr>
                          <a:xfrm flipH="1">
                            <a:off x="4148919" y="136477"/>
                            <a:ext cx="1276709" cy="2898452"/>
                          </a:xfrm>
                          <a:prstGeom prst="bentConnector3">
                            <a:avLst>
                              <a:gd name="adj1" fmla="val -17905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40982" o:spid="_x0000_s1026" style="position:absolute;left:0;text-align:left;margin-left:12pt;margin-top:33pt;width:427.2pt;height:251.6pt;z-index:251737088" coordsize="54256,31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">
                <v:shape id="Picture 2" o:spid="_x0000_s1027" type="#_x0000_t75" style="position:absolute;width:54181;height:3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7/d29AAAA2wAAAA8AAABkcnMvZG93bnJldi54bWxEj80KwjAQhO+C7xBW8CKaqiBSjSIVwata&#10;8Lo0a1ttNqWJtr69EQSPw/x8zHrbmUq8qHGlZQXTSQSCOLO65FxBejmMlyCcR9ZYWSYFb3Kw3fR7&#10;a4y1bflEr7PPRRhhF6OCwvs6ltJlBRl0E1sTB+9mG4M+yCaXusE2jJtKzqJoIQ2WHAgF1pQUlD3O&#10;TxO492m730dplkg3MruU7bVNrFLDQbdbgfDU+X/41z5qBbM5fL+EHyA3H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7Dv93b0AAADbAAAADwAAAAAAAAAAAAAAAACfAgAAZHJz&#10;L2Rvd25yZXYueG1sUEsFBgAAAAAEAAQA9wAAAIkDAAAAAA==&#10;" stroked="t" strokecolor="black [3213]" strokeweight="2pt">
                  <v:stroke dashstyle="3 1" joinstyle="round"/>
                  <v:imagedata r:id="rId19" o:title="" croptop="37594f" cropbottom="27024f" cropleft="29660f" cropright="25781f"/>
                  <v:path arrowok="t"/>
                </v:shape>
                <v:group id="グループ化 33" o:spid="_x0000_s1028" style="position:absolute;top:4094;width:50400;height:27857" coordsize="50400,27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Picture 2" o:spid="_x0000_s1029" type="#_x0000_t75" style="position:absolute;width:50400;height:27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pFCLDAAAA2wAAAA8AAABkcnMvZG93bnJldi54bWxEj8FqwzAQRO+F/oPYQm6NHJuW4EQJJcFQ&#10;yKHUie+LtbVNrJWxVFv5+yhQ6HGYmTfMdh9MLyYaXWdZwWqZgCCure64UXA5F69rEM4ja+wtk4Ib&#10;Odjvnp+2mGs78zdNpW9EhLDLUUHr/ZBL6eqWDLqlHYij92NHgz7KsZF6xDnCTS/TJHmXBjuOCy0O&#10;dGipvpa/RsFpSNbVW1aF49c1nIrKyHJVSKUWL+FjA8JT8P/hv/anVpCl8PgSf4D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kUIsMAAADbAAAADwAAAAAAAAAAAAAAAACf&#10;AgAAZHJzL2Rvd25yZXYueG1sUEsFBgAAAAAEAAQA9wAAAI8DAAAAAA==&#10;" stroked="t" strokecolor="#7f7f7f">
                    <v:stroke joinstyle="round"/>
                    <v:imagedata r:id="rId23" o:title="" croptop="25741f" cropbottom="11804f" cropleft="15132f" cropright="16360f"/>
                    <v:path arrowok="t"/>
                  </v:shape>
                  <v:rect id="正方形/長方形 24" o:spid="_x0000_s1030" style="position:absolute;top:25362;width:41493;height:18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fYJcQA&#10;AADbAAAADwAAAGRycy9kb3ducmV2LnhtbESPQWvCQBSE7wX/w/IEb3XTYIukWSUoanusWkhvj+xr&#10;NjT7NmTXGP99t1DwOMzMN0y+Hm0rBup941jB0zwBQVw53XCt4HzaPS5B+ICssXVMCm7kYb2aPOSY&#10;aXflDxqOoRYRwj5DBSaELpPSV4Ys+rnriKP37XqLIcq+lrrHa4TbVqZJ8iItNhwXDHa0MVT9HC9W&#10;gVx+lptnebiUZlF83brtPn0/WKVm07F4BRFoDPfwf/tNK0gX8Pcl/gC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n2CXEAAAA2wAAAA8AAAAAAAAAAAAAAAAAmAIAAGRycy9k&#10;b3ducmV2LnhtbFBLBQYAAAAABAAEAPUAAACJAwAAAAA=&#10;" filled="f" strokecolor="black [3213]" strokeweight="2pt">
                    <v:stroke dashstyle="3 1"/>
                  </v:rect>
                </v:group>
                <v:shape id="カギ線コネクタ 50" o:spid="_x0000_s1031" type="#_x0000_t34" style="position:absolute;left:41489;top:1364;width:12767;height:28985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o+6cIAAADbAAAADwAAAGRycy9kb3ducmV2LnhtbERPTWvCQBC9C/0PywjezCZCS0mzCWKR&#10;ikJB20OPQ3ZMotnZJLvR+O+7h0KPj/edFZNpxY0G11hWkEQxCOLS6oYrBd9f2+UrCOeRNbaWScGD&#10;HBT50yzDVNs7H+l28pUIIexSVFB736VSurImgy6yHXHgznYw6AMcKqkHvIdw08pVHL9Igw2Hhho7&#10;2tRUXk+jUfBxOPaH/eXdu37c8c9ln5Trz0SpxXxav4HwNPl/8Z97pxU8h/XhS/gBMv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so+6cIAAADbAAAADwAAAAAAAAAAAAAA&#10;AAChAgAAZHJzL2Rvd25yZXYueG1sUEsFBgAAAAAEAAQA+QAAAJADAAAAAA==&#10;" adj="-3867" strokecolor="black [3213]" strokeweight="2pt">
                  <v:stroke dashstyle="3 1" endarrow="block"/>
                </v:shape>
              </v:group>
            </w:pict>
          </mc:Fallback>
        </mc:AlternateContent>
      </w:r>
      <w:r w:rsidR="00985587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B11ED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「Windows x64」のダウンロードファイルをクリックする</w:t>
      </w:r>
    </w:p>
    <w:p w14:paraId="3F676CB7" w14:textId="77777777" w:rsidR="00AB547E" w:rsidRPr="00B33F01" w:rsidRDefault="00231DB1" w:rsidP="00F113A5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378AC8CB" wp14:editId="6245DE26">
                <wp:simplePos x="0" y="0"/>
                <wp:positionH relativeFrom="column">
                  <wp:posOffset>152116</wp:posOffset>
                </wp:positionH>
                <wp:positionV relativeFrom="paragraph">
                  <wp:posOffset>209315</wp:posOffset>
                </wp:positionV>
                <wp:extent cx="4681182" cy="3764724"/>
                <wp:effectExtent l="0" t="0" r="691515" b="7620"/>
                <wp:wrapNone/>
                <wp:docPr id="40961" name="グループ化 40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182" cy="3764724"/>
                          <a:chOff x="0" y="0"/>
                          <a:chExt cx="4681182" cy="3764724"/>
                        </a:xfrm>
                      </wpg:grpSpPr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9261"/>
                            <a:ext cx="4681182" cy="3275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34" name="カギ線コネクタ 34"/>
                        <wps:cNvCnPr/>
                        <wps:spPr>
                          <a:xfrm rot="16200000" flipH="1">
                            <a:off x="1801503" y="1471900"/>
                            <a:ext cx="3524802" cy="581001"/>
                          </a:xfrm>
                          <a:prstGeom prst="bentConnector4">
                            <a:avLst>
                              <a:gd name="adj1" fmla="val 122"/>
                              <a:gd name="adj2" fmla="val 356107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正方形/長方形 60"/>
                        <wps:cNvSpPr/>
                        <wps:spPr>
                          <a:xfrm>
                            <a:off x="3179928" y="3382586"/>
                            <a:ext cx="684518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A9FCAC" w14:textId="77777777" w:rsidR="002B4967" w:rsidRDefault="002B4967" w:rsidP="00D340F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40961" o:spid="_x0000_s1026" style="position:absolute;margin-left:12pt;margin-top:16.5pt;width:368.6pt;height:296.45pt;z-index:251741184" coordsize="46811,37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top:4892;width:46811;height:327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Y/8PCAAAA3QAAAA8AAABkcnMvZG93bnJldi54bWxET8tqAjEU3Rf8h3AFN6UmChWZGkWEUnFR&#10;nx9wmdzOTE1uhiSO49+bRaHLw3kvVr2zoqMQG88aJmMFgrj0puFKw+X8+TYHEROyQeuZNDwowmo5&#10;eFlgYfydj9SdUiVyCMcCNdQptYWUsazJYRz7ljhzPz44TBmGSpqA9xzurJwqNZMOG84NNba0qam8&#10;nm5Ow3Ed1KT7Pvz21auN5e1rv7W7vdajYb/+AJGoT//iP/fWaJiq97w/v8lPQC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GP/DwgAAAN0AAAAPAAAAAAAAAAAAAAAAAJ8C&#10;AABkcnMvZG93bnJldi54bWxQSwUGAAAAAAQABAD3AAAAjgMAAAAA&#10;">
                  <v:imagedata r:id="rId25" o:title=""/>
                  <v:path arrowok="t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カギ線コネクタ 34" o:spid="_x0000_s1028" type="#_x0000_t35" style="position:absolute;left:18015;top:14719;width:35248;height:5810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2L0cIAAADbAAAADwAAAGRycy9kb3ducmV2LnhtbESPwYrCQBBE78L+w9AL3nSyqy4aHUUE&#10;dfGm7sVbk2mTYKY7ZEaNf+8ICx6LqnpFzRatq9SNGl8KG/jqJ6CIM7El5wb+juveGJQPyBYrYTLw&#10;IA+L+UdnhqmVO+/pdgi5ihD2KRooQqhTrX1WkEPfl5o4emdpHIYom1zbBu8R7ir9nSQ/2mHJcaHA&#10;mlYFZZfD1RnYyiTIjs/Z8jreHMUNTw89GhnT/WyXU1CB2vAO/7d/rYHBEF5f4g/Q8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72L0cIAAADbAAAADwAAAAAAAAAAAAAA&#10;AAChAgAAZHJzL2Rvd25yZXYueG1sUEsFBgAAAAAEAAQA+QAAAJADAAAAAA==&#10;" adj="26,76919" strokecolor="black [3213]" strokeweight="2pt">
                  <v:stroke dashstyle="3 1" endarrow="block"/>
                </v:shape>
                <v:rect id="正方形/長方形 60" o:spid="_x0000_s1029" style="position:absolute;left:31799;top:33825;width:6845;height:26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Zn5r8A&#10;AADbAAAADwAAAGRycy9kb3ducmV2LnhtbERPy4rCMBTdD/gP4QruxlRRkWoUUXwtxwfo7tJcm2Jz&#10;U5qo9e/NQpjl4byn88aW4km1Lxwr6HUTEMSZ0wXnCk7H9e8YhA/IGkvHpOBNHuaz1s8UU+1e/EfP&#10;Q8hFDGGfogITQpVK6TNDFn3XVcSRu7naYoiwzqWu8RXDbSn7STKSFguODQYrWhrK7oeHVSDH58ty&#10;KLePixksru9qtenvt1apTrtZTEAEasK/+OveaQWjuD5+iT9Azj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tmfmvwAAANsAAAAPAAAAAAAAAAAAAAAAAJgCAABkcnMvZG93bnJl&#10;di54bWxQSwUGAAAAAAQABAD1AAAAhAMAAAAA&#10;" filled="f" strokecolor="black [3213]" strokeweight="2pt">
                  <v:stroke dashstyle="3 1"/>
                  <v:textbox>
                    <w:txbxContent>
                      <w:p w:rsidR="002B4967" w:rsidRDefault="002B4967" w:rsidP="00D340F5">
                        <w:pPr>
                          <w:jc w:val="cente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1E236B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AB547E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以下の画面で、任意のフォルダに、ファイルを保存する。</w:t>
      </w:r>
    </w:p>
    <w:p w14:paraId="7DC2719B" w14:textId="77777777" w:rsidR="00895FC4" w:rsidRPr="00B33F01" w:rsidRDefault="001E236B" w:rsidP="00AB547E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※ファイルの指定先を保存してない場合には、以下の画面は表示されません。</w:t>
      </w:r>
    </w:p>
    <w:p w14:paraId="278D524D" w14:textId="77777777" w:rsidR="00A33477" w:rsidRPr="00B33F01" w:rsidRDefault="00A33477" w:rsidP="001E236B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39B2BB6" w14:textId="77777777" w:rsidR="00A33477" w:rsidRPr="00B33F01" w:rsidRDefault="00A33477" w:rsidP="00A33477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2E8D9DC" w14:textId="77777777" w:rsidR="006B6408" w:rsidRPr="00B33F01" w:rsidRDefault="006B6408" w:rsidP="00A33477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9FA8065" w14:textId="77777777" w:rsidR="006B6408" w:rsidRPr="00B33F01" w:rsidRDefault="006B6408" w:rsidP="00A33477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A1C9AB9" w14:textId="77777777" w:rsidR="006B6408" w:rsidRPr="00B33F01" w:rsidRDefault="006B6408" w:rsidP="00A33477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668AAF6" w14:textId="77777777" w:rsidR="006B6408" w:rsidRPr="00B33F01" w:rsidRDefault="006B6408" w:rsidP="00A33477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8736DAA" w14:textId="77777777" w:rsidR="006B6408" w:rsidRPr="00B33F01" w:rsidRDefault="006B6408" w:rsidP="00A33477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F430BD8" w14:textId="77777777" w:rsidR="006B6408" w:rsidRPr="00B33F01" w:rsidRDefault="006B6408" w:rsidP="00A33477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A2A2553" w14:textId="77777777" w:rsidR="006B6408" w:rsidRPr="00B33F01" w:rsidRDefault="006B6408" w:rsidP="004E342A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DE6C268" w14:textId="77777777" w:rsidR="006B6408" w:rsidRPr="00B33F01" w:rsidRDefault="006B6408" w:rsidP="00A33477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8BD0725" w14:textId="77777777" w:rsidR="006B6408" w:rsidRPr="00B33F01" w:rsidRDefault="006B6408" w:rsidP="004E342A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6C7D78E" w14:textId="77777777" w:rsidR="006B6408" w:rsidRPr="00B33F01" w:rsidRDefault="006B6408" w:rsidP="006B6408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6B6408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5BA53681" w14:textId="77777777" w:rsidR="00466A47" w:rsidRPr="00B33F01" w:rsidRDefault="00A5210E" w:rsidP="00396702">
      <w:pPr>
        <w:pStyle w:val="af5"/>
        <w:widowControl w:val="0"/>
        <w:numPr>
          <w:ilvl w:val="1"/>
          <w:numId w:val="6"/>
        </w:numPr>
        <w:spacing w:after="0" w:line="440" w:lineRule="exact"/>
        <w:ind w:leftChars="200" w:left="967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Java SEのインストール</w:t>
      </w:r>
    </w:p>
    <w:p w14:paraId="6C28DD7C" w14:textId="77777777" w:rsidR="00BA322F" w:rsidRPr="00B33F01" w:rsidRDefault="00D340F5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A5210E"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2.1でダウンロードしたファイル（以下参照）をダブルクリックする</w:t>
      </w:r>
    </w:p>
    <w:p w14:paraId="76C5CA17" w14:textId="77777777" w:rsidR="00AA2F97" w:rsidRPr="00B33F01" w:rsidRDefault="00AB547E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noProof/>
          <w:color w:val="auto"/>
        </w:rPr>
        <w:drawing>
          <wp:anchor distT="0" distB="0" distL="114300" distR="114300" simplePos="0" relativeHeight="251663360" behindDoc="0" locked="0" layoutInCell="1" allowOverlap="1" wp14:anchorId="2D683FCE" wp14:editId="1364A02C">
            <wp:simplePos x="0" y="0"/>
            <wp:positionH relativeFrom="column">
              <wp:posOffset>328930</wp:posOffset>
            </wp:positionH>
            <wp:positionV relativeFrom="paragraph">
              <wp:posOffset>64135</wp:posOffset>
            </wp:positionV>
            <wp:extent cx="4648200" cy="231775"/>
            <wp:effectExtent l="19050" t="19050" r="19050" b="15875"/>
            <wp:wrapSquare wrapText="bothSides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7" t="56162" r="17007" b="41730"/>
                    <a:stretch/>
                  </pic:blipFill>
                  <pic:spPr bwMode="auto">
                    <a:xfrm>
                      <a:off x="0" y="0"/>
                      <a:ext cx="4648200" cy="231775"/>
                    </a:xfrm>
                    <a:prstGeom prst="rect">
                      <a:avLst/>
                    </a:prstGeom>
                    <a:noFill/>
                    <a:ln w="25400" cap="flat" cmpd="sng" algn="ctr">
                      <a:solidFill>
                        <a:sysClr val="windowText" lastClr="00000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6D1DD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E0DC85A" w14:textId="77777777" w:rsidR="00D340F5" w:rsidRPr="00B33F01" w:rsidRDefault="00D340F5" w:rsidP="00A65067">
      <w:pPr>
        <w:widowControl w:val="0"/>
        <w:spacing w:after="0" w:line="440" w:lineRule="exact"/>
        <w:ind w:left="435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166185C3" wp14:editId="36555226">
                <wp:simplePos x="0" y="0"/>
                <wp:positionH relativeFrom="column">
                  <wp:posOffset>215752</wp:posOffset>
                </wp:positionH>
                <wp:positionV relativeFrom="paragraph">
                  <wp:posOffset>267173</wp:posOffset>
                </wp:positionV>
                <wp:extent cx="5295332" cy="4326340"/>
                <wp:effectExtent l="19050" t="19050" r="248285" b="17145"/>
                <wp:wrapNone/>
                <wp:docPr id="6" name="グループ化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332" cy="4326340"/>
                          <a:chOff x="0" y="0"/>
                          <a:chExt cx="5295332" cy="4326340"/>
                        </a:xfrm>
                      </wpg:grpSpPr>
                      <pic:pic xmlns:pic="http://schemas.openxmlformats.org/drawingml/2006/picture">
                        <pic:nvPicPr>
                          <pic:cNvPr id="512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64275"/>
                            <a:ext cx="4681183" cy="35620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16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586" t="89611" r="3659" b="4096"/>
                          <a:stretch/>
                        </pic:blipFill>
                        <pic:spPr bwMode="auto">
                          <a:xfrm>
                            <a:off x="3807726" y="0"/>
                            <a:ext cx="1487606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  <a:effectLst/>
                          <a:extLst/>
                        </pic:spPr>
                      </pic:pic>
                      <wps:wsp>
                        <wps:cNvPr id="3" name="カギ線コネクタ 3"/>
                        <wps:cNvCnPr>
                          <a:stCxn id="16" idx="3"/>
                          <a:endCxn id="4" idx="3"/>
                        </wps:cNvCnPr>
                        <wps:spPr>
                          <a:xfrm flipH="1">
                            <a:off x="3684861" y="170597"/>
                            <a:ext cx="1610471" cy="3908145"/>
                          </a:xfrm>
                          <a:prstGeom prst="bentConnector3">
                            <a:avLst>
                              <a:gd name="adj1" fmla="val -14195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正方形/長方形 4"/>
                        <wps:cNvSpPr/>
                        <wps:spPr>
                          <a:xfrm>
                            <a:off x="2784109" y="3944126"/>
                            <a:ext cx="900752" cy="2692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B1DA54" w14:textId="77777777" w:rsidR="002B4967" w:rsidRDefault="002B4967" w:rsidP="00D340F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グループ化 6" o:spid="_x0000_s1030" style="position:absolute;left:0;text-align:left;margin-left:17pt;margin-top:21.05pt;width:416.95pt;height:340.65pt;z-index:251749376;mso-width-relative:margin" coordsize="52953,4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">
                <v:shape id="Picture 2" o:spid="_x0000_s1031" type="#_x0000_t75" style="position:absolute;top:7642;width:46811;height:35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Zg5vHAAAA3QAAAA8AAABkcnMvZG93bnJldi54bWxEj0FLw0AUhO+C/2F5Qm9209SKxG6LCC2t&#10;eKhVsMdH9pmE7L4Nu9sk/ntXKPQ4zMw3zHI9WiN68qFxrGA2zUAQl043XCn4+tzcP4EIEVmjcUwK&#10;finAenV7s8RCu4E/qD/GSiQIhwIV1DF2hZShrMlimLqOOHk/zluMSfpKao9Dglsj8yx7lBYbTgs1&#10;dvRaU9kez1bB23A4tQcnjfff89Zszw/7/v2k1ORufHkGEWmM1/ClvdMKFrM8h/836QnI1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tZg5vHAAAA3QAAAA8AAAAAAAAAAAAA&#10;AAAAnwIAAGRycy9kb3ducmV2LnhtbFBLBQYAAAAABAAEAPcAAACTAwAAAAA=&#10;" stroked="t" strokecolor="black [3213]">
                  <v:stroke dashstyle="3 1"/>
                  <v:imagedata r:id="rId29" o:title=""/>
                  <v:path arrowok="t"/>
                </v:shape>
                <v:shape id="Picture 2" o:spid="_x0000_s1032" type="#_x0000_t75" style="position:absolute;left:38077;width:14876;height:34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XvQG/AAAA2wAAAA8AAABkcnMvZG93bnJldi54bWxET82KwjAQvi/4DmEEb2uqoLtUo4goehBl&#10;qw8wNGNbbCYlSbW+vRGEvc3H9zvzZWdqcSfnK8sKRsMEBHFudcWFgst5+/0LwgdkjbVlUvAkD8tF&#10;72uOqbYP/qN7FgoRQ9inqKAMoUml9HlJBv3QNsSRu1pnMEToCqkdPmK4qeU4SabSYMWxocSG1iXl&#10;t6w1CtrimLnN6UdOdjhpDye8nf1lo9Sg361mIAJ14V/8ce91nD+F9y/xALl4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KF70BvwAAANsAAAAPAAAAAAAAAAAAAAAAAJ8CAABk&#10;cnMvZG93bnJldi54bWxQSwUGAAAAAAQABAD3AAAAiwMAAAAA&#10;" stroked="t" strokecolor="black [3213]">
                  <v:stroke dashstyle="3 1"/>
                  <v:imagedata r:id="rId30" o:title="" croptop="58727f" cropbottom="2684f" cropleft="49536f" cropright="2398f"/>
                  <v:path arrowok="t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カギ線コネクタ 3" o:spid="_x0000_s1033" type="#_x0000_t34" style="position:absolute;left:36848;top:1705;width:16105;height:39082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fqxMIAAADaAAAADwAAAGRycy9kb3ducmV2LnhtbESPQWvCQBSE7wX/w/KEXopubEoo0VW0&#10;UCi9SGN6f2Sf2WD2bdhdNf33XUHwOMzMN8xqM9peXMiHzrGCxTwDQdw43XGroD58zt5BhIissXdM&#10;Cv4owGY9eVphqd2Vf+hSxVYkCIcSFZgYh1LK0BiyGOZuIE7e0XmLMUnfSu3xmuC2l69ZVkiLHacF&#10;gwN9GGpO1dkqsPnhjO779+1FbvNi72usdhkq9Twdt0sQkcb4CN/bX1pBDrcr6QbI9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pfqxMIAAADaAAAADwAAAAAAAAAAAAAA&#10;AAChAgAAZHJzL2Rvd25yZXYueG1sUEsFBgAAAAAEAAQA+QAAAJADAAAAAA==&#10;" adj="-3066" strokecolor="black [3213]" strokeweight="2pt">
                  <v:stroke dashstyle="3 1" endarrow="block"/>
                </v:shape>
                <v:rect id="正方形/長方形 4" o:spid="_x0000_s1034" style="position:absolute;left:27841;top:39441;width:9007;height:2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S928MA&#10;AADaAAAADwAAAGRycy9kb3ducmV2LnhtbESPQWvCQBSE74X+h+UVvDWbSlokuoooanusWkhvj+wz&#10;G5p9G7Krif++Kwgeh5n5hpktBtuIC3W+dqzgLUlBEJdO11wpOB42rxMQPiBrbByTgit5WMyfn2aY&#10;a9fzN132oRIRwj5HBSaENpfSl4Ys+sS1xNE7uc5iiLKrpO6wj3DbyHGafkiLNccFgy2tDJV/+7NV&#10;ICc/xepd7s6FyZa/13a9HX/trFKjl2E5BRFoCI/wvf2pFWRwuxJv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S928MAAADaAAAADwAAAAAAAAAAAAAAAACYAgAAZHJzL2Rv&#10;d25yZXYueG1sUEsFBgAAAAAEAAQA9QAAAIgDAAAAAA==&#10;" filled="f" strokecolor="black [3213]" strokeweight="2pt">
                  <v:stroke dashstyle="3 1"/>
                  <v:textbox>
                    <w:txbxContent>
                      <w:p w:rsidR="002B4967" w:rsidRDefault="002B4967" w:rsidP="00D340F5">
                        <w:pPr>
                          <w:jc w:val="cente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51CBFFF5" w14:textId="77777777" w:rsidR="00AA2F97" w:rsidRPr="00B33F01" w:rsidRDefault="00545A74" w:rsidP="007532E0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AA2F97"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</w:t>
      </w:r>
      <w:r w:rsidR="0056551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="00AA2F97"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が表示されることを確認し、ボード右下の</w:t>
      </w:r>
      <w:r w:rsidR="00A65067"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</w:t>
      </w:r>
    </w:p>
    <w:p w14:paraId="1A273CFD" w14:textId="77777777" w:rsidR="00AA2F97" w:rsidRPr="00B33F01" w:rsidRDefault="00427502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</w:t>
      </w:r>
      <w:r w:rsidR="00D340F5"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</w:t>
      </w:r>
      <w:r w:rsidR="00AA2F97"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クリックする。</w:t>
      </w:r>
    </w:p>
    <w:p w14:paraId="6E5B675C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3993021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6D837A1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FDB0CEF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18BE073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E2E7B63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840561C" w14:textId="77777777" w:rsidR="00AA2F97" w:rsidRPr="00B33F01" w:rsidRDefault="00AA2F97" w:rsidP="00A65067">
      <w:pPr>
        <w:widowControl w:val="0"/>
        <w:spacing w:after="0" w:line="440" w:lineRule="exact"/>
        <w:jc w:val="center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7346583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027174E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6B5AE1A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2E50014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640BF08" w14:textId="77777777" w:rsidR="00AA2F97" w:rsidRPr="00B33F01" w:rsidRDefault="00AA2F97" w:rsidP="00466A4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CED5F7C" w14:textId="77777777" w:rsidR="00466A47" w:rsidRPr="00B33F01" w:rsidRDefault="00681AE7" w:rsidP="00D340F5">
      <w:pPr>
        <w:widowControl w:val="0"/>
        <w:spacing w:after="0" w:line="440" w:lineRule="exact"/>
        <w:ind w:firstLineChars="200" w:firstLine="440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466A47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。</w:t>
      </w:r>
    </w:p>
    <w:p w14:paraId="4975001F" w14:textId="77777777" w:rsidR="002D2EFC" w:rsidRPr="00B33F01" w:rsidRDefault="0027777F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b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023D3A26" wp14:editId="01EC7C14">
                <wp:simplePos x="0" y="0"/>
                <wp:positionH relativeFrom="column">
                  <wp:posOffset>635</wp:posOffset>
                </wp:positionH>
                <wp:positionV relativeFrom="paragraph">
                  <wp:posOffset>40005</wp:posOffset>
                </wp:positionV>
                <wp:extent cx="5667375" cy="4200525"/>
                <wp:effectExtent l="19050" t="0" r="257175" b="28575"/>
                <wp:wrapNone/>
                <wp:docPr id="31" name="グループ化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7375" cy="4200525"/>
                          <a:chOff x="0" y="0"/>
                          <a:chExt cx="5667375" cy="4200525"/>
                        </a:xfrm>
                      </wpg:grpSpPr>
                      <pic:pic xmlns:pic="http://schemas.openxmlformats.org/drawingml/2006/picture">
                        <pic:nvPicPr>
                          <pic:cNvPr id="40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586" t="89611" r="3659" b="4096"/>
                          <a:stretch/>
                        </pic:blipFill>
                        <pic:spPr bwMode="auto">
                          <a:xfrm>
                            <a:off x="4181475" y="0"/>
                            <a:ext cx="1485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6146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8650"/>
                            <a:ext cx="4676775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  <a:effectLst/>
                          <a:extLst/>
                        </pic:spPr>
                      </pic:pic>
                      <wps:wsp>
                        <wps:cNvPr id="22" name="正方形/長方形 22"/>
                        <wps:cNvSpPr/>
                        <wps:spPr>
                          <a:xfrm>
                            <a:off x="2819400" y="3781425"/>
                            <a:ext cx="857250" cy="3321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カギ線コネクタ 26"/>
                        <wps:cNvCnPr>
                          <a:stCxn id="40" idx="3"/>
                          <a:endCxn id="22" idx="3"/>
                        </wps:cNvCnPr>
                        <wps:spPr>
                          <a:xfrm flipH="1">
                            <a:off x="3676650" y="171450"/>
                            <a:ext cx="1990725" cy="3776028"/>
                          </a:xfrm>
                          <a:prstGeom prst="bentConnector3">
                            <a:avLst>
                              <a:gd name="adj1" fmla="val -11483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31" o:spid="_x0000_s1026" style="position:absolute;left:0;text-align:left;margin-left:.05pt;margin-top:3.15pt;width:446.25pt;height:330.75pt;z-index:251755520" coordsize="56673,42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">
                <v:shape id="Picture 2" o:spid="_x0000_s1027" type="#_x0000_t75" style="position:absolute;left:41814;width:14859;height:3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Xe8zAAAAA2wAAAA8AAABkcnMvZG93bnJldi54bWxET02LwjAQvQv+hzCCN01dVKTbKCIr7mVB&#10;64LXaTO2xWZSmth2//3mIHh8vO9kN5hadNS6yrKCxTwCQZxbXXGh4Pd6nG1AOI+ssbZMCv7IwW47&#10;HiUYa9vzhbrUFyKEsItRQel9E0vp8pIMurltiAN3t61BH2BbSN1iH8JNLT+iaC0NVhwaSmzoUFL+&#10;SJ9GAdVZKnPTfd2a7Hn72Vz71eN0Vmo6GfafIDwN/i1+ub+1gmVYH76EHyC3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Zd7zMAAAADbAAAADwAAAAAAAAAAAAAAAACfAgAA&#10;ZHJzL2Rvd25yZXYueG1sUEsFBgAAAAAEAAQA9wAAAIwDAAAAAA==&#10;">
                  <v:imagedata r:id="rId30" o:title="" croptop="58727f" cropbottom="2684f" cropleft="49536f" cropright="2398f"/>
                  <v:path arrowok="t"/>
                </v:shape>
                <v:shape id="Picture 2" o:spid="_x0000_s1028" type="#_x0000_t75" style="position:absolute;top:6286;width:46767;height:35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UO9nFAAAA3QAAAA8AAABkcnMvZG93bnJldi54bWxEj0FrwkAUhO+F/oflFbzVjUFSia5SClJB&#10;L0Z76O2RfWZDs2/D7kbjv+8WhB6HmfmGWW1G24kr+dA6VjCbZiCIa6dbbhScT9vXBYgQkTV2jknB&#10;nQJs1s9PKyy1u/GRrlVsRIJwKFGBibEvpQy1IYth6nri5F2ctxiT9I3UHm8JbjuZZ1khLbacFgz2&#10;9GGo/qkGq2B7MPi9y/2b3Q+hHj6/FlXuD0pNXsb3JYhIY/wPP9o7raCYzQv4e5Oe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lDvZxQAAAN0AAAAPAAAAAAAAAAAAAAAA&#10;AJ8CAABkcnMvZG93bnJldi54bWxQSwUGAAAAAAQABAD3AAAAkQMAAAAA&#10;" stroked="t" strokecolor="black [3213]">
                  <v:stroke dashstyle="3 1"/>
                  <v:imagedata r:id="rId32" o:title=""/>
                  <v:path arrowok="t"/>
                </v:shape>
                <v:rect id="正方形/長方形 22" o:spid="_x0000_s1029" style="position:absolute;left:28194;top:37814;width:8572;height:33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LlysIA&#10;AADbAAAADwAAAGRycy9kb3ducmV2LnhtbESPQYvCMBSE7wv+h/AEb2tqcUWqUURRd4+6Cnp7NM+m&#10;2LyUJmr99xtB2OMwM98w03lrK3GnxpeOFQz6CQji3OmSCwWH3/XnGIQPyBorx6TgSR7ms87HFDPt&#10;Hryj+z4UIkLYZ6jAhFBnUvrckEXfdzVx9C6usRiibAqpG3xEuK1kmiQjabHkuGCwpqWh/Lq/WQVy&#10;fDwtv+T2djLDxflZrzbpz9Yq1eu2iwmIQG34D7/b31pBmsLrS/wBcv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QuXKwgAAANsAAAAPAAAAAAAAAAAAAAAAAJgCAABkcnMvZG93&#10;bnJldi54bWxQSwUGAAAAAAQABAD1AAAAhwMAAAAA&#10;" filled="f" strokecolor="black [3213]" strokeweight="2pt">
                  <v:stroke dashstyle="3 1"/>
                </v:rect>
                <v:shape id="カギ線コネクタ 26" o:spid="_x0000_s1030" type="#_x0000_t34" style="position:absolute;left:36766;top:1714;width:19907;height:3776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i/NcIAAADbAAAADwAAAGRycy9kb3ducmV2LnhtbESPT4vCMBTE78J+h/AW9iKaKiJrNcqy&#10;uOLVP6vX1+bZljYvpYla/fRGEDwOM/MbZrZoTSUu1LjCsoJBPwJBnFpdcKZgv/vrfYNwHlljZZkU&#10;3MjBYv7RmWGs7ZU3dNn6TAQIuxgV5N7XsZQuzcmg69uaOHgn2xj0QTaZ1A1eA9xUchhFY2mw4LCQ&#10;Y02/OaXl9mwUJMt/Oq70BJNumZYjyZE93JdKfX22P1MQnlr/Dr/aa61gOIbnl/AD5P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xi/NcIAAADbAAAADwAAAAAAAAAAAAAA&#10;AAChAgAAZHJzL2Rvd25yZXYueG1sUEsFBgAAAAAEAAQA+QAAAJADAAAAAA==&#10;" adj="-2480" strokecolor="black [3213]" strokeweight="2pt">
                  <v:stroke dashstyle="3 1" endarrow="block"/>
                </v:shape>
              </v:group>
            </w:pict>
          </mc:Fallback>
        </mc:AlternateContent>
      </w:r>
      <w:r w:rsidR="002D2EFC"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◆同様に、以下の</w:t>
      </w:r>
      <w:r w:rsidR="0056551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="002D2EFC"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が表示されることを確認し、ボード右下の</w:t>
      </w:r>
    </w:p>
    <w:p w14:paraId="28928A91" w14:textId="77777777" w:rsidR="002D2EFC" w:rsidRPr="00B33F01" w:rsidRDefault="002D2EFC" w:rsidP="00427502">
      <w:pPr>
        <w:widowControl w:val="0"/>
        <w:spacing w:after="0" w:line="440" w:lineRule="exact"/>
        <w:ind w:firstLineChars="100" w:firstLine="220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をクリックする</w:t>
      </w:r>
    </w:p>
    <w:p w14:paraId="18DAA655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72BD390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75FF623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7724062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51CB4C3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94F696A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68BF9C5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2F9FAEA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B1BE90D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8C89646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239F3B1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446954F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2DAC087" w14:textId="77777777" w:rsidR="002D2EFC" w:rsidRPr="00B33F01" w:rsidRDefault="002D2EFC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D18EA29" w14:textId="77777777" w:rsidR="0027777F" w:rsidRPr="00B33F01" w:rsidRDefault="00565511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br/>
      </w:r>
    </w:p>
    <w:p w14:paraId="3FDC0F0C" w14:textId="77777777" w:rsidR="00CB3AE9" w:rsidRPr="00B33F01" w:rsidRDefault="007B7C80" w:rsidP="002D2EF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6860CE8D" wp14:editId="64E0EC67">
                <wp:simplePos x="0" y="0"/>
                <wp:positionH relativeFrom="column">
                  <wp:posOffset>-1097</wp:posOffset>
                </wp:positionH>
                <wp:positionV relativeFrom="paragraph">
                  <wp:posOffset>7843</wp:posOffset>
                </wp:positionV>
                <wp:extent cx="5524500" cy="4152900"/>
                <wp:effectExtent l="0" t="0" r="266700" b="0"/>
                <wp:wrapNone/>
                <wp:docPr id="36" name="グループ化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0" cy="4152900"/>
                          <a:chOff x="0" y="0"/>
                          <a:chExt cx="5524500" cy="4152900"/>
                        </a:xfrm>
                      </wpg:grpSpPr>
                      <pic:pic xmlns:pic="http://schemas.openxmlformats.org/drawingml/2006/picture">
                        <pic:nvPicPr>
                          <pic:cNvPr id="819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81025"/>
                            <a:ext cx="4676775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wps:wsp>
                        <wps:cNvPr id="41" name="正方形/長方形 41"/>
                        <wps:cNvSpPr/>
                        <wps:spPr>
                          <a:xfrm>
                            <a:off x="3469450" y="3724275"/>
                            <a:ext cx="1080135" cy="3321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586" t="89611" r="3659" b="4096"/>
                          <a:stretch/>
                        </pic:blipFill>
                        <pic:spPr bwMode="auto">
                          <a:xfrm>
                            <a:off x="4038600" y="0"/>
                            <a:ext cx="1485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wps:wsp>
                        <wps:cNvPr id="35" name="カギ線コネクタ 35"/>
                        <wps:cNvCnPr>
                          <a:stCxn id="15" idx="3"/>
                          <a:endCxn id="41" idx="3"/>
                        </wps:cNvCnPr>
                        <wps:spPr>
                          <a:xfrm flipH="1">
                            <a:off x="4549585" y="171450"/>
                            <a:ext cx="974915" cy="3718878"/>
                          </a:xfrm>
                          <a:prstGeom prst="bentConnector3">
                            <a:avLst>
                              <a:gd name="adj1" fmla="val -23448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6" o:spid="_x0000_s1026" style="position:absolute;left:0;text-align:left;margin-left:-.1pt;margin-top:.6pt;width:435pt;height:327pt;z-index:251757568;mso-height-relative:margin" coordsize="55245,41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">
                <v:shape id="Picture 2" o:spid="_x0000_s1027" type="#_x0000_t75" style="position:absolute;top:5810;width:46767;height:35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mjznEAAAA3QAAAA8AAABkcnMvZG93bnJldi54bWxEj0FrwkAUhO8F/8PyhN7qJkGKia4SBKFX&#10;00L19sw+k2j2bdjdmvTfdwuFHoeZ+YbZ7CbTiwc531lWkC4SEMS11R03Cj7eDy8rED4ga+wtk4Jv&#10;8rDbzp42WGg78pEeVWhEhLAvUEEbwlBI6euWDPqFHYijd7XOYIjSNVI7HCPc9DJLkldpsOO40OJA&#10;+5bqe/VlFNhbrg+Jb4bbObvk5Yk+y+BYqef5VK5BBJrCf/iv/aYVrNJ8Cb9v4hOQ2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CmjznEAAAA3QAAAA8AAAAAAAAAAAAAAAAA&#10;nwIAAGRycy9kb3ducmV2LnhtbFBLBQYAAAAABAAEAPcAAACQAwAAAAA=&#10;">
                  <v:imagedata r:id="rId33" o:title=""/>
                  <v:path arrowok="t"/>
                </v:shape>
                <v:rect id="正方形/長方形 41" o:spid="_x0000_s1028" style="position:absolute;left:34694;top:37242;width:10801;height:33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+eHcQA&#10;AADbAAAADwAAAGRycy9kb3ducmV2LnhtbESPQWvCQBSE7wX/w/IEb81G0SKpq4iiscdahfT2yL5m&#10;Q7NvQ3Y18d93C4Ueh5n5hlltBtuIO3W+dqxgmqQgiEuna64UXD4Oz0sQPiBrbByTggd52KxHTyvM&#10;tOv5ne7nUIkIYZ+hAhNCm0npS0MWfeJa4uh9uc5iiLKrpO6wj3DbyFmavkiLNccFgy3tDJXf55tV&#10;IJfXYreQ+a0w8+3no90fZ2+5VWoyHravIAIN4T/81z5pBfMp/H6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Pnh3EAAAA2wAAAA8AAAAAAAAAAAAAAAAAmAIAAGRycy9k&#10;b3ducmV2LnhtbFBLBQYAAAAABAAEAPUAAACJAwAAAAA=&#10;" filled="f" strokecolor="black [3213]" strokeweight="2pt">
                  <v:stroke dashstyle="3 1"/>
                </v:rect>
                <v:shape id="Picture 2" o:spid="_x0000_s1029" type="#_x0000_t75" style="position:absolute;left:40386;width:14859;height:3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T90nAAAAA2wAAAA8AAABkcnMvZG93bnJldi54bWxET02LwjAQvS/4H8II3tbUBUVqUxFx0cuC&#10;VsHr2IxtsZmUJrb1328WFrzN431Osh5MLTpqXWVZwWwagSDOra64UHA5f38uQTiPrLG2TApe5GCd&#10;jj4SjLXt+URd5gsRQtjFqKD0vomldHlJBt3UNsSBu9vWoA+wLaRusQ/hppZfUbSQBisODSU2tC0p&#10;f2RPo4DqWyZz0+2uze15/Vme+/ljf1RqMh42KxCeBv8W/7sPOsyfw98v4QCZ/g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lP3ScAAAADbAAAADwAAAAAAAAAAAAAAAACfAgAA&#10;ZHJzL2Rvd25yZXYueG1sUEsFBgAAAAAEAAQA9wAAAIwDAAAAAA==&#10;">
                  <v:imagedata r:id="rId33" o:title="" croptop="58727f" cropbottom="2684f" cropleft="49536f" cropright="2398f"/>
                  <v:path arrowok="t"/>
                </v:shape>
                <v:shape id="カギ線コネクタ 35" o:spid="_x0000_s1030" type="#_x0000_t34" style="position:absolute;left:45495;top:1714;width:9750;height:37189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89UMMAAADbAAAADwAAAGRycy9kb3ducmV2LnhtbESPzU7DMBCE70i8g7VI3KgDLRUKdSuE&#10;KEqP/Tn0uMRLEpFdR7brhrfHlSpxHM3MN5rFauReJfKhc2LgcVKAIqmd7aQxcNivH15AhYhisXdC&#10;Bn4pwGp5e7PA0rqzbCntYqMyREKJBtoYh1LrULfEGCZuIMnet/OMMUvfaOvxnOHc66eimGvGTvJC&#10;iwO9t1T/7E5soPpMvPHHL+rSLH2cqj1X28TG3N+Nb6+gIo3xP3xtV9bA9BkuX/IP0M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9/PVDDAAAA2wAAAA8AAAAAAAAAAAAA&#10;AAAAoQIAAGRycy9kb3ducmV2LnhtbFBLBQYAAAAABAAEAPkAAACRAwAAAAA=&#10;" adj="-5065" strokecolor="black [3213]" strokeweight="2pt">
                  <v:stroke dashstyle="3 1" endarrow="block"/>
                </v:shape>
              </v:group>
            </w:pict>
          </mc:Fallback>
        </mc:AlternateContent>
      </w:r>
      <w:r w:rsidR="00CB3AE9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="00CB3AE9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が表示されることを確認し、ボード右下の     　　</w:t>
      </w:r>
    </w:p>
    <w:p w14:paraId="783A056A" w14:textId="77777777" w:rsidR="00CB3AE9" w:rsidRPr="00B33F01" w:rsidRDefault="00CB3AE9" w:rsidP="00CB3AE9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をクリックする</w:t>
      </w:r>
    </w:p>
    <w:p w14:paraId="64EEAD57" w14:textId="77777777" w:rsidR="00CB3AE9" w:rsidRPr="00B33F01" w:rsidRDefault="00D340F5" w:rsidP="007B7C80">
      <w:pPr>
        <w:widowControl w:val="0"/>
        <w:spacing w:after="0" w:line="440" w:lineRule="exact"/>
        <w:ind w:firstLineChars="100" w:firstLine="22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noProof/>
          <w:color w:val="auto"/>
          <w:sz w:val="22"/>
          <w:szCs w:val="2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43232" behindDoc="1" locked="0" layoutInCell="1" allowOverlap="1" wp14:anchorId="23DA2747" wp14:editId="03218BF0">
            <wp:simplePos x="0" y="0"/>
            <wp:positionH relativeFrom="column">
              <wp:posOffset>-3810</wp:posOffset>
            </wp:positionH>
            <wp:positionV relativeFrom="page">
              <wp:posOffset>6526530</wp:posOffset>
            </wp:positionV>
            <wp:extent cx="1488440" cy="342900"/>
            <wp:effectExtent l="0" t="0" r="0" b="0"/>
            <wp:wrapTight wrapText="bothSides">
              <wp:wrapPolygon edited="0">
                <wp:start x="0" y="0"/>
                <wp:lineTo x="0" y="20400"/>
                <wp:lineTo x="21287" y="20400"/>
                <wp:lineTo x="21287" y="0"/>
                <wp:lineTo x="0" y="0"/>
              </wp:wrapPolygon>
            </wp:wrapTight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86" t="89611" r="3659" b="4096"/>
                    <a:stretch/>
                  </pic:blipFill>
                  <pic:spPr bwMode="auto">
                    <a:xfrm>
                      <a:off x="0" y="0"/>
                      <a:ext cx="14884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CC9EF" w14:textId="77777777" w:rsidR="00CB3AE9" w:rsidRPr="00B33F01" w:rsidRDefault="00CB3AE9" w:rsidP="00D340F5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55B9BCE" w14:textId="77777777" w:rsidR="00CB3AE9" w:rsidRPr="00B33F01" w:rsidRDefault="00CB3AE9" w:rsidP="00CB3AE9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67520B4" w14:textId="77777777" w:rsidR="00CB3AE9" w:rsidRPr="00B33F01" w:rsidRDefault="00CB3AE9" w:rsidP="00CB3AE9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6745E53" w14:textId="77777777" w:rsidR="00CB3AE9" w:rsidRPr="00B33F01" w:rsidRDefault="00CB3AE9" w:rsidP="00CB3AE9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953742F" w14:textId="77777777" w:rsidR="00CB3AE9" w:rsidRPr="00B33F01" w:rsidRDefault="00CB3AE9" w:rsidP="007B7C80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19D2DB5" w14:textId="77777777" w:rsidR="00CB3AE9" w:rsidRPr="00B33F01" w:rsidRDefault="00CB3AE9" w:rsidP="00CB3AE9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5EF2B54" w14:textId="77777777" w:rsidR="00CB3AE9" w:rsidRPr="00B33F01" w:rsidRDefault="00CB3AE9" w:rsidP="0027777F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35E26A8" w14:textId="77777777" w:rsidR="00CB3AE9" w:rsidRPr="00B33F01" w:rsidRDefault="00CB3AE9" w:rsidP="00CB3AE9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DFDDF82" w14:textId="77777777" w:rsidR="00CB3AE9" w:rsidRPr="00B33F01" w:rsidRDefault="00CB3AE9" w:rsidP="00CB3AE9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F746E51" w14:textId="77777777" w:rsidR="00CB3AE9" w:rsidRPr="00B33F01" w:rsidRDefault="00CB3AE9" w:rsidP="00CB3AE9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0B90F70" w14:textId="77777777" w:rsidR="00CB3AE9" w:rsidRPr="00B33F01" w:rsidRDefault="00CB3AE9" w:rsidP="007B7C80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69218D3" w14:textId="77777777" w:rsidR="00CB3AE9" w:rsidRPr="00B33F01" w:rsidRDefault="00CB3AE9" w:rsidP="00CB3AE9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CB3AE9" w:rsidRPr="00B33F01" w:rsidSect="00242538">
          <w:pgSz w:w="11907" w:h="16839" w:code="1"/>
          <w:pgMar w:top="766" w:right="1276" w:bottom="766" w:left="1049" w:header="709" w:footer="709" w:gutter="0"/>
          <w:pgNumType w:chapStyle="1"/>
          <w:cols w:space="720"/>
          <w:titlePg/>
          <w:docGrid w:linePitch="360"/>
        </w:sectPr>
      </w:pPr>
    </w:p>
    <w:p w14:paraId="1DCF2807" w14:textId="77777777" w:rsidR="00242538" w:rsidRPr="00B33F01" w:rsidRDefault="00242538" w:rsidP="00242538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>◆以下の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が表示されて</w:t>
      </w:r>
      <w:r w:rsidR="007B7C80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、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インストールが正常終了したことを確認し、</w:t>
      </w:r>
    </w:p>
    <w:p w14:paraId="2F3F520F" w14:textId="77777777" w:rsidR="007B7C80" w:rsidRPr="00B33F01" w:rsidRDefault="007B7C80" w:rsidP="00242538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3902320E" wp14:editId="244721F3">
                <wp:simplePos x="0" y="0"/>
                <wp:positionH relativeFrom="column">
                  <wp:posOffset>10144</wp:posOffset>
                </wp:positionH>
                <wp:positionV relativeFrom="paragraph">
                  <wp:posOffset>67524</wp:posOffset>
                </wp:positionV>
                <wp:extent cx="4678877" cy="4096987"/>
                <wp:effectExtent l="0" t="0" r="350520" b="0"/>
                <wp:wrapNone/>
                <wp:docPr id="38" name="グループ化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877" cy="4096987"/>
                          <a:chOff x="0" y="0"/>
                          <a:chExt cx="4678877" cy="4096987"/>
                        </a:xfrm>
                      </wpg:grpSpPr>
                      <pic:pic xmlns:pic="http://schemas.openxmlformats.org/drawingml/2006/picture">
                        <pic:nvPicPr>
                          <pic:cNvPr id="9218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2515"/>
                            <a:ext cx="4678877" cy="3574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4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187" t="90419" r="21690" b="4174"/>
                          <a:stretch/>
                        </pic:blipFill>
                        <pic:spPr bwMode="auto">
                          <a:xfrm>
                            <a:off x="1092529" y="0"/>
                            <a:ext cx="1128156" cy="273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正方形/長方形 43"/>
                        <wps:cNvSpPr/>
                        <wps:spPr>
                          <a:xfrm>
                            <a:off x="2838202" y="3693226"/>
                            <a:ext cx="853440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カギ線コネクタ 37"/>
                        <wps:cNvCnPr>
                          <a:stCxn id="42" idx="3"/>
                          <a:endCxn id="43" idx="3"/>
                        </wps:cNvCnPr>
                        <wps:spPr>
                          <a:xfrm>
                            <a:off x="2220685" y="136567"/>
                            <a:ext cx="1470957" cy="3698899"/>
                          </a:xfrm>
                          <a:prstGeom prst="bentConnector3">
                            <a:avLst>
                              <a:gd name="adj1" fmla="val 188189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グループ化 38" o:spid="_x0000_s1026" style="position:absolute;left:0;text-align:left;margin-left:.8pt;margin-top:5.3pt;width:368.4pt;height:322.6pt;z-index:251759616;mso-width-relative:margin" coordsize="46788,40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">
                <v:shape id="Picture 2" o:spid="_x0000_s1027" type="#_x0000_t75" style="position:absolute;top:5225;width:46788;height:357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+Il/EAAAA3QAAAA8AAABkcnMvZG93bnJldi54bWxET89rwjAUvgv7H8Ib7CKaWlC0My2jIAyG&#10;E7sddnw0z7YsealNrN1/vxwGO358v/fFZI0YafCdYwWrZQKCuHa640bB58dhsQXhA7JG45gU/JCH&#10;In+Y7THT7s5nGqvQiBjCPkMFbQh9JqWvW7Lol64njtzFDRZDhEMj9YD3GG6NTJNkIy12HBta7Kls&#10;qf6ublaBad7MWE9f1flars3x5N4v8jpX6ulxenkGEWgK/+I/96tWsEtXcW58E5+AzH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K+Il/EAAAA3QAAAA8AAAAAAAAAAAAAAAAA&#10;nwIAAGRycy9kb3ducmV2LnhtbFBLBQYAAAAABAAEAPcAAACQAwAAAAA=&#10;">
                  <v:imagedata r:id="rId35" o:title=""/>
                  <v:path arrowok="t"/>
                </v:shape>
                <v:shape id="Picture 2" o:spid="_x0000_s1028" type="#_x0000_t75" style="position:absolute;left:10925;width:11281;height:27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iAnrFAAAA2wAAAA8AAABkcnMvZG93bnJldi54bWxEj0FrAjEUhO9C/0N4BS9Fs64iujVKqa0K&#10;gqC299fkubu4eVk2Ubf/vhEKHoeZ+YaZLVpbiSs1vnSsYNBPQBBrZ0rOFXwdP3sTED4gG6wck4Jf&#10;8rCYP3VmmBl34z1dDyEXEcI+QwVFCHUmpdcFWfR9VxNH7+QaiyHKJpemwVuE20qmSTKWFkuOCwXW&#10;9F6QPh8uVsH25XLafU/XIz3QP+lqeZyehx9Bqe5z+/YKIlAbHuH/9sYoGKVw/xJ/gJ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IgJ6xQAAANsAAAAPAAAAAAAAAAAAAAAA&#10;AJ8CAABkcnMvZG93bnJldi54bWxQSwUGAAAAAAQABAD3AAAAkQMAAAAA&#10;">
                  <v:imagedata r:id="rId35" o:title="" croptop="59257f" cropbottom="2735f" cropleft="40100f" cropright="14215f"/>
                  <v:path arrowok="t"/>
                </v:shape>
                <v:rect id="正方形/長方形 43" o:spid="_x0000_s1029" style="position:absolute;left:28382;top:36932;width:8534;height:28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Gl8cMA&#10;AADbAAAADwAAAGRycy9kb3ducmV2LnhtbESPS4sCMRCE74L/IbSwN82sqyKzRhGX9XH0BXprJr2T&#10;YSedYRJ1/PdGEDwWVfUVNZk1thRXqn3hWMFnLwFBnDldcK7gsP/tjkH4gKyxdEwK7uRhNm23Jphq&#10;d+MtXXchFxHCPkUFJoQqldJnhiz6nquIo/fnaoshyjqXusZbhNtS9pNkJC0WHBcMVrQwlP3vLlaB&#10;HB9Pi6FcXU5mMD/fq59lf7OySn10mvk3iEBNeIdf7bVWMPiC55f4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tGl8cMAAADbAAAADwAAAAAAAAAAAAAAAACYAgAAZHJzL2Rv&#10;d25yZXYueG1sUEsFBgAAAAAEAAQA9QAAAIgDAAAAAA==&#10;" filled="f" strokecolor="black [3213]" strokeweight="2pt">
                  <v:stroke dashstyle="3 1"/>
                </v:rect>
                <v:shape id="カギ線コネクタ 37" o:spid="_x0000_s1030" type="#_x0000_t34" style="position:absolute;left:22206;top:1365;width:14710;height:36989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2+S8YAAADbAAAADwAAAGRycy9kb3ducmV2LnhtbESPT2sCMRTE74V+h/CE3mrWilVWo7SF&#10;0p4U/yHeHpvnbjR5WTap7vbTN4VCj8PM/IaZLVpnxZWaYDwrGPQzEMSF14ZLBbvt++MERIjIGq1n&#10;UtBRgMX8/m6GufY3XtN1E0uRIBxyVFDFWOdShqIih6Hva+LknXzjMCbZlFI3eEtwZ+VTlj1Lh4bT&#10;QoU1vVVUXDZfTsFltD/Xr9Z8DJfH1ao9rDv73RmlHnrtyxREpDb+h//an1rBcAy/X9IPkP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EtvkvGAAAA2wAAAA8AAAAAAAAA&#10;AAAAAAAAoQIAAGRycy9kb3ducmV2LnhtbFBLBQYAAAAABAAEAPkAAACUAwAAAAA=&#10;" adj="40649" strokecolor="black [3213]" strokeweight="2pt">
                  <v:stroke dashstyle="3 1" endarrow="block"/>
                </v:shape>
              </v:group>
            </w:pict>
          </mc:Fallback>
        </mc:AlternateContent>
      </w:r>
      <w:r w:rsidR="00242538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　ボード右下の　　　　　　　　　　　　　</w:t>
      </w:r>
    </w:p>
    <w:p w14:paraId="2B3BE829" w14:textId="77777777" w:rsidR="00242538" w:rsidRPr="00B33F01" w:rsidRDefault="00242538" w:rsidP="007B7C80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242538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をクリックする</w:t>
      </w:r>
    </w:p>
    <w:p w14:paraId="34463726" w14:textId="77777777" w:rsidR="00994E42" w:rsidRPr="00B33F01" w:rsidRDefault="00994E42" w:rsidP="00396702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Android Studioのインストール</w:t>
      </w:r>
    </w:p>
    <w:p w14:paraId="04BE86DF" w14:textId="77777777" w:rsidR="007651E0" w:rsidRPr="00B33F01" w:rsidRDefault="007651E0" w:rsidP="00396702">
      <w:pPr>
        <w:pStyle w:val="af5"/>
        <w:widowControl w:val="0"/>
        <w:numPr>
          <w:ilvl w:val="1"/>
          <w:numId w:val="6"/>
        </w:numPr>
        <w:spacing w:after="0" w:line="440" w:lineRule="exact"/>
        <w:ind w:leftChars="200" w:left="967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Android Studioのダウンロード</w:t>
      </w:r>
    </w:p>
    <w:p w14:paraId="1C48D93A" w14:textId="77777777" w:rsidR="00F8420F" w:rsidRPr="00B33F01" w:rsidRDefault="00511ED1" w:rsidP="00511ED1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F8420F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以下のURL（Android studioのダウンロードページ）にアクセスする。</w:t>
      </w:r>
    </w:p>
    <w:p w14:paraId="31C25319" w14:textId="77777777" w:rsidR="00EE3FC3" w:rsidRPr="00B33F01" w:rsidRDefault="006C5C4C" w:rsidP="00EE3FC3">
      <w:pPr>
        <w:pStyle w:val="af5"/>
        <w:widowControl w:val="0"/>
        <w:spacing w:after="0" w:line="440" w:lineRule="exact"/>
        <w:ind w:left="967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hyperlink r:id="rId36" w:history="1">
        <w:r w:rsidR="002A3A75" w:rsidRPr="00B33F01">
          <w:rPr>
            <w:rStyle w:val="af8"/>
            <w:rFonts w:ascii="Meiryo UI" w:eastAsia="Meiryo UI" w:hAnsi="Meiryo UI" w:cs="Meiryo UI"/>
            <w:b/>
            <w:color w:val="auto"/>
            <w:sz w:val="32"/>
            <w:szCs w:val="32"/>
            <w14:shadow w14:blurRad="69850" w14:dist="43180" w14:dir="5400000" w14:sx="0" w14:sy="0" w14:kx="0" w14:ky="0" w14:algn="none">
              <w14:srgbClr w14:val="000000">
                <w14:alpha w14:val="35000"/>
              </w14:srgbClr>
            </w14:shadow>
            <w14:textOutline w14:w="952" w14:cap="flat" w14:cmpd="sng" w14:algn="ctr">
              <w14:noFill/>
              <w14:prstDash w14:val="solid"/>
              <w14:round/>
            </w14:textOutline>
          </w:rPr>
          <w:t>https://developer.android.com/stud</w:t>
        </w:r>
        <w:r w:rsidR="002A3A75" w:rsidRPr="00B33F01">
          <w:rPr>
            <w:rStyle w:val="af8"/>
            <w:rFonts w:ascii="Meiryo UI" w:eastAsia="Meiryo UI" w:hAnsi="Meiryo UI" w:cs="Meiryo UI" w:hint="eastAsia"/>
            <w:b/>
            <w:color w:val="auto"/>
            <w:sz w:val="32"/>
            <w:szCs w:val="32"/>
            <w14:shadow w14:blurRad="69850" w14:dist="43180" w14:dir="5400000" w14:sx="0" w14:sy="0" w14:kx="0" w14:ky="0" w14:algn="none">
              <w14:srgbClr w14:val="000000">
                <w14:alpha w14:val="35000"/>
              </w14:srgbClr>
            </w14:shadow>
            <w14:textOutline w14:w="952" w14:cap="flat" w14:cmpd="sng" w14:algn="ctr">
              <w14:noFill/>
              <w14:prstDash w14:val="solid"/>
              <w14:round/>
            </w14:textOutline>
          </w:rPr>
          <w:t>io/index.html</w:t>
        </w:r>
      </w:hyperlink>
      <w:r w:rsidR="002A3A75"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</w:t>
      </w:r>
    </w:p>
    <w:p w14:paraId="06FAB56F" w14:textId="77777777" w:rsidR="00511ED1" w:rsidRPr="00B33F01" w:rsidRDefault="00511ED1" w:rsidP="00EE3FC3">
      <w:pPr>
        <w:pStyle w:val="af5"/>
        <w:widowControl w:val="0"/>
        <w:spacing w:after="0" w:line="440" w:lineRule="exact"/>
        <w:ind w:left="967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B0F2483" w14:textId="77777777" w:rsidR="00511ED1" w:rsidRPr="00B33F01" w:rsidRDefault="00511ED1" w:rsidP="00511ED1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◆以下の画面が表示されることを確認し、画面左中央の</w:t>
      </w:r>
    </w:p>
    <w:p w14:paraId="6EF8907A" w14:textId="77777777" w:rsidR="00511ED1" w:rsidRPr="00B33F01" w:rsidRDefault="005C0E7B" w:rsidP="005C0E7B">
      <w:pPr>
        <w:widowControl w:val="0"/>
        <w:spacing w:after="0" w:line="440" w:lineRule="exact"/>
        <w:ind w:left="4320" w:firstLineChars="1000" w:firstLine="200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57EE301B" wp14:editId="67B86AED">
                <wp:simplePos x="0" y="0"/>
                <wp:positionH relativeFrom="column">
                  <wp:posOffset>130337</wp:posOffset>
                </wp:positionH>
                <wp:positionV relativeFrom="paragraph">
                  <wp:posOffset>44450</wp:posOffset>
                </wp:positionV>
                <wp:extent cx="3799205" cy="2963545"/>
                <wp:effectExtent l="19050" t="19050" r="963295" b="27305"/>
                <wp:wrapNone/>
                <wp:docPr id="48" name="グループ化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9205" cy="2963545"/>
                          <a:chOff x="0" y="0"/>
                          <a:chExt cx="3799490" cy="2963917"/>
                        </a:xfrm>
                      </wpg:grpSpPr>
                      <pic:pic xmlns:pic="http://schemas.openxmlformats.org/drawingml/2006/picture">
                        <pic:nvPicPr>
                          <pic:cNvPr id="19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34" t="23619" r="11666" b="4762"/>
                          <a:stretch/>
                        </pic:blipFill>
                        <pic:spPr bwMode="auto">
                          <a:xfrm>
                            <a:off x="15766" y="677917"/>
                            <a:ext cx="3783724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47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22" t="64844" r="51892" b="29700"/>
                          <a:stretch/>
                        </pic:blipFill>
                        <pic:spPr bwMode="auto">
                          <a:xfrm>
                            <a:off x="0" y="0"/>
                            <a:ext cx="3704897" cy="567558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ysDash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正方形/長方形 49"/>
                        <wps:cNvSpPr/>
                        <wps:spPr>
                          <a:xfrm>
                            <a:off x="299545" y="1923392"/>
                            <a:ext cx="1312697" cy="3085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カギ線コネクタ 39"/>
                        <wps:cNvCnPr>
                          <a:stCxn id="47" idx="3"/>
                          <a:endCxn id="49" idx="3"/>
                        </wps:cNvCnPr>
                        <wps:spPr>
                          <a:xfrm flipH="1">
                            <a:off x="1612242" y="283779"/>
                            <a:ext cx="2092655" cy="1793883"/>
                          </a:xfrm>
                          <a:prstGeom prst="bentConnector3">
                            <a:avLst>
                              <a:gd name="adj1" fmla="val -48525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48" o:spid="_x0000_s1026" style="position:absolute;left:0;text-align:left;margin-left:10.25pt;margin-top:3.5pt;width:299.15pt;height:233.35pt;z-index:251786240;mso-width-relative:margin;mso-height-relative:margin" coordsize="37994,29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">
                <v:shape id="Picture 2" o:spid="_x0000_s1027" type="#_x0000_t75" style="position:absolute;left:157;top:6779;width:37837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GwtzBAAAA2wAAAA8AAABkcnMvZG93bnJldi54bWxEj0GLwjAQhe8L/ocwgrc1dRFZq1FUEFYE&#10;F63eh2Zsis2kNFHrvzeC4G2G9943b6bz1lbiRo0vHSsY9BMQxLnTJRcKjtn6+xeED8gaK8ek4EEe&#10;5rPO1xRT7e68p9shFCJC2KeowIRQp1L63JBF33c1cdTOrrEY4toUUjd4j3BbyZ8kGUmLJccLBmta&#10;Gcovh6uNlNpsh26Y7f4352V7zVaVz09rpXrddjEBEagNH/M7/adj/TG8fokDyNk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kGwtzBAAAA2wAAAA8AAAAAAAAAAAAAAAAAnwIA&#10;AGRycy9kb3ducmV2LnhtbFBLBQYAAAAABAAEAPcAAACNAwAAAAA=&#10;" stroked="t" strokecolor="gray [1629]">
                  <v:imagedata r:id="rId38" o:title="" croptop="15479f" cropbottom="3121f" cropleft="14309f" cropright="7645f"/>
                  <v:path arrowok="t"/>
                </v:shape>
                <v:shape id="Picture 2" o:spid="_x0000_s1028" type="#_x0000_t75" style="position:absolute;width:37048;height:56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UQZbCAAAA2wAAAA8AAABkcnMvZG93bnJldi54bWxEj0FrAjEUhO9C/0N4BW+a1YpbVqMUQfAk&#10;aEvx+Ni87q5NXtYkXdd/bwShx2FmvmGW694a0ZEPjWMFk3EGgrh0uuFKwdfndvQOIkRkjcYxKbhR&#10;gPXqZbDEQrsrH6g7xkokCIcCFdQxtoWUoazJYhi7ljh5P85bjEn6SmqP1wS3Rk6zbC4tNpwWamxp&#10;U1P5e/yzCow55d9v833l4/nCum263eTUKTV87T8WICL18T/8bO+0glkOjy/pB8jV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lEGWwgAAANsAAAAPAAAAAAAAAAAAAAAAAJ8C&#10;AABkcnMvZG93bnJldi54bWxQSwUGAAAAAAQABAD3AAAAjgMAAAAA&#10;" stroked="t" strokecolor="windowText" strokeweight="2pt">
                  <v:stroke dashstyle="3 1" joinstyle="round"/>
                  <v:imagedata r:id="rId38" o:title="" croptop="42496f" cropbottom="19464f" cropleft="18496f" cropright="34008f"/>
                  <v:path arrowok="t"/>
                </v:shape>
                <v:rect id="正方形/長方形 49" o:spid="_x0000_s1029" style="position:absolute;left:2995;top:19233;width:13127;height:30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mSG8UA&#10;AADbAAAADwAAAGRycy9kb3ducmV2LnhtbESPT2vCQBTE7wW/w/KE3upGSYumriJKm/ZY/4C9PbLP&#10;bDD7NmTXJH77bqHQ4zAzv2GW68HWoqPWV44VTCcJCOLC6YpLBcfD29MchA/IGmvHpOBOHtar0cMS&#10;M+16/qJuH0oRIewzVGBCaDIpfWHIop+4hjh6F9daDFG2pdQt9hFuazlLkhdpseK4YLChraHiur9Z&#10;BXJ+Om+fZX47m3TzfW9277PP3Cr1OB42ryACDeE//Nf+0ArSBfx+iT9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OZIbxQAAANsAAAAPAAAAAAAAAAAAAAAAAJgCAABkcnMv&#10;ZG93bnJldi54bWxQSwUGAAAAAAQABAD1AAAAigMAAAAA&#10;" filled="f" strokecolor="black [3213]" strokeweight="2pt">
                  <v:stroke dashstyle="3 1"/>
                </v:rect>
                <v:shape id="カギ線コネクタ 39" o:spid="_x0000_s1030" type="#_x0000_t34" style="position:absolute;left:16122;top:2837;width:20926;height:17939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/m3z8QAAADbAAAADwAAAGRycy9kb3ducmV2LnhtbESPQWsCMRSE7wX/Q3iCt5pVi+hqFBEF&#10;D1KoFcHbc/PcXdy8LJusxv76piD0OMzMN8x8GUwl7tS40rKCQT8BQZxZXXKu4Pi9fZ+AcB5ZY2WZ&#10;FDzJwXLReZtjqu2Dv+h+8LmIEHYpKii8r1MpXVaQQde3NXH0rrYx6KNscqkbfES4qeQwScbSYMlx&#10;ocCa1gVlt0NrFLThvL2cSvkxONZ685OH/a79dEr1umE1A+Ep+P/wq73TCkZT+PsSf4B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+bfPxAAAANsAAAAPAAAAAAAAAAAA&#10;AAAAAKECAABkcnMvZG93bnJldi54bWxQSwUGAAAAAAQABAD5AAAAkgMAAAAA&#10;" adj="-10481" strokecolor="black [3213]" strokeweight="2pt">
                  <v:stroke dashstyle="3 1" endarrow="block"/>
                </v:shape>
              </v:group>
            </w:pict>
          </mc:Fallback>
        </mc:AlternateContent>
      </w:r>
      <w:r w:rsidR="00511ED1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をクリックする</w:t>
      </w:r>
    </w:p>
    <w:p w14:paraId="50CB7ED2" w14:textId="77777777" w:rsidR="00511ED1" w:rsidRPr="00B33F01" w:rsidRDefault="00511ED1" w:rsidP="00EE3FC3">
      <w:pPr>
        <w:pStyle w:val="af5"/>
        <w:widowControl w:val="0"/>
        <w:spacing w:after="0" w:line="440" w:lineRule="exact"/>
        <w:ind w:left="967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9CD2AB6" w14:textId="77777777" w:rsidR="00511ED1" w:rsidRPr="00B33F01" w:rsidRDefault="00511ED1" w:rsidP="00EE3FC3">
      <w:pPr>
        <w:pStyle w:val="af5"/>
        <w:widowControl w:val="0"/>
        <w:spacing w:after="0" w:line="440" w:lineRule="exact"/>
        <w:ind w:left="967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EEC5B96" w14:textId="77777777" w:rsidR="00511ED1" w:rsidRPr="00B33F01" w:rsidRDefault="00511ED1" w:rsidP="00EE3FC3">
      <w:pPr>
        <w:pStyle w:val="af5"/>
        <w:widowControl w:val="0"/>
        <w:spacing w:after="0" w:line="440" w:lineRule="exact"/>
        <w:ind w:left="967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C8270AC" w14:textId="77777777" w:rsidR="00511ED1" w:rsidRPr="00B33F01" w:rsidRDefault="00511ED1" w:rsidP="00EE3FC3">
      <w:pPr>
        <w:pStyle w:val="af5"/>
        <w:widowControl w:val="0"/>
        <w:spacing w:after="0" w:line="440" w:lineRule="exact"/>
        <w:ind w:left="967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3292E89" w14:textId="77777777" w:rsidR="00511ED1" w:rsidRPr="00B33F01" w:rsidRDefault="00511ED1" w:rsidP="00EE3FC3">
      <w:pPr>
        <w:pStyle w:val="af5"/>
        <w:widowControl w:val="0"/>
        <w:spacing w:after="0" w:line="440" w:lineRule="exact"/>
        <w:ind w:left="967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DEAEC26" w14:textId="77777777" w:rsidR="00511ED1" w:rsidRPr="00B33F01" w:rsidRDefault="00511ED1" w:rsidP="00EE3FC3">
      <w:pPr>
        <w:pStyle w:val="af5"/>
        <w:widowControl w:val="0"/>
        <w:spacing w:after="0" w:line="440" w:lineRule="exact"/>
        <w:ind w:left="967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872585C" w14:textId="77777777" w:rsidR="00511ED1" w:rsidRPr="00B33F01" w:rsidRDefault="00511ED1" w:rsidP="00511ED1">
      <w:pPr>
        <w:pStyle w:val="af5"/>
        <w:widowControl w:val="0"/>
        <w:spacing w:after="0" w:line="440" w:lineRule="exact"/>
        <w:ind w:left="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5B470C6" w14:textId="77777777" w:rsidR="00511ED1" w:rsidRPr="00B33F01" w:rsidRDefault="00511ED1" w:rsidP="00511ED1">
      <w:pPr>
        <w:pStyle w:val="af5"/>
        <w:widowControl w:val="0"/>
        <w:spacing w:after="0" w:line="440" w:lineRule="exact"/>
        <w:ind w:left="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6575457" w14:textId="77777777" w:rsidR="00511ED1" w:rsidRPr="00B33F01" w:rsidRDefault="00511ED1" w:rsidP="00511ED1">
      <w:pPr>
        <w:pStyle w:val="af5"/>
        <w:widowControl w:val="0"/>
        <w:spacing w:after="0" w:line="440" w:lineRule="exact"/>
        <w:ind w:left="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F4B638B" w14:textId="77777777" w:rsidR="00511ED1" w:rsidRPr="00B33F01" w:rsidRDefault="00511ED1" w:rsidP="00511ED1">
      <w:pPr>
        <w:pStyle w:val="af5"/>
        <w:widowControl w:val="0"/>
        <w:spacing w:after="0" w:line="440" w:lineRule="exact"/>
        <w:ind w:left="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A36D8D1" w14:textId="77777777" w:rsidR="005C0E7B" w:rsidRPr="00B33F01" w:rsidRDefault="005C0E7B" w:rsidP="005C0E7B">
      <w:pPr>
        <w:pStyle w:val="af5"/>
        <w:widowControl w:val="0"/>
        <w:spacing w:after="0" w:line="440" w:lineRule="exact"/>
        <w:ind w:left="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5286D37" w14:textId="77777777" w:rsidR="00041A87" w:rsidRPr="00B33F01" w:rsidRDefault="00511ED1" w:rsidP="00041A87">
      <w:pPr>
        <w:pStyle w:val="af5"/>
        <w:widowControl w:val="0"/>
        <w:spacing w:after="0" w:line="440" w:lineRule="exact"/>
        <w:ind w:left="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◆以下の画面が表示されることを確認し、画面左下のチェックボックスにチェックを入れて、</w:t>
      </w:r>
      <w:r w:rsidR="00EE3FC3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</w:t>
      </w:r>
    </w:p>
    <w:p w14:paraId="2AF2C607" w14:textId="77777777" w:rsidR="00EE3FC3" w:rsidRPr="00B33F01" w:rsidRDefault="00F753D5" w:rsidP="00041A87">
      <w:pPr>
        <w:pStyle w:val="af5"/>
        <w:widowControl w:val="0"/>
        <w:spacing w:after="0" w:line="440" w:lineRule="exact"/>
        <w:ind w:left="432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EE3FC3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</w:t>
      </w:r>
      <w:r w:rsidR="00041A87"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28EAEE40" wp14:editId="57C2D328">
                <wp:simplePos x="0" y="0"/>
                <wp:positionH relativeFrom="column">
                  <wp:posOffset>120429</wp:posOffset>
                </wp:positionH>
                <wp:positionV relativeFrom="paragraph">
                  <wp:posOffset>156486</wp:posOffset>
                </wp:positionV>
                <wp:extent cx="3816985" cy="2878684"/>
                <wp:effectExtent l="0" t="19050" r="164465" b="17145"/>
                <wp:wrapNone/>
                <wp:docPr id="20481" name="グループ化 20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985" cy="2878684"/>
                          <a:chOff x="0" y="80224"/>
                          <a:chExt cx="3817088" cy="2879111"/>
                        </a:xfrm>
                      </wpg:grpSpPr>
                      <pic:pic xmlns:pic="http://schemas.openxmlformats.org/drawingml/2006/picture">
                        <pic:nvPicPr>
                          <pic:cNvPr id="21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14" t="18878" r="20714" b="10518"/>
                          <a:stretch/>
                        </pic:blipFill>
                        <pic:spPr bwMode="auto">
                          <a:xfrm>
                            <a:off x="42530" y="407521"/>
                            <a:ext cx="3774558" cy="25518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44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34" t="84607" r="56122" b="12283"/>
                          <a:stretch/>
                        </pic:blipFill>
                        <pic:spPr bwMode="auto">
                          <a:xfrm>
                            <a:off x="42530" y="80224"/>
                            <a:ext cx="2519916" cy="231572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正方形/長方形 46"/>
                        <wps:cNvSpPr/>
                        <wps:spPr>
                          <a:xfrm>
                            <a:off x="0" y="2544666"/>
                            <a:ext cx="1786255" cy="4146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カギ線コネクタ 59"/>
                        <wps:cNvCnPr>
                          <a:stCxn id="44" idx="3"/>
                          <a:endCxn id="46" idx="3"/>
                        </wps:cNvCnPr>
                        <wps:spPr>
                          <a:xfrm flipH="1">
                            <a:off x="1786255" y="196010"/>
                            <a:ext cx="776191" cy="2555983"/>
                          </a:xfrm>
                          <a:prstGeom prst="bentConnector3">
                            <a:avLst>
                              <a:gd name="adj1" fmla="val -177420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0481" o:spid="_x0000_s1026" style="position:absolute;left:0;text-align:left;margin-left:9.5pt;margin-top:12.3pt;width:300.55pt;height:226.65pt;z-index:251788288;mso-width-relative:margin;mso-height-relative:margin" coordorigin=",802" coordsize="38170,28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">
                <v:shape id="Picture 2" o:spid="_x0000_s1027" type="#_x0000_t75" style="position:absolute;left:425;top:4075;width:37745;height:255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H3azBAAAA2wAAAA8AAABkcnMvZG93bnJldi54bWxEj0+LwjAUxO/CfofwFvamaV0QqaalCItl&#10;T/67eHs0z7bYvIQmq/XbbwTB4zAzv2HWxWh6caPBd5YVpLMEBHFtdceNgtPxZ7oE4QOyxt4yKXiQ&#10;hyL/mKwx0/bOe7odQiMihH2GCtoQXCalr1sy6GfWEUfvYgeDIcqhkXrAe4SbXs6TZCENdhwXWnS0&#10;aam+Hv6Mgi3+nnaXZWUb912m5ypZOCxRqa/PsVyBCDSGd/jVrrSCeQrPL/EHyPw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UH3azBAAAA2wAAAA8AAAAAAAAAAAAAAAAAnwIA&#10;AGRycy9kb3ducmV2LnhtbFBLBQYAAAAABAAEAPcAAACNAwAAAAA=&#10;" stroked="t" strokecolor="#5a5a5a [2109]">
                  <v:imagedata r:id="rId41" o:title="" croptop="12372f" cropbottom="6893f" cropleft="13575f" cropright="13575f"/>
                  <v:path arrowok="t"/>
                </v:shape>
                <v:shape id="Picture 2" o:spid="_x0000_s1028" type="#_x0000_t75" style="position:absolute;left:425;top:802;width:25199;height:23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VARzEAAAA2wAAAA8AAABkcnMvZG93bnJldi54bWxEj81qwzAQhO+FvIPYQG+NXNeE4EQJTiDF&#10;pac6OeS4WBvb1FoZS/HP21eFQo/DzHzD7A6TacVAvWssK3hdRSCIS6sbrhRcL+eXDQjnkTW2lknB&#10;TA4O+8XTDlNtR/6iofCVCBB2KSqove9SKV1Zk0G3sh1x8O62N+iD7CupexwD3LQyjqK1NNhwWKix&#10;o1NN5XfxMAoyN9+q/K1MHpfCjflx/X7+/IiVel5O2RaEp8n/h//auVaQJPD7JfwAuf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bVARzEAAAA2wAAAA8AAAAAAAAAAAAAAAAA&#10;nwIAAGRycy9kb3ducmV2LnhtbFBLBQYAAAAABAAEAPcAAACQAwAAAAA=&#10;" stroked="t" strokecolor="windowText" strokeweight="2pt">
                  <v:stroke joinstyle="round"/>
                  <v:imagedata r:id="rId42" o:title="" croptop="55448f" cropbottom="8050f" cropleft="14702f" cropright="36780f"/>
                  <v:path arrowok="t"/>
                </v:shape>
                <v:rect id="正方形/長方形 46" o:spid="_x0000_s1029" style="position:absolute;top:25446;width:17862;height:41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YGacIA&#10;AADbAAAADwAAAGRycy9kb3ducmV2LnhtbESPT4vCMBTE7wt+h/AEb2uqqEg1iii76nH9A3p7NM+m&#10;2LyUJmr99kZY8DjMzG+Y6byxpbhT7QvHCnrdBARx5nTBuYLD/ud7DMIHZI2lY1LwJA/zWetriql2&#10;D/6j+y7kIkLYp6jAhFClUvrMkEXfdRVx9C6uthiirHOpa3xEuC1lP0lG0mLBccFgRUtD2XV3swrk&#10;+HhaDuX6djKDxflZrX7727VVqtNuFhMQgZrwCf+3N1rBYATvL/EH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pgZpwgAAANsAAAAPAAAAAAAAAAAAAAAAAJgCAABkcnMvZG93&#10;bnJldi54bWxQSwUGAAAAAAQABAD1AAAAhwMAAAAA&#10;" filled="f" strokecolor="black [3213]" strokeweight="2pt">
                  <v:stroke dashstyle="3 1"/>
                </v:rect>
                <v:shape id="カギ線コネクタ 59" o:spid="_x0000_s1030" type="#_x0000_t34" style="position:absolute;left:17862;top:1960;width:7762;height:25559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JH48EAAADbAAAADwAAAGRycy9kb3ducmV2LnhtbESPQYvCMBSE74L/IbwFL6KpootWo4gg&#10;elLU9f5onm3Z5qU0sVZ/vREEj8PMfMPMl40pRE2Vyy0rGPQjEMSJ1TmnCv7Om94EhPPIGgvLpOBB&#10;DpaLdmuOsbZ3PlJ98qkIEHYxKsi8L2MpXZKRQde3JXHwrrYy6IOsUqkrvAe4KeQwin6lwZzDQoYl&#10;rTNK/k83o8DzFuunHK0fie7qy/FwOz8He6U6P81qBsJT47/hT3unFYyn8P4SfoBcv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QkfjwQAAANsAAAAPAAAAAAAAAAAAAAAA&#10;AKECAABkcnMvZG93bnJldi54bWxQSwUGAAAAAAQABAD5AAAAjwMAAAAA&#10;" adj="-38323" strokecolor="black [3213]" strokeweight="2pt">
                  <v:stroke dashstyle="3 1" endarrow="block"/>
                </v:shape>
              </v:group>
            </w:pict>
          </mc:Fallback>
        </mc:AlternateContent>
      </w:r>
      <w:r w:rsidR="00511ED1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をクリックする。</w:t>
      </w:r>
      <w:r w:rsidR="00EE3FC3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</w:t>
      </w:r>
    </w:p>
    <w:p w14:paraId="3EA3B583" w14:textId="77777777" w:rsidR="001F64A8" w:rsidRPr="00B33F01" w:rsidRDefault="001F64A8" w:rsidP="001F64A8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b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682B916D" wp14:editId="6A76F204">
                <wp:simplePos x="0" y="0"/>
                <wp:positionH relativeFrom="column">
                  <wp:posOffset>118254</wp:posOffset>
                </wp:positionH>
                <wp:positionV relativeFrom="paragraph">
                  <wp:posOffset>131935</wp:posOffset>
                </wp:positionV>
                <wp:extent cx="4678045" cy="3802381"/>
                <wp:effectExtent l="0" t="0" r="484505" b="7620"/>
                <wp:wrapNone/>
                <wp:docPr id="20485" name="グループ化 20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045" cy="3802381"/>
                          <a:chOff x="0" y="-517586"/>
                          <a:chExt cx="4678045" cy="3802441"/>
                        </a:xfrm>
                      </wpg:grpSpPr>
                      <wpg:grpSp>
                        <wpg:cNvPr id="20483" name="グループ化 20483"/>
                        <wpg:cNvGrpSpPr/>
                        <wpg:grpSpPr>
                          <a:xfrm>
                            <a:off x="0" y="0"/>
                            <a:ext cx="4678045" cy="3284855"/>
                            <a:chOff x="0" y="0"/>
                            <a:chExt cx="4678325" cy="3285460"/>
                          </a:xfrm>
                        </wpg:grpSpPr>
                        <pic:pic xmlns:pic="http://schemas.openxmlformats.org/drawingml/2006/picture">
                          <pic:nvPicPr>
                            <pic:cNvPr id="63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678325" cy="3285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0480" name="正方形/長方形 20480"/>
                          <wps:cNvSpPr/>
                          <wps:spPr>
                            <a:xfrm>
                              <a:off x="3179135" y="2892056"/>
                              <a:ext cx="683895" cy="268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6CF66B1" w14:textId="77777777" w:rsidR="002B4967" w:rsidRDefault="002B4967" w:rsidP="001F64A8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484" name="カギ線コネクタ 20484"/>
                        <wps:cNvCnPr>
                          <a:endCxn id="20480" idx="3"/>
                        </wps:cNvCnPr>
                        <wps:spPr>
                          <a:xfrm rot="16200000" flipH="1">
                            <a:off x="1919495" y="1082497"/>
                            <a:ext cx="3543387" cy="343222"/>
                          </a:xfrm>
                          <a:prstGeom prst="bentConnector4">
                            <a:avLst>
                              <a:gd name="adj1" fmla="val 388"/>
                              <a:gd name="adj2" fmla="val 468208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0485" o:spid="_x0000_s1035" style="position:absolute;margin-left:9.3pt;margin-top:10.4pt;width:368.35pt;height:299.4pt;z-index:251770880;mso-width-relative:margin;mso-height-relative:margin" coordorigin=",-5175" coordsize="46780,38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">
                <v:group id="グループ化 20483" o:spid="_x0000_s1036" style="position:absolute;width:46780;height:32848" coordsize="46783,32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lLesQscAAADe&#10;AAAADwAAAAAAAAAAAAAAAACqAgAAZHJzL2Rvd25yZXYueG1sUEsFBgAAAAAEAAQA+gAAAJ4DAAAA&#10;AA==&#10;">
                  <v:shape id="Picture 2" o:spid="_x0000_s1037" type="#_x0000_t75" style="position:absolute;width:46783;height:328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b3AbFAAAA2wAAAA8AAABkcnMvZG93bnJldi54bWxEj0+LwjAUxO8L+x3CW/C2pv5BpRplFQQ9&#10;iNhdxOOjebZ1m5fSRFu/vREEj8PM/IaZLVpTihvVrrCsoNeNQBCnVhecKfj7XX9PQDiPrLG0TAru&#10;5GAx//yYYaxtwwe6JT4TAcIuRgW591UspUtzMui6tiIO3tnWBn2QdSZ1jU2Am1L2o2gkDRYcFnKs&#10;aJVT+p9cjYJ0fTxso/tlv0yy3vA43p2a036oVOer/ZmC8NT6d/jV3mgFowE8v4Qf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W9wGxQAAANsAAAAPAAAAAAAAAAAAAAAA&#10;AJ8CAABkcnMvZG93bnJldi54bWxQSwUGAAAAAAQABAD3AAAAkQMAAAAA&#10;">
                    <v:imagedata r:id="rId44" o:title=""/>
                    <v:path arrowok="t"/>
                  </v:shape>
                  <v:rect id="正方形/長方形 20480" o:spid="_x0000_s1038" style="position:absolute;left:31791;top:28920;width:6839;height:26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MJscQA&#10;AADeAAAADwAAAGRycy9kb3ducmV2LnhtbESPy4rCMBSG9wO+QziCuzG16FA6RhHF23LUAWd3aM40&#10;xeakNFHr25uF4PLnv/FN552txY1aXzlWMBomIIgLpysuFZyO688MhA/IGmvHpOBBHuaz3scUc+3u&#10;/EO3QyhFHGGfowITQpNL6QtDFv3QNcTR+3etxRBlW0rd4j2O21qmSfIlLVYcHww2tDRUXA5Xq0Bm&#10;v+flRG6vZzNe/D2a1Sbdb61Sg363+AYRqAvv8Ku90wrSZJxFgIgTUU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jCbHEAAAA3gAAAA8AAAAAAAAAAAAAAAAAmAIAAGRycy9k&#10;b3ducmV2LnhtbFBLBQYAAAAABAAEAPUAAACJAwAAAAA=&#10;" filled="f" strokecolor="black [3213]" strokeweight="2pt">
                    <v:stroke dashstyle="3 1"/>
                    <v:textbox>
                      <w:txbxContent>
                        <w:p w:rsidR="002B4967" w:rsidRDefault="002B4967" w:rsidP="001F64A8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shape id="カギ線コネクタ 20484" o:spid="_x0000_s1039" type="#_x0000_t35" style="position:absolute;left:19195;top:10825;width:35433;height:3433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7+/8YAAADeAAAADwAAAGRycy9kb3ducmV2LnhtbESPT4vCMBTE7wt+h/AW9rJoqisqtVFU&#10;WPTgRS2eH83rH7Z5KU3U6qffCILHYWZ+wyTLztTiSq2rLCsYDiIQxJnVFRcK0tNvfwbCeWSNtWVS&#10;cCcHy0XvI8FY2xsf6Hr0hQgQdjEqKL1vYildVpJBN7ANcfBy2xr0QbaF1C3eAtzUchRFE2mw4rBQ&#10;YkObkrK/48Uo6FKbTurHYa239+/pzzl1zud7pb4+u9UchKfOv8Ov9k4rGEXj2Ried8IVkI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K+/v/GAAAA3gAAAA8AAAAAAAAA&#10;AAAAAAAAoQIAAGRycy9kb3ducmV2LnhtbFBLBQYAAAAABAAEAPkAAACUAwAAAAA=&#10;" adj="84,101133" strokecolor="black [3213]" strokeweight="2pt">
                  <v:stroke dashstyle="3 1" endarrow="block"/>
                </v:shape>
              </v:group>
            </w:pict>
          </mc:Fallback>
        </mc:AlternateContent>
      </w:r>
      <w:r w:rsidR="00242538"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以下の画面で、任意のフォルダに、ファイルを保存する。</w:t>
      </w:r>
    </w:p>
    <w:p w14:paraId="29773A8F" w14:textId="77777777" w:rsidR="001F64A8" w:rsidRPr="00B33F01" w:rsidRDefault="001F64A8" w:rsidP="001F64A8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※ファイルの指定先を保存してない場合には、以下の画面は表示されません。</w:t>
      </w:r>
    </w:p>
    <w:p w14:paraId="5E0E3CDD" w14:textId="77777777" w:rsidR="00643631" w:rsidRPr="00B33F01" w:rsidRDefault="00643631" w:rsidP="00242538">
      <w:pPr>
        <w:pStyle w:val="af5"/>
        <w:widowControl w:val="0"/>
        <w:spacing w:after="0" w:line="440" w:lineRule="exact"/>
        <w:ind w:left="0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643631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6341DDF9" w14:textId="77777777" w:rsidR="00BB7574" w:rsidRPr="00B33F01" w:rsidRDefault="007651E0" w:rsidP="00BB7574">
      <w:pPr>
        <w:pStyle w:val="af5"/>
        <w:widowControl w:val="0"/>
        <w:numPr>
          <w:ilvl w:val="1"/>
          <w:numId w:val="6"/>
        </w:numPr>
        <w:spacing w:after="0" w:line="440" w:lineRule="exact"/>
        <w:ind w:leftChars="200" w:left="967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Android Studio のインストール</w:t>
      </w:r>
    </w:p>
    <w:p w14:paraId="70ED84AD" w14:textId="77777777" w:rsidR="00BB7574" w:rsidRPr="00B33F01" w:rsidRDefault="005636A7" w:rsidP="00BB757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◆3.１でインストールした</w:t>
      </w:r>
      <w:r w:rsidR="003A2FD4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実行ファイルをダブルクリックする</w:t>
      </w:r>
    </w:p>
    <w:p w14:paraId="6307DE47" w14:textId="77777777" w:rsidR="003A2FD4" w:rsidRPr="00B33F01" w:rsidRDefault="003A2FD4" w:rsidP="00BB757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FE72654" w14:textId="77777777" w:rsidR="003A2FD4" w:rsidRPr="00B33F01" w:rsidRDefault="00BA566B" w:rsidP="00BB757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702F611C" wp14:editId="64AD7152">
                <wp:simplePos x="0" y="0"/>
                <wp:positionH relativeFrom="column">
                  <wp:posOffset>98794</wp:posOffset>
                </wp:positionH>
                <wp:positionV relativeFrom="paragraph">
                  <wp:posOffset>46842</wp:posOffset>
                </wp:positionV>
                <wp:extent cx="4965065" cy="3391535"/>
                <wp:effectExtent l="0" t="0" r="502285" b="0"/>
                <wp:wrapNone/>
                <wp:docPr id="20494" name="グループ化 20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5065" cy="3391535"/>
                          <a:chOff x="0" y="382772"/>
                          <a:chExt cx="4965405" cy="3391786"/>
                        </a:xfrm>
                      </wpg:grpSpPr>
                      <pic:pic xmlns:pic="http://schemas.openxmlformats.org/drawingml/2006/picture">
                        <pic:nvPicPr>
                          <pic:cNvPr id="1331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93135"/>
                            <a:ext cx="4678326" cy="2881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20486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439" t="54848" r="27040" b="38735"/>
                          <a:stretch/>
                        </pic:blipFill>
                        <pic:spPr bwMode="auto">
                          <a:xfrm>
                            <a:off x="3763926" y="382772"/>
                            <a:ext cx="1201479" cy="255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488" name="正方形/長方形 20488"/>
                        <wps:cNvSpPr/>
                        <wps:spPr>
                          <a:xfrm>
                            <a:off x="2466754" y="2445489"/>
                            <a:ext cx="977462" cy="267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680078" w14:textId="77777777" w:rsidR="002B4967" w:rsidRDefault="002B4967" w:rsidP="00BA566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3" name="カギ線コネクタ 20493"/>
                        <wps:cNvCnPr>
                          <a:stCxn id="20486" idx="3"/>
                          <a:endCxn id="20488" idx="3"/>
                        </wps:cNvCnPr>
                        <wps:spPr>
                          <a:xfrm flipH="1">
                            <a:off x="3444216" y="510363"/>
                            <a:ext cx="1521189" cy="2069110"/>
                          </a:xfrm>
                          <a:prstGeom prst="bentConnector3">
                            <a:avLst>
                              <a:gd name="adj1" fmla="val -31106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0494" o:spid="_x0000_s1040" style="position:absolute;margin-left:7.8pt;margin-top:3.7pt;width:390.95pt;height:267.05pt;z-index:251784192;mso-height-relative:margin" coordorigin=",3827" coordsize="49654,33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">
                <v:shape id="Picture 2" o:spid="_x0000_s1041" type="#_x0000_t75" style="position:absolute;top:8931;width:46783;height:28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VrkvHAAAA3gAAAA8AAABkcnMvZG93bnJldi54bWxET9tKw0AQfRf6D8sIvojdxFopsdsgUcFK&#10;oBel9XHIjtnU7GzIrm38e1cQfJvDuc48H2wrjtT7xrGCdJyAIK6cbrhW8Pb6dDUD4QOyxtYxKfgm&#10;D/lidDbHTLsTb+i4DbWIIewzVGBC6DIpfWXIoh+7jjhyH663GCLsa6l7PMVw28rrJLmVFhuODQY7&#10;KgxVn9svq6Awdnr5/tJOy+VqvdwfHiq5eyyVujgf7u9ABBrCv/jP/azj/MkkvYHfd+INcv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WVrkvHAAAA3gAAAA8AAAAAAAAAAAAA&#10;AAAAnwIAAGRycy9kb3ducmV2LnhtbFBLBQYAAAAABAAEAPcAAACTAwAAAAA=&#10;">
                  <v:imagedata r:id="rId46" o:title=""/>
                  <v:path arrowok="t"/>
                </v:shape>
                <v:shape id="Picture 2" o:spid="_x0000_s1042" type="#_x0000_t75" style="position:absolute;left:37639;top:3827;width:12015;height:25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1zxDGAAAA3gAAAA8AAABkcnMvZG93bnJldi54bWxEj0FrAjEUhO+F/ofwCr3VrCIiW7OLCoUi&#10;9ODqQW/PzetmdfOybKKm/74pFDwOM/MNsyij7cSNBt86VjAeZSCIa6dbbhTsdx9vcxA+IGvsHJOC&#10;H/JQFs9PC8y1u/OWblVoRIKwz1GBCaHPpfS1IYt+5Hri5H27wWJIcmikHvCe4LaTkyybSYstpwWD&#10;Pa0N1ZfqahU0R2P9abM8nM7RXL/aVRXNdq3U60tcvoMIFMMj/N/+1Aom2XQ+g7876QrI4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vXPEMYAAADeAAAADwAAAAAAAAAAAAAA&#10;AACfAgAAZHJzL2Rvd25yZXYueG1sUEsFBgAAAAAEAAQA9wAAAJIDAAAAAA==&#10;">
                  <v:imagedata r:id="rId46" o:title="" croptop="35945f" cropbottom="25385f" cropleft="35677f" cropright="17721f"/>
                  <v:path arrowok="t"/>
                </v:shape>
                <v:rect id="正方形/長方形 20488" o:spid="_x0000_s1043" style="position:absolute;left:24667;top:24454;width:9775;height:26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UFt8IA&#10;AADeAAAADwAAAGRycy9kb3ducmV2LnhtbERPy4rCMBTdD/gP4QruxtSiQ+kYRRRfy1EHnN2ludMU&#10;m5vSRK1/bxaCy8N5T+edrcWNWl85VjAaJiCIC6crLhWcjuvPDIQPyBprx6TgQR7ms97HFHPt7vxD&#10;t0MoRQxhn6MCE0KTS+kLQxb90DXEkft3rcUQYVtK3eI9httapknyJS1WHBsMNrQ0VFwOV6tAZr/n&#10;5URur2czXvw9mtUm3W+tUoN+t/gGEagLb/HLvdMK0mScxb3xTrwCcvY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VQW3wgAAAN4AAAAPAAAAAAAAAAAAAAAAAJgCAABkcnMvZG93&#10;bnJldi54bWxQSwUGAAAAAAQABAD1AAAAhwMAAAAA&#10;" filled="f" strokecolor="black [3213]" strokeweight="2pt">
                  <v:stroke dashstyle="3 1"/>
                  <v:textbox>
                    <w:txbxContent>
                      <w:p w:rsidR="002B4967" w:rsidRDefault="002B4967" w:rsidP="00BA566B">
                        <w:pPr>
                          <w:jc w:val="center"/>
                        </w:pPr>
                      </w:p>
                    </w:txbxContent>
                  </v:textbox>
                </v:rect>
                <v:shape id="カギ線コネクタ 20493" o:spid="_x0000_s1044" type="#_x0000_t34" style="position:absolute;left:34442;top:5103;width:15212;height:2069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WdEb8cAAADeAAAADwAAAGRycy9kb3ducmV2LnhtbESPT2sCMRTE7wW/Q3hCbzWrFm1Xo4gi&#10;VfDiHyi9PTbP3cXNy5KkuvrpjSB4HGbmN8x42phKnMn50rKCbicBQZxZXXKu4LBffnyB8AFZY2WZ&#10;FFzJw3TSehtjqu2Ft3TehVxECPsUFRQh1KmUPivIoO/Ymjh6R+sMhihdLrXDS4SbSvaSZCANlhwX&#10;CqxpXlB22v0bBZvu8kR/Oa1N/2drD8PfxXzobkq9t5vZCESgJrzCz/ZKK+gln999eNyJV0BO7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Z0RvxwAAAN4AAAAPAAAAAAAA&#10;AAAAAAAAAKECAABkcnMvZG93bnJldi54bWxQSwUGAAAAAAQABAD5AAAAlQMAAAAA&#10;" adj="-6719" strokecolor="black [3213]" strokeweight="2pt">
                  <v:stroke dashstyle="3 1" endarrow="block"/>
                </v:shape>
              </v:group>
            </w:pict>
          </mc:Fallback>
        </mc:AlternateContent>
      </w:r>
      <w:r w:rsidR="003A2FD4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="003A2FD4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が表示されることを確認し、　右下の</w:t>
      </w:r>
    </w:p>
    <w:p w14:paraId="21B64ADF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をクリックする</w:t>
      </w:r>
    </w:p>
    <w:p w14:paraId="69630521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6C8C511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F3CDD3E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D00529D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06E28A1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D1968ED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2DB2E08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D81ABE4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2AC3280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31A4F43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35F936F" w14:textId="77777777" w:rsidR="003A2FD4" w:rsidRPr="00B33F01" w:rsidRDefault="003A2FD4" w:rsidP="003A2FD4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4A7D7D9" w14:textId="77777777" w:rsidR="00A63C77" w:rsidRPr="00B33F01" w:rsidRDefault="00BA566B" w:rsidP="00A63C7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6CE14442" wp14:editId="19048048">
                <wp:simplePos x="0" y="0"/>
                <wp:positionH relativeFrom="column">
                  <wp:posOffset>109427</wp:posOffset>
                </wp:positionH>
                <wp:positionV relativeFrom="paragraph">
                  <wp:posOffset>263628</wp:posOffset>
                </wp:positionV>
                <wp:extent cx="4682359" cy="4225159"/>
                <wp:effectExtent l="0" t="0" r="785495" b="4445"/>
                <wp:wrapNone/>
                <wp:docPr id="20492" name="グループ化 20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2359" cy="4225159"/>
                          <a:chOff x="0" y="0"/>
                          <a:chExt cx="4682359" cy="4225159"/>
                        </a:xfrm>
                      </wpg:grpSpPr>
                      <pic:pic xmlns:pic="http://schemas.openxmlformats.org/drawingml/2006/picture">
                        <pic:nvPicPr>
                          <pic:cNvPr id="1536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83324"/>
                            <a:ext cx="4682359" cy="3641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20487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818" t="89607" r="20931" b="5148"/>
                          <a:stretch/>
                        </pic:blipFill>
                        <pic:spPr bwMode="auto">
                          <a:xfrm>
                            <a:off x="3610304" y="0"/>
                            <a:ext cx="1008993" cy="28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490" name="正方形/長方形 20490"/>
                        <wps:cNvSpPr/>
                        <wps:spPr>
                          <a:xfrm>
                            <a:off x="2948152" y="3799490"/>
                            <a:ext cx="804041" cy="267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D07DEC" w14:textId="77777777" w:rsidR="002B4967" w:rsidRDefault="002B4967" w:rsidP="00BA566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1" name="カギ線コネクタ 20491"/>
                        <wps:cNvCnPr>
                          <a:stCxn id="20487" idx="3"/>
                          <a:endCxn id="20490" idx="3"/>
                        </wps:cNvCnPr>
                        <wps:spPr>
                          <a:xfrm flipH="1">
                            <a:off x="3752193" y="141890"/>
                            <a:ext cx="867104" cy="3791585"/>
                          </a:xfrm>
                          <a:prstGeom prst="bentConnector3">
                            <a:avLst>
                              <a:gd name="adj1" fmla="val -95076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グループ化 20492" o:spid="_x0000_s1045" style="position:absolute;margin-left:8.6pt;margin-top:20.75pt;width:368.7pt;height:332.7pt;z-index:251782144;mso-width-relative:margin" coordsize="46823,422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">
                <v:shape id="Picture 2" o:spid="_x0000_s1046" type="#_x0000_t75" style="position:absolute;top:5833;width:46823;height:36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0fz/CAAAA3gAAAA8AAABkcnMvZG93bnJldi54bWxET99rwjAQfhf2P4Qb7E1TKyvSGUXEgXu0&#10;Cr7emrMtNpeSZDb77xdh4Nt9fD9vtYmmF3dyvrOsYD7LQBDXVnfcKDifPqdLED4ga+wtk4Jf8rBZ&#10;v0xWWGo78pHuVWhECmFfooI2hKGU0tctGfQzOxAn7mqdwZCga6R2OKZw08s8ywppsOPU0OJAu5bq&#10;W/VjFOS5jK67Zt/FOQ79PI7V5WtfKfX2GrcfIALF8BT/uw86zX9fFDk83kk3yPU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NH8/wgAAAN4AAAAPAAAAAAAAAAAAAAAAAJ8C&#10;AABkcnMvZG93bnJldi54bWxQSwUGAAAAAAQABAD3AAAAjgMAAAAA&#10;">
                  <v:imagedata r:id="rId48" o:title=""/>
                  <v:path arrowok="t"/>
                </v:shape>
                <v:shape id="Picture 2" o:spid="_x0000_s1047" type="#_x0000_t75" style="position:absolute;left:36103;width:10089;height:2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JlxbHAAAA3gAAAA8AAABkcnMvZG93bnJldi54bWxEj9FqwkAURN8L/YflFnyrm0ZRm7pKKUjE&#10;B0HbD7jJ3iZps3fD7hrj37uC4OMwM2eY5XowrejJ+caygrdxAoK4tLrhSsHP9+Z1AcIHZI2tZVJw&#10;IQ/r1fPTEjNtz3yg/hgqESHsM1RQh9BlUvqyJoN+bDvi6P1aZzBE6SqpHZ4j3LQyTZKZNNhwXKix&#10;o6+ayv/jySjI34tivk0vu0ne9Lu/YrPP3YSUGr0Mnx8gAg3hEb63t1pBmkwXc7jdiVdArq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dJlxbHAAAA3gAAAA8AAAAAAAAAAAAA&#10;AAAAnwIAAGRycy9kb3ducmV2LnhtbFBLBQYAAAAABAAEAPcAAACTAwAAAAA=&#10;">
                  <v:imagedata r:id="rId48" o:title="" croptop="58725f" cropbottom="3374f" cropleft="42479f" cropright="13717f"/>
                  <v:path arrowok="t"/>
                </v:shape>
                <v:rect id="正方形/長方形 20490" o:spid="_x0000_s1048" style="position:absolute;left:29481;top:37994;width:8040;height:26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qfbMYA&#10;AADeAAAADwAAAGRycy9kb3ducmV2LnhtbESPzWrCQBSF9wXfYbhCd3VisEVTxxAUa7ustWB3l8xt&#10;Jpi5EzJjEt++syi4PJw/vnU+2kb01PnasYL5LAFBXDpdc6Xg9LV/WoLwAVlj45gU3MhDvpk8rDHT&#10;buBP6o+hEnGEfYYKTAhtJqUvDVn0M9cSR+/XdRZDlF0ldYdDHLeNTJPkRVqsOT4YbGlrqLwcr1aB&#10;XH6ft8/ycD2bRfFza3dv6cfBKvU4HYtXEIHGcA//t9+1gjRZrCJAxIkoID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/qfbMYAAADeAAAADwAAAAAAAAAAAAAAAACYAgAAZHJz&#10;L2Rvd25yZXYueG1sUEsFBgAAAAAEAAQA9QAAAIsDAAAAAA==&#10;" filled="f" strokecolor="black [3213]" strokeweight="2pt">
                  <v:stroke dashstyle="3 1"/>
                  <v:textbox>
                    <w:txbxContent>
                      <w:p w:rsidR="002B4967" w:rsidRDefault="002B4967" w:rsidP="00BA566B">
                        <w:pPr>
                          <w:jc w:val="center"/>
                        </w:pPr>
                      </w:p>
                    </w:txbxContent>
                  </v:textbox>
                </v:rect>
                <v:shape id="カギ線コネクタ 20491" o:spid="_x0000_s1049" type="#_x0000_t34" style="position:absolute;left:37521;top:1418;width:8671;height:37916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vP58YAAADeAAAADwAAAGRycy9kb3ducmV2LnhtbESPQWsCMRSE70L/Q3iF3jSr1KJbo4gi&#10;tbdqi9LbY/PcXUxeliRdV399Uyh4HGbmG2a26KwRLflQO1YwHGQgiAunay4VfH1u+hMQISJrNI5J&#10;wZUCLOYPvRnm2l14R+0+liJBOOSooIqxyaUMRUUWw8A1xMk7OW8xJulLqT1eEtwaOcqyF2mx5rRQ&#10;YUOriorz/scqmK5XbPx3vB0/xpvwbg7BvrUTpZ4eu+UriEhdvIf/21utYJQ9T4fwdyddATn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0bz+fGAAAA3gAAAA8AAAAAAAAA&#10;AAAAAAAAoQIAAGRycy9kb3ducmV2LnhtbFBLBQYAAAAABAAEAPkAAACUAwAAAAA=&#10;" adj="-20536" strokecolor="black [3213]" strokeweight="2pt">
                  <v:stroke dashstyle="3 1" endarrow="block"/>
                </v:shape>
              </v:group>
            </w:pict>
          </mc:Fallback>
        </mc:AlternateContent>
      </w:r>
    </w:p>
    <w:p w14:paraId="66108775" w14:textId="77777777" w:rsidR="00BA566B" w:rsidRPr="00B33F01" w:rsidRDefault="003A2FD4" w:rsidP="00A63C7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が表示されることを確認し、右下の　　　</w:t>
      </w:r>
    </w:p>
    <w:p w14:paraId="23297570" w14:textId="77777777" w:rsidR="00BB7574" w:rsidRPr="00B33F01" w:rsidRDefault="00BA566B" w:rsidP="00A63C7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BB7574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</w:t>
      </w:r>
      <w:r w:rsidR="003A2FD4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をクリックする</w:t>
      </w:r>
    </w:p>
    <w:p w14:paraId="088B0CAD" w14:textId="77777777" w:rsidR="00293CA5" w:rsidRPr="00B33F01" w:rsidRDefault="00396748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5CB9F7A3" wp14:editId="655E0BDE">
                <wp:simplePos x="0" y="0"/>
                <wp:positionH relativeFrom="column">
                  <wp:posOffset>0</wp:posOffset>
                </wp:positionH>
                <wp:positionV relativeFrom="paragraph">
                  <wp:posOffset>59690</wp:posOffset>
                </wp:positionV>
                <wp:extent cx="4752975" cy="4213197"/>
                <wp:effectExtent l="0" t="0" r="561975" b="0"/>
                <wp:wrapNone/>
                <wp:docPr id="20498" name="グループ化 20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975" cy="4213197"/>
                          <a:chOff x="0" y="0"/>
                          <a:chExt cx="4752975" cy="4213197"/>
                        </a:xfrm>
                      </wpg:grpSpPr>
                      <wpg:grpSp>
                        <wpg:cNvPr id="20496" name="グループ化 20496"/>
                        <wpg:cNvGrpSpPr/>
                        <wpg:grpSpPr>
                          <a:xfrm>
                            <a:off x="0" y="166688"/>
                            <a:ext cx="4752975" cy="4046509"/>
                            <a:chOff x="0" y="-404812"/>
                            <a:chExt cx="4752975" cy="4046509"/>
                          </a:xfrm>
                        </wpg:grpSpPr>
                        <pic:pic xmlns:pic="http://schemas.openxmlformats.org/drawingml/2006/picture">
                          <pic:nvPicPr>
                            <pic:cNvPr id="16386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675367" cy="36416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/>
                          </pic:spPr>
                        </pic:pic>
                        <wps:wsp>
                          <wps:cNvPr id="20489" name="正方形/長方形 20489"/>
                          <wps:cNvSpPr/>
                          <wps:spPr>
                            <a:xfrm>
                              <a:off x="2989690" y="3212327"/>
                              <a:ext cx="755374" cy="267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5980C7" w14:textId="77777777" w:rsidR="002B4967" w:rsidRDefault="002B4967" w:rsidP="00364A42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95" name="カギ線コネクタ 20495"/>
                          <wps:cNvCnPr>
                            <a:stCxn id="20497" idx="3"/>
                            <a:endCxn id="20489" idx="3"/>
                          </wps:cNvCnPr>
                          <wps:spPr>
                            <a:xfrm flipH="1">
                              <a:off x="3745064" y="-404812"/>
                              <a:ext cx="1007911" cy="3750807"/>
                            </a:xfrm>
                            <a:prstGeom prst="bentConnector3">
                              <a:avLst>
                                <a:gd name="adj1" fmla="val -51977"/>
                              </a:avLst>
                            </a:prstGeom>
                            <a:ln w="25400">
                              <a:solidFill>
                                <a:schemeClr val="tx1"/>
                              </a:solidFill>
                              <a:prstDash val="sys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0497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61" t="89579" r="20795" b="4955"/>
                          <a:stretch/>
                        </pic:blipFill>
                        <pic:spPr bwMode="auto">
                          <a:xfrm>
                            <a:off x="3648075" y="0"/>
                            <a:ext cx="110490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グループ化 20498" o:spid="_x0000_s1050" style="position:absolute;margin-left:0;margin-top:4.7pt;width:374.25pt;height:331.75pt;z-index:251793408;mso-width-relative:margin" coordsize="47529,42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">
                <v:group id="グループ化 20496" o:spid="_x0000_s1051" style="position:absolute;top:1666;width:47529;height:40465" coordorigin=",-4048" coordsize="47529,404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ARmZB8cAAADe&#10;AAAADwAAAAAAAAAAAAAAAACqAgAAZHJzL2Rvd25yZXYueG1sUEsFBgAAAAAEAAQA+gAAAJ4DAAAA&#10;AA==&#10;">
                  <v:shape id="Picture 2" o:spid="_x0000_s1052" type="#_x0000_t75" style="position:absolute;width:46753;height:36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kI8/EAAAA3gAAAA8AAABkcnMvZG93bnJldi54bWxET0uLwjAQvgv+hzCCF9F0VYrUpuIuLOxB&#10;BB8Hj2MztsVmUpqoXX+9WVjwNh/fc9JVZ2pxp9ZVlhV8TCIQxLnVFRcKjofv8QKE88gaa8uk4Jcc&#10;rLJ+L8VE2wfv6L73hQgh7BJUUHrfJFK6vCSDbmIb4sBdbGvQB9gWUrf4COGmltMoiqXBikNDiQ19&#10;lZRf9zejwJ8K84xm8ZlH8mBcs7nNP91WqeGgWy9BeOr8W/zv/tFhfjxbxPD3TrhBZi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ekI8/EAAAA3gAAAA8AAAAAAAAAAAAAAAAA&#10;nwIAAGRycy9kb3ducmV2LnhtbFBLBQYAAAAABAAEAPcAAACQAwAAAAA=&#10;">
                    <v:imagedata r:id="rId50" o:title=""/>
                    <v:path arrowok="t"/>
                  </v:shape>
                  <v:rect id="正方形/長方形 20489" o:spid="_x0000_s1053" style="position:absolute;left:29896;top:32123;width:7554;height:26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mgLMYA&#10;AADeAAAADwAAAGRycy9kb3ducmV2LnhtbESPT2vCQBTE74V+h+UVvNVNg0pMXUUsanv0H9jbI/vM&#10;BrNvQ3bV+O27BcHjMDO/YSazztbiSq2vHCv46CcgiAunKy4V7HfL9wyED8gaa8ek4E4eZtPXlwnm&#10;2t14Q9dtKEWEsM9RgQmhyaX0hSGLvu8a4uidXGsxRNmWUrd4i3BbyzRJRtJixXHBYEMLQ8V5e7EK&#10;ZHY4LoZyfTmawfz33nyt0p+1Var31s0/QQTqwjP8aH9rBWkyyMbwfydeAT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mgLMYAAADeAAAADwAAAAAAAAAAAAAAAACYAgAAZHJz&#10;L2Rvd25yZXYueG1sUEsFBgAAAAAEAAQA9QAAAIsDAAAAAA==&#10;" filled="f" strokecolor="black [3213]" strokeweight="2pt">
                    <v:stroke dashstyle="3 1"/>
                    <v:textbox>
                      <w:txbxContent>
                        <w:p w:rsidR="002B4967" w:rsidRDefault="002B4967" w:rsidP="00364A42">
                          <w:pPr>
                            <w:jc w:val="center"/>
                          </w:pPr>
                        </w:p>
                      </w:txbxContent>
                    </v:textbox>
                  </v:rect>
                  <v:shape id="カギ線コネクタ 20495" o:spid="_x0000_s1054" type="#_x0000_t34" style="position:absolute;left:37450;top:-4048;width:10079;height:3750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PhFMkAAADeAAAADwAAAGRycy9kb3ducmV2LnhtbESPT0sDMRTE74LfITyhF7FZF1t127RI&#10;USg9tFil9PjcvO4GNy/rJvun394UBI/DzPyGmS8HW4mOGm8cK7gfJyCIc6cNFwo+P97unkD4gKyx&#10;ckwKzuRhubi+mmOmXc/v1O1DISKEfYYKyhDqTEqfl2TRj11NHL2TayyGKJtC6gb7CLeVTJNkKi0a&#10;jgsl1rQqKf/et1ZBu309HzY7c1u3pkuPj1/kfvpWqdHN8DIDEWgI/+G/9lorSJOH5wlc7sQrIBe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IoT4RTJAAAA3gAAAA8AAAAA&#10;AAAAAAAAAAAAoQIAAGRycy9kb3ducmV2LnhtbFBLBQYAAAAABAAEAPkAAACXAwAAAAA=&#10;" adj="-11227" strokecolor="black [3213]" strokeweight="2pt">
                    <v:stroke dashstyle="3 1" endarrow="block"/>
                  </v:shape>
                </v:group>
                <v:shape id="Picture 2" o:spid="_x0000_s1055" type="#_x0000_t75" style="position:absolute;left:36480;width:11049;height:33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GAQ3HAAAA3gAAAA8AAABkcnMvZG93bnJldi54bWxEj0FrwkAUhO9C/8PyhN7qRltSja5SKqXi&#10;QaiKeHxkn0kw+zbsbpPUX98tFDwOM/MNs1j1phYtOV9ZVjAeJSCIc6srLhQcDx9PUxA+IGusLZOC&#10;H/KwWj4MFphp2/EXtftQiAhhn6GCMoQmk9LnJRn0I9sQR+9incEQpSukdthFuKnlJElSabDiuFBi&#10;Q+8l5df9t1HQOjy7Ol1/3nbrQ2fTZ7NttielHof92xxEoD7cw//tjVYwSV5mr/B3J14Bufw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FGAQ3HAAAA3gAAAA8AAAAAAAAAAAAA&#10;AAAAnwIAAGRycy9kb3ducmV2LnhtbFBLBQYAAAAABAAEAPcAAACTAwAAAAA=&#10;">
                  <v:imagedata r:id="rId50" o:title="" croptop="58706f" cropbottom="3247f" cropleft="42573f" cropright="13628f"/>
                  <v:path arrowok="t"/>
                </v:shape>
              </v:group>
            </w:pict>
          </mc:Fallback>
        </mc:AlternateContent>
      </w:r>
      <w:r w:rsidR="00207E7D" w:rsidRPr="00B33F01"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="00293CA5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が表示されることを確認し、右下の</w:t>
      </w:r>
    </w:p>
    <w:p w14:paraId="59720B28" w14:textId="77777777" w:rsidR="00BB7574" w:rsidRPr="00B33F01" w:rsidRDefault="00364A42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をクリックする</w:t>
      </w:r>
    </w:p>
    <w:p w14:paraId="0722F439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2FFD764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BF7095F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F2F4686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3B14151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223BAEE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FC73C10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9581889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3B24119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8782357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3F0907B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EE38A49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A3CF6EC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FD9A4DB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B965FB2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2E1E624" w14:textId="77777777" w:rsidR="000476B0" w:rsidRPr="00B33F01" w:rsidRDefault="000476B0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63FA33D0" wp14:editId="10A2AF8C">
                <wp:simplePos x="0" y="0"/>
                <wp:positionH relativeFrom="column">
                  <wp:posOffset>-8382</wp:posOffset>
                </wp:positionH>
                <wp:positionV relativeFrom="paragraph">
                  <wp:posOffset>22250</wp:posOffset>
                </wp:positionV>
                <wp:extent cx="4828032" cy="4164330"/>
                <wp:effectExtent l="0" t="0" r="753745" b="7620"/>
                <wp:wrapNone/>
                <wp:docPr id="20507" name="グループ化 20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8032" cy="4164330"/>
                          <a:chOff x="0" y="0"/>
                          <a:chExt cx="4828032" cy="4164330"/>
                        </a:xfrm>
                      </wpg:grpSpPr>
                      <wpg:grpSp>
                        <wpg:cNvPr id="20501" name="グループ化 20501"/>
                        <wpg:cNvGrpSpPr/>
                        <wpg:grpSpPr>
                          <a:xfrm>
                            <a:off x="0" y="175565"/>
                            <a:ext cx="4828032" cy="3988765"/>
                            <a:chOff x="0" y="-7315"/>
                            <a:chExt cx="4828032" cy="3988765"/>
                          </a:xfrm>
                        </wpg:grpSpPr>
                        <pic:pic xmlns:pic="http://schemas.openxmlformats.org/drawingml/2006/picture">
                          <pic:nvPicPr>
                            <pic:cNvPr id="17410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42900"/>
                              <a:ext cx="4676775" cy="3638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/>
                          </pic:spPr>
                        </pic:pic>
                        <wps:wsp>
                          <wps:cNvPr id="20499" name="正方形/長方形 20499"/>
                          <wps:cNvSpPr/>
                          <wps:spPr>
                            <a:xfrm>
                              <a:off x="2985745" y="3565245"/>
                              <a:ext cx="755015" cy="266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AF0838" w14:textId="77777777" w:rsidR="002B4967" w:rsidRDefault="002B4967" w:rsidP="00396748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00" name="カギ線コネクタ 20500"/>
                          <wps:cNvCnPr>
                            <a:stCxn id="20506" idx="3"/>
                            <a:endCxn id="20499" idx="3"/>
                          </wps:cNvCnPr>
                          <wps:spPr>
                            <a:xfrm flipH="1">
                              <a:off x="3740760" y="-7315"/>
                              <a:ext cx="1087272" cy="3705910"/>
                            </a:xfrm>
                            <a:prstGeom prst="bentConnector3">
                              <a:avLst>
                                <a:gd name="adj1" fmla="val -67457"/>
                              </a:avLst>
                            </a:prstGeom>
                            <a:ln w="25400">
                              <a:solidFill>
                                <a:schemeClr val="tx1"/>
                              </a:solidFill>
                              <a:prstDash val="sys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0506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06" t="89809" r="20814" b="4858"/>
                          <a:stretch/>
                        </pic:blipFill>
                        <pic:spPr bwMode="auto">
                          <a:xfrm>
                            <a:off x="3621024" y="0"/>
                            <a:ext cx="1207008" cy="3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グループ化 20507" o:spid="_x0000_s1056" style="position:absolute;margin-left:-.65pt;margin-top:1.75pt;width:380.15pt;height:327.9pt;z-index:251798528" coordsize="48280,41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">
                <v:group id="グループ化 20501" o:spid="_x0000_s1057" style="position:absolute;top:1755;width:48280;height:39888" coordorigin=",-73" coordsize="48280,398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QG5tpxgAAAN4A&#10;AAAPAAAAAAAAAAAAAAAAAKoCAABkcnMvZG93bnJldi54bWxQSwUGAAAAAAQABAD6AAAAnQMAAAAA&#10;">
                  <v:shape id="Picture 2" o:spid="_x0000_s1058" type="#_x0000_t75" style="position:absolute;top:3429;width:46767;height:36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LFLTIAAAA3gAAAA8AAABkcnMvZG93bnJldi54bWxEj0FLw0AQhe9C/8MyBW92UxFb0m6LthTE&#10;S0gtVG9DdpoEs7Nhd22iv945CN5mmDfvvW+9HV2nrhRi69nAfJaBIq68bbk2cHo73C1BxYRssfNM&#10;Br4pwnYzuVljbv3AJV2PqVZiwjFHA01Kfa51rBpyGGe+J5bbxQeHSdZQaxtwEHPX6fsse9QOW5aE&#10;BnvaNVR9Hr+cgcX+dSify/BzLk8FHnYfxf6dC2Nup+PTClSiMf2L/75frNRfPMwFQHBkBr3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yxS0yAAAAN4AAAAPAAAAAAAAAAAA&#10;AAAAAJ8CAABkcnMvZG93bnJldi54bWxQSwUGAAAAAAQABAD3AAAAlAMAAAAA&#10;">
                    <v:imagedata r:id="rId52" o:title=""/>
                    <v:path arrowok="t"/>
                  </v:shape>
                  <v:rect id="正方形/長方形 20499" o:spid="_x0000_s1059" style="position:absolute;left:29857;top:35652;width:7550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A28cYA&#10;AADeAAAADwAAAGRycy9kb3ducmV2LnhtbESPQWsCMRSE74X+h/CE3mrWxYquRhFLqx5rFfT22Dw3&#10;i5uXZRN1/fdGEDwOM/MNM5m1thIXanzpWEGvm4Agzp0uuVCw/f/5HILwAVlj5ZgU3MjDbPr+NsFM&#10;uyv/0WUTChEh7DNUYEKoMyl9bsii77qaOHpH11gMUTaF1A1eI9xWMk2SgbRYclwwWNPCUH7anK0C&#10;OdztF19yed6b/vxwq79/0/XSKvXRaedjEIHa8Ao/2yutIE36oxE87sQrIK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A28cYAAADeAAAADwAAAAAAAAAAAAAAAACYAgAAZHJz&#10;L2Rvd25yZXYueG1sUEsFBgAAAAAEAAQA9QAAAIsDAAAAAA==&#10;" filled="f" strokecolor="black [3213]" strokeweight="2pt">
                    <v:stroke dashstyle="3 1"/>
                    <v:textbox>
                      <w:txbxContent>
                        <w:p w:rsidR="002B4967" w:rsidRDefault="002B4967" w:rsidP="00396748">
                          <w:pPr>
                            <w:jc w:val="center"/>
                          </w:pPr>
                        </w:p>
                      </w:txbxContent>
                    </v:textbox>
                  </v:rect>
                  <v:shape id="カギ線コネクタ 20500" o:spid="_x0000_s1060" type="#_x0000_t34" style="position:absolute;left:37407;top:-73;width:10873;height:37058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5v78MAAADeAAAADwAAAGRycy9kb3ducmV2LnhtbESPXWvCMBSG7wf+h3CE3c1EwTI6o2zC&#10;YFeC3bw/a87asuSkJrHt/PXmQtjly/vFs9lNzoqBQuw8a1guFAji2puOGw1fn+9PzyBiQjZoPZOG&#10;P4qw284eNlgaP/KRhio1Io9wLFFDm1JfShnrlhzGhe+Js/fjg8OUZWikCTjmcWflSqlCOuw4P7TY&#10;076l+re6OA1Xa46XU3GyV19L9Raa8/f5gFo/zqfXFxCJpvQfvrc/jIaVWqsMkHEyCsjt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leb+/DAAAA3gAAAA8AAAAAAAAAAAAA&#10;AAAAoQIAAGRycy9kb3ducmV2LnhtbFBLBQYAAAAABAAEAPkAAACRAwAAAAA=&#10;" adj="-14571" strokecolor="black [3213]" strokeweight="2pt">
                    <v:stroke dashstyle="3 1" endarrow="block"/>
                  </v:shape>
                </v:group>
                <v:shape id="Picture 2" o:spid="_x0000_s1061" type="#_x0000_t75" style="position:absolute;left:36210;width:12070;height:3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dziLGAAAA3gAAAA8AAABkcnMvZG93bnJldi54bWxEj09rAjEUxO8Fv0N4Qm+aVKjU1SilpbQF&#10;Kfjn4PGRPDeLm5ftJtXVT28Eocdh5jfDzBadr8WR2lgF1vA0VCCITbAVlxq2m4/BC4iYkC3WgUnD&#10;mSIs5r2HGRY2nHhFx3UqRS7hWKAGl1JTSBmNI49xGBri7O1D6zFl2ZbStnjK5b6WI6XG0mPFecFh&#10;Q2+OzGH95zWM3Nm4nZl8/3qL7xf+WV7S51Lrx373OgWRqEv/4Tv9ZTOnntUYbnfyFZDz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B3OIsYAAADeAAAADwAAAAAAAAAAAAAA&#10;AACfAgAAZHJzL2Rvd25yZXYueG1sUEsFBgAAAAAEAAQA9wAAAJIDAAAAAA==&#10;">
                  <v:imagedata r:id="rId52" o:title="" croptop="58857f" cropbottom="3184f" cropleft="42537f" cropright="13641f"/>
                  <v:path arrowok="t"/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が表示されることを確認し、右下の</w:t>
      </w:r>
    </w:p>
    <w:p w14:paraId="4F46A894" w14:textId="77777777" w:rsidR="000476B0" w:rsidRPr="00B33F01" w:rsidRDefault="006F16FF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0476B0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をクリックす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る</w:t>
      </w:r>
    </w:p>
    <w:p w14:paraId="64BE03C4" w14:textId="77777777" w:rsidR="006F16FF" w:rsidRPr="00B33F01" w:rsidRDefault="00FA5726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4C354070" wp14:editId="31F5D378">
                <wp:simplePos x="0" y="0"/>
                <wp:positionH relativeFrom="column">
                  <wp:posOffset>120650</wp:posOffset>
                </wp:positionH>
                <wp:positionV relativeFrom="paragraph">
                  <wp:posOffset>40640</wp:posOffset>
                </wp:positionV>
                <wp:extent cx="4679950" cy="4241800"/>
                <wp:effectExtent l="0" t="0" r="463550" b="6350"/>
                <wp:wrapNone/>
                <wp:docPr id="20523" name="グループ化 20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4241800"/>
                          <a:chOff x="0" y="0"/>
                          <a:chExt cx="4679950" cy="4241800"/>
                        </a:xfrm>
                      </wpg:grpSpPr>
                      <pic:pic xmlns:pic="http://schemas.openxmlformats.org/drawingml/2006/picture">
                        <pic:nvPicPr>
                          <pic:cNvPr id="1843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03250"/>
                            <a:ext cx="4679950" cy="363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20509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818" t="89607" r="20931" b="5148"/>
                          <a:stretch/>
                        </pic:blipFill>
                        <pic:spPr bwMode="auto">
                          <a:xfrm>
                            <a:off x="3562350" y="0"/>
                            <a:ext cx="1009650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521" name="正方形/長方形 20521"/>
                        <wps:cNvSpPr/>
                        <wps:spPr>
                          <a:xfrm>
                            <a:off x="2997200" y="3829050"/>
                            <a:ext cx="75438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0354D1" w14:textId="77777777" w:rsidR="002B4967" w:rsidRDefault="002B4967" w:rsidP="00FA572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2" name="カギ線コネクタ 20522"/>
                        <wps:cNvCnPr>
                          <a:stCxn id="20509" idx="3"/>
                          <a:endCxn id="20521" idx="3"/>
                        </wps:cNvCnPr>
                        <wps:spPr>
                          <a:xfrm flipH="1">
                            <a:off x="3751580" y="142875"/>
                            <a:ext cx="820420" cy="3819525"/>
                          </a:xfrm>
                          <a:prstGeom prst="bentConnector3">
                            <a:avLst>
                              <a:gd name="adj1" fmla="val -65790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グループ化 20523" o:spid="_x0000_s1062" style="position:absolute;margin-left:9.5pt;margin-top:3.2pt;width:368.5pt;height:334pt;z-index:251820032;mso-width-relative:margin" coordsize="46799,42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">
                <v:shape id="Picture 2" o:spid="_x0000_s1063" type="#_x0000_t75" style="position:absolute;top:6032;width:46799;height:36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LuR/DAAAA3gAAAA8AAABkcnMvZG93bnJldi54bWxET9uKwjAQfV/wH8IIvq3priJSjbK7sqLs&#10;k5cPGJqxrTaT0qSx+vVGWPBtDuc682VnKhGocaVlBR/DBARxZnXJuYLj4fd9CsJ5ZI2VZVJwIwfL&#10;Re9tjqm2V95R2PtcxBB2KSoovK9TKV1WkEE3tDVx5E62MegjbHKpG7zGcFPJzySZSIMlx4YCa/op&#10;KLvsW6Pg26zuIWR/5/UhXMKkbO1q226UGvS7rxkIT51/if/dGx3nT8ejMTzfiTfIx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0u5H8MAAADeAAAADwAAAAAAAAAAAAAAAACf&#10;AgAAZHJzL2Rvd25yZXYueG1sUEsFBgAAAAAEAAQA9wAAAI8DAAAAAA==&#10;">
                  <v:imagedata r:id="rId54" o:title=""/>
                  <v:path arrowok="t"/>
                </v:shape>
                <v:shape id="Picture 2" o:spid="_x0000_s1064" type="#_x0000_t75" style="position:absolute;left:35623;width:10097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oqjjHAAAA3gAAAA8AAABkcnMvZG93bnJldi54bWxEj1FrwjAUhd8H/odwB3ubySqbsxpFBlLx&#10;YaDuB9w217Zbc1OSrNZ/vwwGezycc77DWW1G24mBfGgda3iaKhDElTMt1xo+zrvHVxAhIhvsHJOG&#10;GwXYrCd3K8yNu/KRhlOsRYJwyFFDE2OfSxmqhiyGqeuJk3dx3mJM0tfSeLwmuO1kptSLtNhyWmiw&#10;p7eGqq/Tt9VQLMpyvs9uh1nRDofPcvde+Blp/XA/bpcgIo3xP/zX3hsNmXpWC/i9k66AXP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KoqjjHAAAA3gAAAA8AAAAAAAAAAAAA&#10;AAAAnwIAAGRycy9kb3ducmV2LnhtbFBLBQYAAAAABAAEAPcAAACTAwAAAAA=&#10;">
                  <v:imagedata r:id="rId48" o:title="" croptop="58725f" cropbottom="3374f" cropleft="42479f" cropright="13717f"/>
                  <v:path arrowok="t"/>
                </v:shape>
                <v:rect id="正方形/長方形 20521" o:spid="_x0000_s1065" style="position:absolute;left:29972;top:38290;width:7543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j8jcUA&#10;AADeAAAADwAAAGRycy9kb3ducmV2LnhtbESPQYvCMBSE74L/ITxhb5paVKQaRRR1Paq7oLdH87Yp&#10;27yUJmr992ZhweMwM98w82VrK3GnxpeOFQwHCQji3OmSCwVf521/CsIHZI2VY1LwJA/LRbczx0y7&#10;Bx/pfgqFiBD2GSowIdSZlD43ZNEPXE0cvR/XWAxRNoXUDT4i3FYyTZKJtFhyXDBY09pQ/nu6WQVy&#10;+n1Zj+X+djGj1fVZb3bpYW+V+ui1qxmIQG14h//bn1pBmozTIfzdiVdAL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6PyNxQAAAN4AAAAPAAAAAAAAAAAAAAAAAJgCAABkcnMv&#10;ZG93bnJldi54bWxQSwUGAAAAAAQABAD1AAAAigMAAAAA&#10;" filled="f" strokecolor="black [3213]" strokeweight="2pt">
                  <v:stroke dashstyle="3 1"/>
                  <v:textbox>
                    <w:txbxContent>
                      <w:p w:rsidR="002B4967" w:rsidRDefault="002B4967" w:rsidP="00FA5726">
                        <w:pPr>
                          <w:jc w:val="center"/>
                        </w:pPr>
                      </w:p>
                    </w:txbxContent>
                  </v:textbox>
                </v:rect>
                <v:shape id="カギ線コネクタ 20522" o:spid="_x0000_s1066" type="#_x0000_t34" style="position:absolute;left:37515;top:1428;width:8205;height:38196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5QdcQAAADeAAAADwAAAGRycy9kb3ducmV2LnhtbESPQYvCMBSE74L/ITxhb5pa1kWqUUQR&#10;F73squD10TybYvNSm6jdf28EYY/DzHzDTOetrcSdGl86VjAcJCCIc6dLLhQcD+v+GIQPyBorx6Tg&#10;jzzMZ93OFDPtHvxL930oRISwz1CBCaHOpPS5IYt+4Gri6J1dYzFE2RRSN/iIcFvJNEm+pMWS44LB&#10;mpaG8sv+ZhXU193ykzZDN16VC3Py21shf0ipj167mIAI1Ib/8Lv9rRWkyShN4XUnXgE5e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LlB1xAAAAN4AAAAPAAAAAAAAAAAA&#10;AAAAAKECAABkcnMvZG93bnJldi54bWxQSwUGAAAAAAQABAD5AAAAkgMAAAAA&#10;" adj="-14211" strokecolor="black [3213]" strokeweight="2pt">
                  <v:stroke dashstyle="3 1" endarrow="block"/>
                </v:shape>
              </v:group>
            </w:pict>
          </mc:Fallback>
        </mc:AlternateContent>
      </w:r>
      <w:r w:rsidR="006F16FF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="006F16FF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が表示されることを確認し、右下の</w:t>
      </w:r>
    </w:p>
    <w:p w14:paraId="68A35369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をクリックする。</w:t>
      </w:r>
    </w:p>
    <w:p w14:paraId="5CC3E1D9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1BC2197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9617CF1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C02F048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7C8E5FB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12B9059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F4D68B8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7B73222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A0B33A4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AC90CFF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E045433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71EFFE4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B4BC616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4FB285D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24840B1" w14:textId="77777777" w:rsidR="006F16FF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8E69606" w14:textId="77777777" w:rsidR="006F16FF" w:rsidRPr="00B33F01" w:rsidRDefault="001042DA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3EBE60B6" wp14:editId="2890EFD9">
                <wp:simplePos x="0" y="0"/>
                <wp:positionH relativeFrom="column">
                  <wp:posOffset>45769</wp:posOffset>
                </wp:positionH>
                <wp:positionV relativeFrom="paragraph">
                  <wp:posOffset>85997</wp:posOffset>
                </wp:positionV>
                <wp:extent cx="4678858" cy="4072890"/>
                <wp:effectExtent l="0" t="0" r="560070" b="3810"/>
                <wp:wrapNone/>
                <wp:docPr id="20529" name="グループ化 20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858" cy="4072890"/>
                          <a:chOff x="-59375" y="47500"/>
                          <a:chExt cx="4678878" cy="4073235"/>
                        </a:xfrm>
                      </wpg:grpSpPr>
                      <pic:pic xmlns:pic="http://schemas.openxmlformats.org/drawingml/2006/picture">
                        <pic:nvPicPr>
                          <pic:cNvPr id="19458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9375" y="486886"/>
                            <a:ext cx="4678878" cy="3633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20518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557" t="89387" r="20420" b="4506"/>
                          <a:stretch/>
                        </pic:blipFill>
                        <pic:spPr bwMode="auto">
                          <a:xfrm>
                            <a:off x="2375044" y="47500"/>
                            <a:ext cx="1376538" cy="42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527" name="正方形/長方形 20527"/>
                        <wps:cNvSpPr/>
                        <wps:spPr>
                          <a:xfrm>
                            <a:off x="2956957" y="3716983"/>
                            <a:ext cx="736286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55713" w14:textId="77777777" w:rsidR="002B4967" w:rsidRDefault="002B4967" w:rsidP="001042D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8" name="カギ線コネクタ 20528"/>
                        <wps:cNvCnPr>
                          <a:stCxn id="20518" idx="3"/>
                          <a:endCxn id="20527" idx="3"/>
                        </wps:cNvCnPr>
                        <wps:spPr>
                          <a:xfrm flipH="1">
                            <a:off x="3693243" y="259818"/>
                            <a:ext cx="58339" cy="3590832"/>
                          </a:xfrm>
                          <a:prstGeom prst="bentConnector3">
                            <a:avLst>
                              <a:gd name="adj1" fmla="val -2407295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0529" o:spid="_x0000_s1067" style="position:absolute;margin-left:3.6pt;margin-top:6.75pt;width:368.4pt;height:320.7pt;z-index:251823104;mso-width-relative:margin;mso-height-relative:margin" coordorigin="-593,475" coordsize="46788,40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">
                <v:shape id="Picture 2" o:spid="_x0000_s1068" type="#_x0000_t75" style="position:absolute;left:-593;top:4868;width:46788;height:36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vf5vHAAAA3gAAAA8AAABkcnMvZG93bnJldi54bWxEj09PwzAMxe9IfIfISFwmmjL+rJRl05iG&#10;hMSJbdytxrQVjdMloS3fHh8mcbP1nt/7ebmeXKcGCrH1bOA2y0ERV962XBs4Hl5vClAxIVvsPJOB&#10;X4qwXl1eLLG0fuQPGvapVhLCsUQDTUp9qXWsGnIYM98Ti/blg8Mka6i1DThKuOv0PM8ftcOWpaHB&#10;nrYNVd/7H2dgN8wHd5wt6C6OL++nXSjq7WdlzPXVtHkGlWhK/+bz9ZsV/Kf7B+GVd2QGvfo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wvf5vHAAAA3gAAAA8AAAAAAAAAAAAA&#10;AAAAnwIAAGRycy9kb3ducmV2LnhtbFBLBQYAAAAABAAEAPcAAACTAwAAAAA=&#10;">
                  <v:imagedata r:id="rId56" o:title=""/>
                  <v:path arrowok="t"/>
                </v:shape>
                <v:shape id="Picture 2" o:spid="_x0000_s1069" type="#_x0000_t75" style="position:absolute;left:23750;top:475;width:13765;height:42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U35zEAAAA3gAAAA8AAABkcnMvZG93bnJldi54bWxET0tuwjAQ3VfqHaypxK44QdCigEEVVVG6&#10;acXnAEM8xKHxOLINJLevF5W6fHr/5bq3rbiRD41jBfk4A0FcOd1wreB4+HiegwgRWWPrmBQMFGC9&#10;enxYYqHdnXd028dapBAOBSowMXaFlKEyZDGMXUecuLPzFmOCvpba4z2F21ZOsuxFWmw4NRjsaGOo&#10;+tlfrYJPPzuXp6+p2fqLfx3y96H83m2UGj31bwsQkfr4L/5zl1rBJJvlaW+6k66AX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dU35zEAAAA3gAAAA8AAAAAAAAAAAAAAAAA&#10;nwIAAGRycy9kb3ducmV2LnhtbFBLBQYAAAAABAAEAPcAAACQAwAAAAA=&#10;">
                  <v:imagedata r:id="rId56" o:title="" croptop="58581f" cropbottom="2953f" cropleft="42308f" cropright="13382f"/>
                  <v:path arrowok="t"/>
                </v:shape>
                <v:rect id="正方形/長方形 20527" o:spid="_x0000_s1070" style="position:absolute;left:29569;top:37169;width:7363;height:26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3BYsYA&#10;AADeAAAADwAAAGRycy9kb3ducmV2LnhtbESPT4vCMBTE74LfITxhb2tqWV2pRhHFdT2uf0Bvj+bZ&#10;FJuX0kSt336zsOBxmJnfMNN5aytxp8aXjhUM+gkI4tzpkgsFh/36fQzCB2SNlWNS8CQP81m3M8VM&#10;uwf/0H0XChEh7DNUYEKoMyl9bsii77uaOHoX11gMUTaF1A0+ItxWMk2SkbRYclwwWNPSUH7d3awC&#10;OT6elkO5uZ3Mx+L8rFdf6XZjlXrrtYsJiEBteIX/299aQZoM00/4uxOvgJ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U3BYsYAAADeAAAADwAAAAAAAAAAAAAAAACYAgAAZHJz&#10;L2Rvd25yZXYueG1sUEsFBgAAAAAEAAQA9QAAAIsDAAAAAA==&#10;" filled="f" strokecolor="black [3213]" strokeweight="2pt">
                  <v:stroke dashstyle="3 1"/>
                  <v:textbox>
                    <w:txbxContent>
                      <w:p w:rsidR="002B4967" w:rsidRDefault="002B4967" w:rsidP="001042DA">
                        <w:pPr>
                          <w:jc w:val="center"/>
                        </w:pPr>
                      </w:p>
                    </w:txbxContent>
                  </v:textbox>
                </v:rect>
                <v:shape id="カギ線コネクタ 20528" o:spid="_x0000_s1071" type="#_x0000_t34" style="position:absolute;left:36932;top:2598;width:583;height:35908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1BB8IAAADeAAAADwAAAGRycy9kb3ducmV2LnhtbERPy4rCMBTdC/5DuIIb0dT6QKpRHEFw&#10;MRsfiMtLc21Lm5vaZLT+vVkMuDyc92rTmko8qXGFZQXjUQSCOLW64EzB5bwfLkA4j6yxskwK3uRg&#10;s+52Vpho++IjPU8+EyGEXYIKcu/rREqX5mTQjWxNHLi7bQz6AJtM6gZfIdxUMo6iuTRYcGjIsaZd&#10;Tml5+jMKJg/5uyhvtzsf5XaHP+N4UE6vSvV77XYJwlPrv+J/90EriKNZHPaGO+EKyP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I1BB8IAAADeAAAADwAAAAAAAAAAAAAA&#10;AAChAgAAZHJzL2Rvd25yZXYueG1sUEsFBgAAAAAEAAQA+QAAAJADAAAAAA==&#10;" adj="-519976" strokecolor="black [3213]" strokeweight="2pt">
                  <v:stroke dashstyle="3 1" endarrow="block"/>
                </v:shape>
              </v:group>
            </w:pict>
          </mc:Fallback>
        </mc:AlternateContent>
      </w:r>
      <w:r w:rsidR="006F16FF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="006F16FF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にて、右下の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　　　　　　　　　　　　</w:t>
      </w:r>
      <w:r w:rsidR="006F16FF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をクリックする</w:t>
      </w:r>
    </w:p>
    <w:p w14:paraId="01164837" w14:textId="77777777" w:rsidR="00150F0C" w:rsidRPr="00B33F01" w:rsidRDefault="006F16FF" w:rsidP="006F16FF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150F0C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　</w: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B4E277B" wp14:editId="604D76BE">
                <wp:simplePos x="0" y="0"/>
                <wp:positionH relativeFrom="column">
                  <wp:posOffset>-1561465</wp:posOffset>
                </wp:positionH>
                <wp:positionV relativeFrom="paragraph">
                  <wp:posOffset>8278495</wp:posOffset>
                </wp:positionV>
                <wp:extent cx="803954" cy="267938"/>
                <wp:effectExtent l="0" t="0" r="0" b="0"/>
                <wp:wrapNone/>
                <wp:docPr id="20512" name="正方形/長方形 20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54" cy="2679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D0AE60" w14:textId="77777777" w:rsidR="002B4967" w:rsidRDefault="002B4967" w:rsidP="006F16F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正方形/長方形 20512" o:spid="_x0000_s1072" style="position:absolute;margin-left:-122.95pt;margin-top:651.85pt;width:63.3pt;height:21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" filled="f" strokecolor="black [3213]" strokeweight="2pt">
                <v:textbox>
                  <w:txbxContent>
                    <w:p w:rsidR="002B4967" w:rsidRDefault="002B4967" w:rsidP="006F16F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6D147CB" wp14:editId="75BBF861">
                <wp:simplePos x="0" y="0"/>
                <wp:positionH relativeFrom="column">
                  <wp:posOffset>-1713865</wp:posOffset>
                </wp:positionH>
                <wp:positionV relativeFrom="paragraph">
                  <wp:posOffset>8126095</wp:posOffset>
                </wp:positionV>
                <wp:extent cx="803954" cy="267938"/>
                <wp:effectExtent l="0" t="0" r="0" b="0"/>
                <wp:wrapNone/>
                <wp:docPr id="20510" name="正方形/長方形 20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54" cy="2679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F999C" w14:textId="77777777" w:rsidR="002B4967" w:rsidRDefault="002B4967" w:rsidP="006F16F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正方形/長方形 20510" o:spid="_x0000_s1073" style="position:absolute;margin-left:-134.95pt;margin-top:639.85pt;width:63.3pt;height:21.1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" filled="f" strokecolor="black [3213]" strokeweight="2pt">
                <v:textbox>
                  <w:txbxContent>
                    <w:p w:rsidR="002B4967" w:rsidRDefault="002B4967" w:rsidP="006F16F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EDD05E6" w14:textId="77777777" w:rsidR="00A701BE" w:rsidRPr="00B33F01" w:rsidRDefault="00A701BE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4734A5F0" wp14:editId="49CEB60A">
                <wp:simplePos x="0" y="0"/>
                <wp:positionH relativeFrom="column">
                  <wp:posOffset>206707</wp:posOffset>
                </wp:positionH>
                <wp:positionV relativeFrom="paragraph">
                  <wp:posOffset>29836</wp:posOffset>
                </wp:positionV>
                <wp:extent cx="4678325" cy="4199860"/>
                <wp:effectExtent l="0" t="0" r="427355" b="0"/>
                <wp:wrapNone/>
                <wp:docPr id="20531" name="グループ化 20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325" cy="4199860"/>
                          <a:chOff x="0" y="0"/>
                          <a:chExt cx="4678325" cy="4199860"/>
                        </a:xfrm>
                      </wpg:grpSpPr>
                      <pic:pic xmlns:pic="http://schemas.openxmlformats.org/drawingml/2006/picture">
                        <pic:nvPicPr>
                          <pic:cNvPr id="2355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63525"/>
                            <a:ext cx="4678325" cy="363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wps:wsp>
                        <wps:cNvPr id="20514" name="正方形/長方形 20514"/>
                        <wps:cNvSpPr/>
                        <wps:spPr>
                          <a:xfrm>
                            <a:off x="2976598" y="3794182"/>
                            <a:ext cx="746483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1E05AB" w14:textId="77777777" w:rsidR="002B4967" w:rsidRDefault="002B4967" w:rsidP="006F16F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5" name="カギ線コネクタ 20515"/>
                        <wps:cNvCnPr>
                          <a:stCxn id="20530" idx="3"/>
                          <a:endCxn id="20514" idx="3"/>
                        </wps:cNvCnPr>
                        <wps:spPr>
                          <a:xfrm flipH="1">
                            <a:off x="3723081" y="170121"/>
                            <a:ext cx="469319" cy="3757729"/>
                          </a:xfrm>
                          <a:prstGeom prst="bentConnector3">
                            <a:avLst>
                              <a:gd name="adj1" fmla="val -191245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530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67" t="89672" r="21116" b="4870"/>
                          <a:stretch/>
                        </pic:blipFill>
                        <pic:spPr bwMode="auto">
                          <a:xfrm>
                            <a:off x="3065349" y="0"/>
                            <a:ext cx="1127051" cy="340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グループ化 20531" o:spid="_x0000_s1074" style="position:absolute;margin-left:16.3pt;margin-top:2.35pt;width:368.35pt;height:330.7pt;z-index:251825152" coordsize="46783,41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">
                <v:shape id="Picture 2" o:spid="_x0000_s1075" type="#_x0000_t75" style="position:absolute;top:5635;width:46783;height:363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6k+rHAAAA3gAAAA8AAABkcnMvZG93bnJldi54bWxEj09rwkAUxO9Cv8PyCt50U/+kkrpKkUpz&#10;K2oPHh/ZZzY1+zZkt0nqp+8WCh6HmfkNs94OthYdtb5yrOBpmoAgLpyuuFTwedpPViB8QNZYOyYF&#10;P+Rhu3kYrTHTrucDdcdQighhn6ECE0KTSekLQxb91DXE0bu41mKIsi2lbrGPcFvLWZKk0mLFccFg&#10;QztDxfX4bRV8PVfza3/rPsik9i3fpXmxej8rNX4cXl9ABBrCPfzfzrWC2Xy5XMDfnXgF5OY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n6k+rHAAAA3gAAAA8AAAAAAAAAAAAA&#10;AAAAnwIAAGRycy9kb3ducmV2LnhtbFBLBQYAAAAABAAEAPcAAACTAwAAAAA=&#10;">
                  <v:imagedata r:id="rId58" o:title=""/>
                  <v:path arrowok="t"/>
                </v:shape>
                <v:rect id="正方形/長方形 20514" o:spid="_x0000_s1076" style="position:absolute;left:29765;top:37941;width:7465;height:26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OVqMUA&#10;AADeAAAADwAAAGRycy9kb3ducmV2LnhtbESPT4vCMBTE74LfIbyFvWlqUZFqFFHU3aN/Ftzbo3k2&#10;ZZuX0kSt334jCB6HmfkNM1u0thI3anzpWMGgn4Agzp0uuVBwOm56ExA+IGusHJOCB3lYzLudGWba&#10;3XlPt0MoRISwz1CBCaHOpPS5IYu+72ri6F1cYzFE2RRSN3iPcFvJNEnG0mLJccFgTStD+d/hahXI&#10;yc95NZK769kMl7+Per1Nv3dWqc+PdjkFEagN7/Cr/aUVpMloMITnnXgF5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85WoxQAAAN4AAAAPAAAAAAAAAAAAAAAAAJgCAABkcnMv&#10;ZG93bnJldi54bWxQSwUGAAAAAAQABAD1AAAAigMAAAAA&#10;" filled="f" strokecolor="black [3213]" strokeweight="2pt">
                  <v:stroke dashstyle="3 1"/>
                  <v:textbox>
                    <w:txbxContent>
                      <w:p w:rsidR="002B4967" w:rsidRDefault="002B4967" w:rsidP="006F16FF">
                        <w:pPr>
                          <w:jc w:val="center"/>
                        </w:pPr>
                      </w:p>
                    </w:txbxContent>
                  </v:textbox>
                </v:rect>
                <v:shape id="カギ線コネクタ 20515" o:spid="_x0000_s1077" type="#_x0000_t34" style="position:absolute;left:37230;top:1701;width:4694;height:3757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/T448IAAADeAAAADwAAAGRycy9kb3ducmV2LnhtbESP0YrCMBRE3xf2H8Jd8G1NFRXpGmUR&#10;BH20+gHX5G5btrkpSbTx740g+DjMzBlmtUm2EzfyoXWsYDIuQBBrZ1quFZxPu+8liBCRDXaOScGd&#10;AmzWnx8rLI0b+Ei3KtYiQziUqKCJsS+lDLohi2HseuLs/TlvMWbpa2k8DhluOzktioW02HJeaLCn&#10;bUP6v7paBVefaLaT+lBfquWwaPVxoEtSavSVfn9ARErxHX6190bBtJhP5vC8k6+AX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/T448IAAADeAAAADwAAAAAAAAAAAAAA&#10;AAChAgAAZHJzL2Rvd25yZXYueG1sUEsFBgAAAAAEAAQA+QAAAJADAAAAAA==&#10;" adj="-41309" strokecolor="black [3213]" strokeweight="2pt">
                  <v:stroke dashstyle="3 1" endarrow="block"/>
                </v:shape>
                <v:shape id="Picture 2" o:spid="_x0000_s1078" type="#_x0000_t75" style="position:absolute;left:30653;width:11271;height:34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hq3/GAAAA3gAAAA8AAABkcnMvZG93bnJldi54bWxEj8tqwkAUhveFvsNwCt3ppFaLpI4h2Cou&#10;KvUGbg+Z0yQ1cyZkRjO+fWchdPnz3/hmWTCNuFLnassKXoYJCOLC6ppLBcfDcjAF4TyyxsYyKbiR&#10;g2z++DDDVNued3Td+1LEEXYpKqi8b1MpXVGRQTe0LXH0fmxn0EfZlVJ32Mdx08hRkrxJgzXHhwpb&#10;WlRUnPcXoyCffFL4+A3j8Ree2ttmtf2eHnulnp9C/g7CU/D/4Xt7rRWMkslrBIg4EQXk/A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eGrf8YAAADeAAAADwAAAAAAAAAAAAAA&#10;AACfAgAAZHJzL2Rvd25yZXYueG1sUEsFBgAAAAAEAAQA9wAAAJIDAAAAAA==&#10;">
                  <v:imagedata r:id="rId58" o:title="" croptop="58767f" cropbottom="3192f" cropleft="42642f" cropright="13839f"/>
                  <v:path arrowok="t"/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が表示されることを確認し、</w:t>
      </w:r>
    </w:p>
    <w:p w14:paraId="103830EF" w14:textId="77777777" w:rsidR="00150F0C" w:rsidRPr="00B33F01" w:rsidRDefault="00A701BE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をクリックする</w:t>
      </w:r>
    </w:p>
    <w:p w14:paraId="56BA00BD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8BB2A2D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F4DE02D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99E2AC3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3DB63F6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296CE80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E7CE156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7DD7C1C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6EEE5CF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5F31369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93C7B7B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05A23CF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D1C7512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7C40836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67BBCD6" w14:textId="77777777" w:rsidR="00434186" w:rsidRPr="00B33F01" w:rsidRDefault="00434186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4082094" w14:textId="77777777" w:rsidR="00434186" w:rsidRPr="00B33F01" w:rsidRDefault="00565511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1A2A6CE9" wp14:editId="68A0E0DD">
                <wp:simplePos x="0" y="0"/>
                <wp:positionH relativeFrom="column">
                  <wp:posOffset>124820</wp:posOffset>
                </wp:positionH>
                <wp:positionV relativeFrom="paragraph">
                  <wp:posOffset>43104</wp:posOffset>
                </wp:positionV>
                <wp:extent cx="4681220" cy="4166253"/>
                <wp:effectExtent l="0" t="0" r="576580" b="5715"/>
                <wp:wrapNone/>
                <wp:docPr id="20536" name="グループ化 20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220" cy="4166253"/>
                          <a:chOff x="0" y="109192"/>
                          <a:chExt cx="4681220" cy="4166455"/>
                        </a:xfrm>
                      </wpg:grpSpPr>
                      <wpg:grpSp>
                        <wpg:cNvPr id="20534" name="グループ化 20534"/>
                        <wpg:cNvGrpSpPr/>
                        <wpg:grpSpPr>
                          <a:xfrm>
                            <a:off x="0" y="251839"/>
                            <a:ext cx="4681220" cy="4023808"/>
                            <a:chOff x="0" y="-33459"/>
                            <a:chExt cx="4681728" cy="4024165"/>
                          </a:xfrm>
                        </wpg:grpSpPr>
                        <pic:pic xmlns:pic="http://schemas.openxmlformats.org/drawingml/2006/picture">
                          <pic:nvPicPr>
                            <pic:cNvPr id="24578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55051"/>
                              <a:ext cx="4681728" cy="3635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/>
                          </pic:spPr>
                        </pic:pic>
                        <wps:wsp>
                          <wps:cNvPr id="20532" name="正方形/長方形 20532"/>
                          <wps:cNvSpPr/>
                          <wps:spPr>
                            <a:xfrm>
                              <a:off x="3013862" y="3586410"/>
                              <a:ext cx="746438" cy="2672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B15412" w14:textId="77777777" w:rsidR="002B4967" w:rsidRDefault="002B4967" w:rsidP="006A472A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33" name="カギ線コネクタ 20533"/>
                          <wps:cNvCnPr>
                            <a:stCxn id="20535" idx="3"/>
                            <a:endCxn id="20532" idx="3"/>
                          </wps:cNvCnPr>
                          <wps:spPr>
                            <a:xfrm flipH="1">
                              <a:off x="3760300" y="-33459"/>
                              <a:ext cx="300077" cy="3753517"/>
                            </a:xfrm>
                            <a:prstGeom prst="bentConnector3">
                              <a:avLst>
                                <a:gd name="adj1" fmla="val -390042"/>
                              </a:avLst>
                            </a:prstGeom>
                            <a:ln w="25400">
                              <a:solidFill>
                                <a:schemeClr val="tx1"/>
                              </a:solidFill>
                              <a:prstDash val="sys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0535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65" t="89718" r="20488" b="4637"/>
                          <a:stretch/>
                        </pic:blipFill>
                        <pic:spPr bwMode="auto">
                          <a:xfrm>
                            <a:off x="3116275" y="109192"/>
                            <a:ext cx="943661" cy="285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0536" o:spid="_x0000_s1079" style="position:absolute;margin-left:9.85pt;margin-top:3.4pt;width:368.6pt;height:328.05pt;z-index:251831296;mso-height-relative:margin" coordorigin=",1091" coordsize="46812,41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">
                <v:group id="グループ化 20534" o:spid="_x0000_s1080" style="position:absolute;top:2518;width:46812;height:40238" coordorigin=",-334" coordsize="46817,4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zgDyTMcAAADe&#10;AAAADwAAAAAAAAAAAAAAAACqAgAAZHJzL2Rvd25yZXYueG1sUEsFBgAAAAAEAAQA+gAAAJ4DAAAA&#10;AA==&#10;">
                  <v:shape id="Picture 2" o:spid="_x0000_s1081" type="#_x0000_t75" style="position:absolute;top:3550;width:46817;height:363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wB9zCAAAA3gAAAA8AAABkcnMvZG93bnJldi54bWxET8uKwjAU3Q/4D+EKbgZNFUelGkWEEWWg&#10;4OMDLs21LTY3pcnU+PdmIbg8nPdqE0wtOmpdZVnBeJSAIM6trrhQcL38DhcgnEfWWFsmBU9ysFn3&#10;vlaYavvgE3VnX4gYwi5FBaX3TSqly0sy6Ea2IY7czbYGfYRtIXWLjxhuajlJkpk0WHFsKLGhXUn5&#10;/fxvFFyyEOR+tz92TX5YZMf62/2FTKlBP2yXIDwF/xG/3QetYDL9mce98U68AnL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cAfcwgAAAN4AAAAPAAAAAAAAAAAAAAAAAJ8C&#10;AABkcnMvZG93bnJldi54bWxQSwUGAAAAAAQABAD3AAAAjgMAAAAA&#10;">
                    <v:imagedata r:id="rId60" o:title=""/>
                    <v:path arrowok="t"/>
                  </v:shape>
                  <v:rect id="正方形/長方形 20532" o:spid="_x0000_s1082" style="position:absolute;left:30138;top:35864;width:7465;height:26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P0J8cA&#10;AADeAAAADwAAAGRycy9kb3ducmV2LnhtbESPT2vCQBTE70K/w/IK3nTT+AdJsxFR1PaobcHeHtnX&#10;bGj2bciuGr99tyB4HGbmN0y+7G0jLtT52rGCl3ECgrh0uuZKwefHdrQA4QOyxsYxKbiRh2XxNMgx&#10;0+7KB7ocQyUihH2GCkwIbSalLw1Z9GPXEkfvx3UWQ5RdJXWH1wi3jUyTZC4t1hwXDLa0NlT+Hs9W&#10;gVx8ndYzuT+fzHT1fWs3u/R9b5UaPverVxCB+vAI39tvWkGazCYp/N+JV0AW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j9CfHAAAA3gAAAA8AAAAAAAAAAAAAAAAAmAIAAGRy&#10;cy9kb3ducmV2LnhtbFBLBQYAAAAABAAEAPUAAACMAwAAAAA=&#10;" filled="f" strokecolor="black [3213]" strokeweight="2pt">
                    <v:stroke dashstyle="3 1"/>
                    <v:textbox>
                      <w:txbxContent>
                        <w:p w:rsidR="002B4967" w:rsidRDefault="002B4967" w:rsidP="006A472A">
                          <w:pPr>
                            <w:jc w:val="center"/>
                          </w:pPr>
                        </w:p>
                      </w:txbxContent>
                    </v:textbox>
                  </v:rect>
                  <v:shape id="カギ線コネクタ 20533" o:spid="_x0000_s1083" type="#_x0000_t34" style="position:absolute;left:37603;top:-334;width:3000;height:37534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fbFcgAAADeAAAADwAAAGRycy9kb3ducmV2LnhtbESP3WoCMRSE7wt9h3AEb4omdWmR1Sil&#10;IgqFgn/o5WFz3F3dnKybqOvbN4VCL4eZ+YYZT1tbiRs1vnSs4bWvQBBnzpSca9hu5r0hCB+QDVaO&#10;ScODPEwnz09jTI2784pu65CLCGGfooYihDqV0mcFWfR9VxNH7+gaiyHKJpemwXuE20oOlHqXFkuO&#10;CwXW9FlQdl5frYYXW16S4+mhsuvuYL5n58XXfL/QuttpP0YgArXhP/zXXhoNA/WWJPB7J14BOfk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HKfbFcgAAADeAAAADwAAAAAA&#10;AAAAAAAAAAChAgAAZHJzL2Rvd25yZXYueG1sUEsFBgAAAAAEAAQA+QAAAJYDAAAAAA==&#10;" adj="-84249" strokecolor="black [3213]" strokeweight="2pt">
                    <v:stroke dashstyle="3 1" endarrow="block"/>
                  </v:shape>
                </v:group>
                <v:shape id="Picture 2" o:spid="_x0000_s1084" type="#_x0000_t75" style="position:absolute;left:31162;top:1091;width:9437;height:2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CISbEAAAA3gAAAA8AAABkcnMvZG93bnJldi54bWxEj81qwzAQhO+FvoPYQG6NlKT5wY1sSqGh&#10;9FYnuS/W1jaxVsJSbOftq0Khx2FmvmEOxWQ7MVAfWscalgsFgrhypuVaw/n0/rQHESKywc4xabhT&#10;gCJ/fDhgZtzIXzSUsRYJwiFDDU2MPpMyVA1ZDAvniZP37XqLMcm+lqbHMcFtJ1dKbaXFltNCg57e&#10;Gqqu5c1qQL+7fW5lYKX2z8eLN+WyPLVaz2fT6wuISFP8D/+1P4yGldqsN/B7J10Bmf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YCISbEAAAA3gAAAA8AAAAAAAAAAAAAAAAA&#10;nwIAAGRycy9kb3ducmV2LnhtbFBLBQYAAAAABAAEAPcAAACQAwAAAAA=&#10;">
                  <v:imagedata r:id="rId60" o:title="" croptop="58798f" cropbottom="3039f" cropleft="42575f" cropright="13427f"/>
                  <v:path arrowok="t"/>
                </v:shape>
              </v:group>
            </w:pict>
          </mc:Fallback>
        </mc:AlternateContent>
      </w:r>
      <w:r w:rsidR="006A472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</w:t>
      </w: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="006A472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が表示されることを確認し、</w:t>
      </w:r>
    </w:p>
    <w:p w14:paraId="56D6A881" w14:textId="77777777" w:rsidR="006A472A" w:rsidRPr="00B33F01" w:rsidRDefault="00565511" w:rsidP="00150F0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6A472A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をクリックする</w:t>
      </w:r>
    </w:p>
    <w:p w14:paraId="040B356F" w14:textId="77777777" w:rsidR="008F2823" w:rsidRPr="00B33F01" w:rsidRDefault="008F2823" w:rsidP="006F464A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7EDF5D4A" wp14:editId="5A0AEC5F">
                <wp:simplePos x="0" y="0"/>
                <wp:positionH relativeFrom="column">
                  <wp:posOffset>139700</wp:posOffset>
                </wp:positionH>
                <wp:positionV relativeFrom="paragraph">
                  <wp:posOffset>148590</wp:posOffset>
                </wp:positionV>
                <wp:extent cx="4679950" cy="2305050"/>
                <wp:effectExtent l="0" t="0" r="196850" b="0"/>
                <wp:wrapNone/>
                <wp:docPr id="20519" name="グループ化 20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2305050"/>
                          <a:chOff x="0" y="0"/>
                          <a:chExt cx="4679950" cy="2305050"/>
                        </a:xfrm>
                      </wpg:grpSpPr>
                      <pic:pic xmlns:pic="http://schemas.openxmlformats.org/drawingml/2006/picture">
                        <pic:nvPicPr>
                          <pic:cNvPr id="2560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5450"/>
                            <a:ext cx="4679950" cy="187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2050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124" t="80271" r="44979" b="9767"/>
                          <a:stretch/>
                        </pic:blipFill>
                        <pic:spPr bwMode="auto">
                          <a:xfrm>
                            <a:off x="2305050" y="0"/>
                            <a:ext cx="7937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516" name="正方形/長方形 20516"/>
                        <wps:cNvSpPr/>
                        <wps:spPr>
                          <a:xfrm>
                            <a:off x="2038350" y="1885950"/>
                            <a:ext cx="5969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772C00" w14:textId="77777777" w:rsidR="002B4967" w:rsidRDefault="002B4967" w:rsidP="008F282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" name="カギ線コネクタ 20517"/>
                        <wps:cNvCnPr>
                          <a:stCxn id="20502" idx="3"/>
                          <a:endCxn id="20516" idx="3"/>
                        </wps:cNvCnPr>
                        <wps:spPr>
                          <a:xfrm flipH="1">
                            <a:off x="2635250" y="161925"/>
                            <a:ext cx="463550" cy="1857375"/>
                          </a:xfrm>
                          <a:prstGeom prst="bentConnector3">
                            <a:avLst>
                              <a:gd name="adj1" fmla="val -380822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0519" o:spid="_x0000_s1085" style="position:absolute;margin-left:11pt;margin-top:11.7pt;width:368.5pt;height:181.5pt;z-index:251840512;mso-height-relative:margin" coordsize="46799,23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">
                <v:shape id="Picture 2" o:spid="_x0000_s1086" type="#_x0000_t75" style="position:absolute;top:4254;width:46799;height:18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gvFPIAAAA3gAAAA8AAABkcnMvZG93bnJldi54bWxEj0FrwkAUhO8F/8PyCr1I3Zi2otFVpBDp&#10;xUONHnp7Zp9JaPZt2F1j+u+7BaHHYWa+YVabwbSiJ+cbywqmkwQEcWl1w5WCY5E/z0H4gKyxtUwK&#10;fsjDZj16WGGm7Y0/qT+ESkQI+wwV1CF0mZS+rMmgn9iOOHoX6wyGKF0ltcNbhJtWpkkykwYbjgs1&#10;dvReU/l9uBoF49P+ddGb/al5OV5yl2+L3de5UOrpcdguQQQawn/43v7QCtK3WZLC3514BeT6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oLxTyAAAAN4AAAAPAAAAAAAAAAAA&#10;AAAAAJ8CAABkcnMvZG93bnJldi54bWxQSwUGAAAAAAQABAD3AAAAlAMAAAAA&#10;">
                  <v:imagedata r:id="rId62" o:title=""/>
                  <v:path arrowok="t"/>
                </v:shape>
                <v:shape id="Picture 2" o:spid="_x0000_s1087" type="#_x0000_t75" style="position:absolute;left:23050;width:7938;height:3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3A7vDAAAA3gAAAA8AAABkcnMvZG93bnJldi54bWxEj9GKwjAURN8X/IdwBd/WpBWXtRpFBEEE&#10;hVU/4NLcbavNTWmi1r83guDjMDNnmNmis7W4UesrxxqSoQJBnDtTcaHhdFx//4LwAdlg7Zg0PMjD&#10;Yt77mmFm3J3/6HYIhYgQ9hlqKENoMil9XpJFP3QNcfT+XWsxRNkW0rR4j3Bby1SpH2mx4rhQYkOr&#10;kvLL4Wo1GBpdt9uxayb7c75LumM4JW6i9aDfLacgAnXhE363N0ZDqsYqhdedeAXk/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cDu8MAAADeAAAADwAAAAAAAAAAAAAAAACf&#10;AgAAZHJzL2Rvd25yZXYueG1sUEsFBgAAAAAEAAQA9wAAAI8DAAAAAA==&#10;">
                  <v:imagedata r:id="rId62" o:title="" croptop="52606f" cropbottom="6401f" cropleft="29572f" cropright="29477f"/>
                  <v:path arrowok="t"/>
                </v:shape>
                <v:rect id="正方形/長方形 20516" o:spid="_x0000_s1088" style="position:absolute;left:20383;top:18859;width:5969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2uRMUA&#10;AADeAAAADwAAAGRycy9kb3ducmV2LnhtbESPT4vCMBTE74LfIbyFvWlqWUWqUURR16N/Ftzbo3k2&#10;ZZuX0kSt334jCB6HmfkNM523thI3anzpWMGgn4Agzp0uuVBwOq57YxA+IGusHJOCB3mYz7qdKWba&#10;3XlPt0MoRISwz1CBCaHOpPS5IYu+72ri6F1cYzFE2RRSN3iPcFvJNElG0mLJccFgTUtD+d/hahXI&#10;8c95OZTb69l8LX4f9WqT7rZWqc+PdjEBEagN7/Cr/a0VpMlwMILnnXgF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ba5ExQAAAN4AAAAPAAAAAAAAAAAAAAAAAJgCAABkcnMv&#10;ZG93bnJldi54bWxQSwUGAAAAAAQABAD1AAAAigMAAAAA&#10;" filled="f" strokecolor="black [3213]" strokeweight="2pt">
                  <v:stroke dashstyle="3 1"/>
                  <v:textbox>
                    <w:txbxContent>
                      <w:p w:rsidR="002B4967" w:rsidRDefault="002B4967" w:rsidP="008F2823">
                        <w:pPr>
                          <w:jc w:val="center"/>
                        </w:pPr>
                      </w:p>
                    </w:txbxContent>
                  </v:textbox>
                </v:rect>
                <v:shape id="カギ線コネクタ 20517" o:spid="_x0000_s1089" type="#_x0000_t34" style="position:absolute;left:26352;top:1619;width:4636;height:18574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4SUsYAAADeAAAADwAAAGRycy9kb3ducmV2LnhtbESPS4vCQBCE7wv+h6EFL4tOFHwQHUVE&#10;UfciPi7emkybBDM9MTNq9NfvCAt7LKrqK2oyq00hHlS53LKCbicCQZxYnXOq4HRctUcgnEfWWFgm&#10;BS9yMJs2viYYa/vkPT0OPhUBwi5GBZn3ZSylSzIy6Dq2JA7exVYGfZBVKnWFzwA3hexF0UAazDks&#10;ZFjSIqPkergbBT/fmvI1X2m7xvNNLs+74xsvSrWa9XwMwlPt/8N/7Y1W0Iv63SF87oQrIK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b+ElLGAAAA3gAAAA8AAAAAAAAA&#10;AAAAAAAAoQIAAGRycy9kb3ducmV2LnhtbFBLBQYAAAAABAAEAPkAAACUAwAAAAA=&#10;" adj="-82258" strokecolor="black [3213]" strokeweight="2pt">
                  <v:stroke dashstyle="3 1" endarrow="block"/>
                </v:shape>
              </v:group>
            </w:pict>
          </mc:Fallback>
        </mc:AlternateContent>
      </w:r>
      <w:r w:rsidR="006F464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で、画面下の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  <w:t xml:space="preserve">　をクリックする</w:t>
      </w:r>
    </w:p>
    <w:p w14:paraId="3D0D8B43" w14:textId="77777777" w:rsidR="008F2823" w:rsidRPr="00B33F01" w:rsidRDefault="008F2823" w:rsidP="006F464A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BA45C0F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7B6C99AA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10501662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6B775862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5C869CF0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333F8E69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28472937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D04D901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E05D3C7" w14:textId="77777777" w:rsidR="008F2823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701AE887" wp14:editId="53577216">
                <wp:simplePos x="0" y="0"/>
                <wp:positionH relativeFrom="column">
                  <wp:posOffset>141063</wp:posOffset>
                </wp:positionH>
                <wp:positionV relativeFrom="paragraph">
                  <wp:posOffset>35887</wp:posOffset>
                </wp:positionV>
                <wp:extent cx="4678587" cy="4151264"/>
                <wp:effectExtent l="0" t="0" r="332105" b="1905"/>
                <wp:wrapNone/>
                <wp:docPr id="20524" name="グループ化 20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587" cy="4151264"/>
                          <a:chOff x="0" y="0"/>
                          <a:chExt cx="4678587" cy="4151264"/>
                        </a:xfrm>
                      </wpg:grpSpPr>
                      <pic:pic xmlns:pic="http://schemas.openxmlformats.org/drawingml/2006/picture">
                        <pic:nvPicPr>
                          <pic:cNvPr id="36866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39519"/>
                            <a:ext cx="4678587" cy="3511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wps:wsp>
                        <wps:cNvPr id="20505" name="正方形/長方形 20505"/>
                        <wps:cNvSpPr/>
                        <wps:spPr>
                          <a:xfrm>
                            <a:off x="3098446" y="3814182"/>
                            <a:ext cx="519527" cy="2361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EA35F4" w14:textId="77777777" w:rsidR="002B4967" w:rsidRDefault="002B4967" w:rsidP="008F282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8" name="カギ線コネクタ 20508"/>
                        <wps:cNvCnPr>
                          <a:stCxn id="20520" idx="3"/>
                          <a:endCxn id="20505" idx="3"/>
                        </wps:cNvCnPr>
                        <wps:spPr>
                          <a:xfrm flipH="1">
                            <a:off x="3617973" y="162685"/>
                            <a:ext cx="95726" cy="3769550"/>
                          </a:xfrm>
                          <a:prstGeom prst="bentConnector3">
                            <a:avLst>
                              <a:gd name="adj1" fmla="val -1329230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520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139" t="91427" r="23759" b="3695"/>
                          <a:stretch/>
                        </pic:blipFill>
                        <pic:spPr bwMode="auto">
                          <a:xfrm>
                            <a:off x="2900275" y="0"/>
                            <a:ext cx="813424" cy="32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0524" o:spid="_x0000_s1090" style="position:absolute;margin-left:11.1pt;margin-top:2.85pt;width:368.4pt;height:326.85pt;z-index:251842560;mso-height-relative:margin" coordsize="46785,41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">
                <v:shape id="Picture 2" o:spid="_x0000_s1091" type="#_x0000_t75" style="position:absolute;top:6395;width:46785;height:35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F9XDFAAAA3gAAAA8AAABkcnMvZG93bnJldi54bWxEj0FLw0AUhO+C/2F5gje7qeJSYrelFAve&#10;SmMPHh/ZZzaYfRvzNk3017uC4HGYmW+Y9XYOnbrQIG1kC8tFAYq4jq7lxsL59XC3AiUJ2WEXmSx8&#10;kcB2c321xtLFiU90qVKjMoSlRAs+pb7UWmpPAWURe+LsvcchYMpyaLQbcMrw0On7ojA6YMt5wWNP&#10;e0/1RzWGTHn+lukkj2+VP7rj/vA5ytmM1t7ezLsnUInm9B/+a784Cw9mZQz83slXQG9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RfVwxQAAAN4AAAAPAAAAAAAAAAAAAAAA&#10;AJ8CAABkcnMvZG93bnJldi54bWxQSwUGAAAAAAQABAD3AAAAkQMAAAAA&#10;">
                  <v:imagedata r:id="rId64" o:title=""/>
                  <v:path arrowok="t"/>
                </v:shape>
                <v:rect id="正方形/長方形 20505" o:spid="_x0000_s1092" style="position:absolute;left:30984;top:38141;width:5195;height:2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am7sYA&#10;AADeAAAADwAAAGRycy9kb3ducmV2LnhtbESPQWsCMRSE74X+h/AKvdWkS1dkNYpYWutRW0Fvj81z&#10;s3Tzsmyirv/eCILHYWa+YSaz3jXiRF2oPWt4HygQxKU3NVca/n6/3kYgQkQ22HgmDRcKMJs+P02w&#10;MP7MazptYiUShEOBGmyMbSFlKC05DAPfEifv4DuHMcmukqbDc4K7RmZKDaXDmtOCxZYWlsr/zdFp&#10;kKPtbpHL5XFnP+b7S/v5na2WTuvXl34+BhGpj4/wvf1jNGQqVznc7qQrIK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Wam7sYAAADeAAAADwAAAAAAAAAAAAAAAACYAgAAZHJz&#10;L2Rvd25yZXYueG1sUEsFBgAAAAAEAAQA9QAAAIsDAAAAAA==&#10;" filled="f" strokecolor="black [3213]" strokeweight="2pt">
                  <v:stroke dashstyle="3 1"/>
                  <v:textbox>
                    <w:txbxContent>
                      <w:p w:rsidR="002B4967" w:rsidRDefault="002B4967" w:rsidP="008F2823">
                        <w:pPr>
                          <w:jc w:val="center"/>
                        </w:pPr>
                      </w:p>
                    </w:txbxContent>
                  </v:textbox>
                </v:rect>
                <v:shape id="カギ線コネクタ 20508" o:spid="_x0000_s1093" type="#_x0000_t34" style="position:absolute;left:36179;top:1626;width:957;height:37696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hfPsMAAADeAAAADwAAAGRycy9kb3ducmV2LnhtbERPy2oCMRTdF/oP4Ra6q0mVVhmNUgRF&#10;uigdH/vr5DozmNwMk8yjf98sCl0eznu1GZ0VPbWh9qzhdaJAEBfe1FxqOJ92LwsQISIbtJ5Jww8F&#10;2KwfH1aYGT9wTv0xliKFcMhQQxVjk0kZioocholviBN3863DmGBbStPikMKdlVOl3qXDmlNDhQ1t&#10;Kyrux85pmNv+8DnYruP99fs2u3wtfJMHrZ+fxo8liEhj/Bf/uQ9Gw1S9qbQ33UlXQK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O4Xz7DAAAA3gAAAA8AAAAAAAAAAAAA&#10;AAAAoQIAAGRycy9kb3ducmV2LnhtbFBLBQYAAAAABAAEAPkAAACRAwAAAAA=&#10;" adj="-287114" strokecolor="black [3213]" strokeweight="2pt">
                  <v:stroke dashstyle="3 1" endarrow="block"/>
                </v:shape>
                <v:shape id="Picture 2" o:spid="_x0000_s1094" type="#_x0000_t75" style="position:absolute;left:29002;width:8134;height:3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wQjrGAAAA3gAAAA8AAABkcnMvZG93bnJldi54bWxEj82KwjAUhfcDvkO4ghvR1EpFqlFEEEaY&#10;xYy60N2lubbF5KY2Gdt5+8liYJaH88e33vbWiBe1vnasYDZNQBAXTtdcKricD5MlCB+QNRrHpOCH&#10;PGw3g7c15tp1/EWvUyhFHGGfo4IqhCaX0hcVWfRT1xBH7+5aiyHKtpS6xS6OWyPTJFlIizXHhwob&#10;2ldUPE7fVkF2PZg5jVOdPcfz2858dNf98VOp0bDfrUAE6sN/+K/9rhWkSZZGgIgTUUB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zBCOsYAAADeAAAADwAAAAAAAAAAAAAA&#10;AACfAgAAZHJzL2Rvd25yZXYueG1sUEsFBgAAAAAEAAQA9wAAAJIDAAAAAA==&#10;">
                  <v:imagedata r:id="rId64" o:title="" croptop="59918f" cropbottom="2422f" cropleft="44000f" cropright="15571f"/>
                  <v:path arrowok="t"/>
                </v:shape>
              </v:group>
            </w:pict>
          </mc:Fallback>
        </mc:AlternateContent>
      </w:r>
      <w:r w:rsidR="008F2823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◆以下の画面が表示された場合には、画面下の　　　　　　　　　　</w:t>
      </w:r>
    </w:p>
    <w:p w14:paraId="509A6005" w14:textId="77777777" w:rsidR="006F464A" w:rsidRPr="00B33F01" w:rsidRDefault="008F2823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をクリックする</w:t>
      </w:r>
    </w:p>
    <w:p w14:paraId="4D627AC7" w14:textId="77777777" w:rsidR="00150F0C" w:rsidRPr="00B33F01" w:rsidRDefault="00150F0C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560D11C3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E6F4E24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1F158EED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1918D764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690BE121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07C8ABF9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387A2209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0787E0C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698876D6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3343DFD6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DEEE464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60BCAD63" w14:textId="77777777" w:rsidR="00306D78" w:rsidRPr="00B33F01" w:rsidRDefault="00306D78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1549FBB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6F464A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6680B0EF" w14:textId="77777777" w:rsidR="00150F0C" w:rsidRPr="00B33F01" w:rsidRDefault="003C16CD" w:rsidP="006F464A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5CC09753" wp14:editId="637A231E">
                <wp:simplePos x="0" y="0"/>
                <wp:positionH relativeFrom="column">
                  <wp:posOffset>88624</wp:posOffset>
                </wp:positionH>
                <wp:positionV relativeFrom="paragraph">
                  <wp:posOffset>121810</wp:posOffset>
                </wp:positionV>
                <wp:extent cx="4675367" cy="3864337"/>
                <wp:effectExtent l="0" t="0" r="220980" b="3175"/>
                <wp:wrapNone/>
                <wp:docPr id="20541" name="グループ化 20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5367" cy="3864337"/>
                          <a:chOff x="7951" y="-47703"/>
                          <a:chExt cx="4675367" cy="3864337"/>
                        </a:xfrm>
                      </wpg:grpSpPr>
                      <pic:pic xmlns:pic="http://schemas.openxmlformats.org/drawingml/2006/picture">
                        <pic:nvPicPr>
                          <pic:cNvPr id="3789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310109"/>
                            <a:ext cx="4675367" cy="350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20525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60" t="91277" r="23595" b="3727"/>
                          <a:stretch/>
                        </pic:blipFill>
                        <pic:spPr bwMode="auto">
                          <a:xfrm>
                            <a:off x="1741335" y="-47703"/>
                            <a:ext cx="763326" cy="30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526" name="正方形/長方形 20526"/>
                        <wps:cNvSpPr/>
                        <wps:spPr>
                          <a:xfrm>
                            <a:off x="3093058" y="3482672"/>
                            <a:ext cx="519430" cy="2355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CFD171" w14:textId="77777777" w:rsidR="002B4967" w:rsidRDefault="002B4967" w:rsidP="00306D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9" name="カギ線コネクタ 20539"/>
                        <wps:cNvCnPr>
                          <a:stCxn id="20525" idx="3"/>
                          <a:endCxn id="20526" idx="3"/>
                        </wps:cNvCnPr>
                        <wps:spPr>
                          <a:xfrm>
                            <a:off x="2504661" y="103372"/>
                            <a:ext cx="1107827" cy="3497093"/>
                          </a:xfrm>
                          <a:prstGeom prst="bentConnector3">
                            <a:avLst>
                              <a:gd name="adj1" fmla="val 214622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0541" o:spid="_x0000_s1095" style="position:absolute;margin-left:7pt;margin-top:9.6pt;width:368.15pt;height:304.3pt;z-index:251851776;mso-height-relative:margin" coordorigin="79,-477" coordsize="46753,38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">
                <v:shape id="Picture 2" o:spid="_x0000_s1096" type="#_x0000_t75" style="position:absolute;left:79;top:3101;width:46754;height:350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nBovHAAAA3gAAAA8AAABkcnMvZG93bnJldi54bWxEj81qwkAUhfeC7zBcwY3USVOoNjqKtRVE&#10;dKEt4vKauSbBzJ2QGTX26Z1FweXh/PGNp40pxZVqV1hW8NqPQBCnVhecKfj9WbwMQTiPrLG0TAru&#10;5GA6abfGmGh74y1ddz4TYYRdggpy76tESpfmZND1bUUcvJOtDfog60zqGm9h3JQyjqJ3abDg8JBj&#10;RfOc0vPuYhTQZrX+7u3pMz6604Euf/HXhmKlup1mNgLhqfHP8H97qRW8DYYfASDgBBSQk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wnBovHAAAA3gAAAA8AAAAAAAAAAAAA&#10;AAAAnwIAAGRycy9kb3ducmV2LnhtbFBLBQYAAAAABAAEAPcAAACTAwAAAAA=&#10;">
                  <v:imagedata r:id="rId66" o:title=""/>
                  <v:path arrowok="t"/>
                </v:shape>
                <v:shape id="Picture 2" o:spid="_x0000_s1097" type="#_x0000_t75" style="position:absolute;left:17413;top:-477;width:7633;height:3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sLnXHAAAA3gAAAA8AAABkcnMvZG93bnJldi54bWxEj81OwzAQhO9IvIO1SNyo04gWGupWCInS&#10;W3+gnFfxYkfE6xC7SXj7ulKlHkcz841mvhxcLTpqQ+VZwXiUgSAuva7YKPj6fH94BhEissbaMyn4&#10;pwDLxe3NHAvte95Rt49GJAiHAhXYGJtCylBachhGviFO3o9vHcYkWyN1i32Cu1rmWTaVDitOCxYb&#10;erNU/u6PToH563bbvvH2yRyHj9nj92GzWo2Vur8bXl9ARBriNXxpr7WCPJvkEzjfSVdALk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dsLnXHAAAA3gAAAA8AAAAAAAAAAAAA&#10;AAAAnwIAAGRycy9kb3ducmV2LnhtbFBLBQYAAAAABAAEAPcAAACTAwAAAAA=&#10;">
                  <v:imagedata r:id="rId66" o:title="" croptop="59819f" cropbottom="2443f" cropleft="43948f" cropright="15463f"/>
                  <v:path arrowok="t"/>
                </v:shape>
                <v:rect id="正方形/長方形 20526" o:spid="_x0000_s1098" style="position:absolute;left:30930;top:34826;width:5194;height:23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Fk+ccA&#10;AADeAAAADwAAAGRycy9kb3ducmV2LnhtbESPzWrDMBCE74G+g9hCb4lc05jgRgnGJT89xm0hvS3W&#10;1jK1VsZSEufto0Kgx2FmvmGW69F24kyDbx0reJ4lIIhrp1tuFHx+bKYLED4ga+wck4IreVivHiZL&#10;zLW78IHOVWhEhLDPUYEJoc+l9LUhi37meuLo/bjBYohyaKQe8BLhtpNpkmTSYstxwWBPpaH6tzpZ&#10;BXLxdSzncnc6mpfi+9q/bdP3nVXq6XEsXkEEGsN/+N7eawVpMk8z+LsTr4Bc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BZPnHAAAA3gAAAA8AAAAAAAAAAAAAAAAAmAIAAGRy&#10;cy9kb3ducmV2LnhtbFBLBQYAAAAABAAEAPUAAACMAwAAAAA=&#10;" filled="f" strokecolor="black [3213]" strokeweight="2pt">
                  <v:stroke dashstyle="3 1"/>
                  <v:textbox>
                    <w:txbxContent>
                      <w:p w:rsidR="002B4967" w:rsidRDefault="002B4967" w:rsidP="00306D78">
                        <w:pPr>
                          <w:jc w:val="center"/>
                        </w:pPr>
                      </w:p>
                    </w:txbxContent>
                  </v:textbox>
                </v:rect>
                <v:shape id="カギ線コネクタ 20539" o:spid="_x0000_s1099" type="#_x0000_t34" style="position:absolute;left:25046;top:1033;width:11078;height:3497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XuMQAAADeAAAADwAAAGRycy9kb3ducmV2LnhtbESPQUvDQBSE74L/YXmCF7GbNkRj7LZU&#10;QfHa2t4f2WcSzL4Xdtck/fddQfA4zMw3zHo7u16N5EMnbGC5yEAR12I7bgwcP9/uS1AhIlvshcnA&#10;mQJsN9dXa6ysTLyn8RAblSAcKjTQxjhUWoe6JYdhIQNx8r7EO4xJ+kZbj1OCu16vsuxBO+w4LbQ4&#10;0GtL9ffhxxkYizL3+Ush4iR/fzyWpynenYy5vZl3z6AizfE//Nf+sAZWWZE/we+ddAX05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ZRe4xAAAAN4AAAAPAAAAAAAAAAAA&#10;AAAAAKECAABkcnMvZG93bnJldi54bWxQSwUGAAAAAAQABAD5AAAAkgMAAAAA&#10;" adj="46358" strokecolor="black [3213]" strokeweight="2pt">
                  <v:stroke dashstyle="3 1" endarrow="block"/>
                </v:shape>
              </v:group>
            </w:pict>
          </mc:Fallback>
        </mc:AlternateContent>
      </w:r>
      <w:r w:rsidR="006F464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306D78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以下の画面で、画面下の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ab/>
        <w:t>をクリックする</w:t>
      </w:r>
    </w:p>
    <w:p w14:paraId="72109F28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02B6B5AD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36644FF1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15B9CD5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729C5E68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73DEC379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3FDF75C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01076EC0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15306590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7CB5066C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7C46305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541789C3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260CDA9A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562B1AD7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EB17C3A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09F799E9" w14:textId="77777777" w:rsidR="006F464A" w:rsidRPr="00B33F01" w:rsidRDefault="009837F9" w:rsidP="006F464A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FA2192D" wp14:editId="68ACC709">
                <wp:simplePos x="0" y="0"/>
                <wp:positionH relativeFrom="column">
                  <wp:posOffset>88624</wp:posOffset>
                </wp:positionH>
                <wp:positionV relativeFrom="paragraph">
                  <wp:posOffset>112091</wp:posOffset>
                </wp:positionV>
                <wp:extent cx="4675367" cy="3912042"/>
                <wp:effectExtent l="0" t="0" r="297180" b="0"/>
                <wp:wrapNone/>
                <wp:docPr id="40969" name="グループ化 40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5367" cy="3912042"/>
                          <a:chOff x="0" y="0"/>
                          <a:chExt cx="4675367" cy="3912042"/>
                        </a:xfrm>
                      </wpg:grpSpPr>
                      <pic:pic xmlns:pic="http://schemas.openxmlformats.org/drawingml/2006/picture">
                        <pic:nvPicPr>
                          <pic:cNvPr id="3891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5517"/>
                            <a:ext cx="4675367" cy="350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wps:wsp>
                        <wps:cNvPr id="20537" name="カギ線コネクタ 20537"/>
                        <wps:cNvCnPr/>
                        <wps:spPr>
                          <a:xfrm>
                            <a:off x="1868556" y="190832"/>
                            <a:ext cx="2729603" cy="3488752"/>
                          </a:xfrm>
                          <a:prstGeom prst="bentConnector3">
                            <a:avLst>
                              <a:gd name="adj1" fmla="val 112743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38" name="正方形/長方形 20538"/>
                        <wps:cNvSpPr/>
                        <wps:spPr>
                          <a:xfrm>
                            <a:off x="4079019" y="3562185"/>
                            <a:ext cx="519375" cy="23555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10E4FC" w14:textId="77777777" w:rsidR="002B4967" w:rsidRDefault="002B4967" w:rsidP="003C16C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60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961" t="91257" r="2592" b="3542"/>
                          <a:stretch/>
                        </pic:blipFill>
                        <pic:spPr bwMode="auto">
                          <a:xfrm>
                            <a:off x="946205" y="0"/>
                            <a:ext cx="922351" cy="381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グループ化 40969" o:spid="_x0000_s1100" style="position:absolute;margin-left:7pt;margin-top:8.85pt;width:368.15pt;height:308.05pt;z-index:251864064" coordsize="46753,39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">
                <v:shape id="Picture 2" o:spid="_x0000_s1101" type="#_x0000_t75" style="position:absolute;top:4055;width:46753;height:350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QpKDHAAAA3gAAAA8AAABkcnMvZG93bnJldi54bWxEj0FrwkAUhO+F/oflCb3pJjaUmLpKCbSU&#10;ItKqoMdH9jUbzL4N2W1M/71bEHocZuYbZrkebSsG6n3jWEE6S0AQV043XCs47F+nOQgfkDW2jknB&#10;L3lYr+7vllhod+EvGnahFhHCvkAFJoSukNJXhiz6meuIo/fteoshyr6WusdLhNtWzpPkSVpsOC4Y&#10;7Kg0VJ13P1ZBuRny8oPeTLU4mq05zbNt+pkp9TAZX55BBBrDf/jWftcKHvNFmsHfnXgF5Oo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eQpKDHAAAA3gAAAA8AAAAAAAAAAAAA&#10;AAAAnwIAAGRycy9kb3ducmV2LnhtbFBLBQYAAAAABAAEAPcAAACTAwAAAAA=&#10;">
                  <v:imagedata r:id="rId68" o:title=""/>
                  <v:path arrowok="t"/>
                </v:shape>
                <v:shape id="カギ線コネクタ 20537" o:spid="_x0000_s1102" type="#_x0000_t34" style="position:absolute;left:18685;top:1908;width:27296;height:3488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jjWMcAAADeAAAADwAAAGRycy9kb3ducmV2LnhtbESPQWvCQBSE7wX/w/IEb3XjSq1GV7GF&#10;Fg/1oAbPj+wziWbfhuyq8d93hUKPw8x8wyxWna3FjVpfOdYwGiYgiHNnKi40ZIev1ykIH5AN1o5J&#10;w4M8rJa9lwWmxt15R7d9KESEsE9RQxlCk0rp85Is+qFriKN3cq3FEGVbSNPiPcJtLVWSTKTFiuNC&#10;iQ19lpRf9ler4fToZufzTk2ORmXXj2r7/bPNlNaDfreegwjUhf/wX3tjNKjkbfwOzzvxCsjl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+ONYxwAAAN4AAAAPAAAAAAAA&#10;AAAAAAAAAKECAABkcnMvZG93bnJldi54bWxQSwUGAAAAAAQABAD5AAAAlQMAAAAA&#10;" adj="24352" strokecolor="black [3213]" strokeweight="2pt">
                  <v:stroke dashstyle="3 1" endarrow="block"/>
                </v:shape>
                <v:rect id="正方形/長方形 20538" o:spid="_x0000_s1103" style="position:absolute;left:40790;top:35621;width:5193;height:23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vDzcQA&#10;AADeAAAADwAAAGRycy9kb3ducmV2LnhtbERPy2rCQBTdF/yH4Qrd1YlpLZI6iiht7FLbgt1dMtdM&#10;MHMnZMY8/r6zELo8nPdqM9hadNT6yrGC+SwBQVw4XXGp4Pvr/WkJwgdkjbVjUjCSh8168rDCTLue&#10;j9SdQiliCPsMFZgQmkxKXxiy6GeuIY7cxbUWQ4RtKXWLfQy3tUyT5FVarDg2GGxoZ6i4nm5WgVz+&#10;nHcLmd/O5mX7Ozb7j/Qzt0o9ToftG4hAQ/gX390HrSBNFs9xb7wTr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0Lw83EAAAA3gAAAA8AAAAAAAAAAAAAAAAAmAIAAGRycy9k&#10;b3ducmV2LnhtbFBLBQYAAAAABAAEAPUAAACJAwAAAAA=&#10;" filled="f" strokecolor="black [3213]" strokeweight="2pt">
                  <v:stroke dashstyle="3 1"/>
                  <v:textbox>
                    <w:txbxContent>
                      <w:p w:rsidR="002B4967" w:rsidRDefault="002B4967" w:rsidP="003C16CD">
                        <w:pPr>
                          <w:jc w:val="center"/>
                        </w:pPr>
                      </w:p>
                    </w:txbxContent>
                  </v:textbox>
                </v:rect>
                <v:shape id="Picture 2" o:spid="_x0000_s1104" type="#_x0000_t75" style="position:absolute;left:9462;width:9223;height:3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m0XHFAAAA3gAAAA8AAABkcnMvZG93bnJldi54bWxEj82KwjAUhffCvEO4wmxkTB1UtBplEARx&#10;pVYYZ3dprm2xualJ1Pr2ZiHM8nD++ObL1tTiTs5XlhUM+gkI4tzqigsFx2z9NQHhA7LG2jIpeJKH&#10;5eKjM8dU2wfv6X4IhYgj7FNUUIbQpFL6vCSDvm8b4uidrTMYonSF1A4fcdzU8jtJxtJgxfGhxIZW&#10;JeWXw80owJMbXbMJTZ+/u7+s2h57dXO6KfXZbX9mIAK14T/8bm+0gmEyHUeAiBNRQC5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ptFxxQAAAN4AAAAPAAAAAAAAAAAAAAAA&#10;AJ8CAABkcnMvZG93bnJldi54bWxQSwUGAAAAAAQABAD3AAAAkQMAAAAA&#10;">
                  <v:imagedata r:id="rId68" o:title="" croptop="59806f" cropbottom="2321f" cropleft="57646f" cropright="1699f"/>
                  <v:path arrowok="t"/>
                </v:shape>
              </v:group>
            </w:pict>
          </mc:Fallback>
        </mc:AlternateContent>
      </w:r>
      <w:r w:rsidR="004C24CB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◆画面右下の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　　　　　　　を</w:t>
      </w:r>
      <w:r w:rsidR="004C24CB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クリックする</w:t>
      </w:r>
    </w:p>
    <w:p w14:paraId="7AD83524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537B9A71" w14:textId="77777777" w:rsidR="006F464A" w:rsidRPr="00B33F01" w:rsidRDefault="006F464A" w:rsidP="006F464A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6F464A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47E0BE56" w14:textId="77777777" w:rsidR="00150F0C" w:rsidRPr="00B33F01" w:rsidRDefault="00D264D1" w:rsidP="006F464A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150F0C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475C8F7E" wp14:editId="44F9ABD7">
                <wp:simplePos x="0" y="0"/>
                <wp:positionH relativeFrom="column">
                  <wp:posOffset>111173</wp:posOffset>
                </wp:positionH>
                <wp:positionV relativeFrom="paragraph">
                  <wp:posOffset>98074</wp:posOffset>
                </wp:positionV>
                <wp:extent cx="4581816" cy="3976778"/>
                <wp:effectExtent l="0" t="0" r="371475" b="5080"/>
                <wp:wrapNone/>
                <wp:docPr id="40975" name="グループ化 40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816" cy="3976778"/>
                          <a:chOff x="0" y="0"/>
                          <a:chExt cx="4675517" cy="3976778"/>
                        </a:xfrm>
                      </wpg:grpSpPr>
                      <pic:pic xmlns:pic="http://schemas.openxmlformats.org/drawingml/2006/picture">
                        <pic:nvPicPr>
                          <pic:cNvPr id="39938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65827"/>
                            <a:ext cx="4675517" cy="3510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wps:wsp>
                        <wps:cNvPr id="40972" name="カギ線コネクタ 40972"/>
                        <wps:cNvCnPr>
                          <a:stCxn id="40974" idx="3"/>
                          <a:endCxn id="40973" idx="3"/>
                        </wps:cNvCnPr>
                        <wps:spPr>
                          <a:xfrm>
                            <a:off x="2244679" y="189782"/>
                            <a:ext cx="2337148" cy="3562523"/>
                          </a:xfrm>
                          <a:prstGeom prst="bentConnector3">
                            <a:avLst>
                              <a:gd name="adj1" fmla="val 119302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73" name="正方形/長方形 40973"/>
                        <wps:cNvSpPr/>
                        <wps:spPr>
                          <a:xfrm>
                            <a:off x="4063032" y="3605470"/>
                            <a:ext cx="518795" cy="2936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A5D1A9" w14:textId="77777777" w:rsidR="002B4967" w:rsidRDefault="002B4967" w:rsidP="00D264D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74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961" t="91257" r="2592" b="3542"/>
                          <a:stretch/>
                        </pic:blipFill>
                        <pic:spPr bwMode="auto">
                          <a:xfrm>
                            <a:off x="1321652" y="0"/>
                            <a:ext cx="923027" cy="37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グループ化 40975" o:spid="_x0000_s1105" style="position:absolute;margin-left:8.75pt;margin-top:7.7pt;width:360.75pt;height:313.15pt;z-index:251869184;mso-width-relative:margin" coordsize="46755,39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">
                <v:shape id="Picture 2" o:spid="_x0000_s1106" type="#_x0000_t75" style="position:absolute;top:4658;width:46755;height:35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p7rbJAAAA3gAAAA8AAABkcnMvZG93bnJldi54bWxEj8FqwkAQhu+C77CM0IvoRoVSU1cpFqFU&#10;Eapi6W2aHZPY7GzIbjW+fedQ8Dj883/zzWzRukpdqAmlZwOjYQKKOPO25NzAYb8aPIEKEdli5ZkM&#10;3CjAYt7tzDC1/sofdNnFXAmEQ4oGihjrVOuQFeQwDH1NLNnJNw6jjE2ubYNXgbtKj5PkUTssWS4U&#10;WNOyoOxn9+tEY6XD8Wu07m/H59elzvrr98/NtzEPvfblGVSkNt6X/9tv1sBkOp2Ir7wjDNDz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9WnutskAAADeAAAADwAAAAAAAAAA&#10;AAAAAACfAgAAZHJzL2Rvd25yZXYueG1sUEsFBgAAAAAEAAQA9wAAAJUDAAAAAA==&#10;">
                  <v:imagedata r:id="rId70" o:title=""/>
                  <v:path arrowok="t"/>
                </v:shape>
                <v:shape id="カギ線コネクタ 40972" o:spid="_x0000_s1107" type="#_x0000_t34" style="position:absolute;left:22446;top:1897;width:23372;height:35626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+IXn8YAAADeAAAADwAAAGRycy9kb3ducmV2LnhtbESPS4vCQBCE78L+h6EXvOkkIj6ioyw+&#10;0JsYdw/emkxvEpLpCZlR47/fWRA8FlX1FbVcd6YWd2pdaVlBPIxAEGdWl5wr+L7sBzMQziNrrC2T&#10;gic5WK8+ektMtH3wme6pz0WAsEtQQeF9k0jpsoIMuqFtiIP3a1uDPsg2l7rFR4CbWo6iaCINlhwW&#10;CmxoU1BWpTejYKoP8b48uZOL4832Z349VrvKKtX/7L4WIDx1/h1+tY9awTiaT0fwfydcAbn6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PiF5/GAAAA3gAAAA8AAAAAAAAA&#10;AAAAAAAAoQIAAGRycy9kb3ducmV2LnhtbFBLBQYAAAAABAAEAPkAAACUAwAAAAA=&#10;" adj="25769" strokecolor="black [3213]" strokeweight="2pt">
                  <v:stroke dashstyle="3 1" endarrow="block"/>
                </v:shape>
                <v:rect id="正方形/長方形 40973" o:spid="_x0000_s1108" style="position:absolute;left:40630;top:36054;width:5188;height:29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2MBccA&#10;AADeAAAADwAAAGRycy9kb3ducmV2LnhtbESPW2sCMRSE3wX/QziCbzXrrerWKGJpbR/rBfTtsDnd&#10;LG5Olk3U9d83QsHHYWa+YebLxpbiSrUvHCvo9xIQxJnTBecK9ruPlykIH5A1lo5JwZ08LBft1hxT&#10;7W78Q9dtyEWEsE9RgQmhSqX0mSGLvucq4uj9utpiiLLOpa7xFuG2lIMkeZUWC44LBitaG8rO24tV&#10;IKeH43osN5ejGa1O9+r9c/C9sUp1O83qDUSgJjzD/+0vrWCUzCZDeNyJV0A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9jAXHAAAA3gAAAA8AAAAAAAAAAAAAAAAAmAIAAGRy&#10;cy9kb3ducmV2LnhtbFBLBQYAAAAABAAEAPUAAACMAwAAAAA=&#10;" filled="f" strokecolor="black [3213]" strokeweight="2pt">
                  <v:stroke dashstyle="3 1"/>
                  <v:textbox>
                    <w:txbxContent>
                      <w:p w:rsidR="002B4967" w:rsidRDefault="002B4967" w:rsidP="00D264D1">
                        <w:pPr>
                          <w:jc w:val="center"/>
                        </w:pPr>
                      </w:p>
                    </w:txbxContent>
                  </v:textbox>
                </v:rect>
                <v:shape id="Picture 2" o:spid="_x0000_s1109" type="#_x0000_t75" style="position:absolute;left:13216;width:9230;height:3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EQa/HAAAA3gAAAA8AAABkcnMvZG93bnJldi54bWxEj0FrAjEUhO9C/0N4BS9Ss4q2ujWKCIXi&#10;SV2h9vbYvO4u3bysSdT13xtB8DjMzDfMbNGaWpzJ+cqygkE/AUGcW11xoWCffb1NQPiArLG2TAqu&#10;5GExf+nMMNX2wls670IhIoR9igrKEJpUSp+XZND3bUMcvT/rDIYoXSG1w0uEm1oOk+RdGqw4LpTY&#10;0Kqk/H93Mgrw4MbHbELT68/mN6vW+17dHE5KdV/b5SeIQG14hh/tb61glEw/RnC/E6+An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ZEQa/HAAAA3gAAAA8AAAAAAAAAAAAA&#10;AAAAnwIAAGRycy9kb3ducmV2LnhtbFBLBQYAAAAABAAEAPcAAACTAwAAAAA=&#10;">
                  <v:imagedata r:id="rId68" o:title="" croptop="59806f" cropbottom="2321f" cropleft="57646f" cropright="1699f"/>
                  <v:path arrowok="t"/>
                </v:shape>
              </v:group>
            </w:pict>
          </mc:Fallback>
        </mc:AlternateContent>
      </w:r>
      <w:r w:rsidR="006F464A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56551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</w:t>
      </w:r>
      <w:r w:rsidR="009837F9"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画面右下の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　　　　　　　をクリックする</w:t>
      </w:r>
    </w:p>
    <w:p w14:paraId="13F2C88E" w14:textId="77777777" w:rsidR="00AE34AC" w:rsidRPr="00B33F01" w:rsidRDefault="00F26456" w:rsidP="00AE34AC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T</w:t>
      </w:r>
      <w:r w:rsidR="00F1589F"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APIA</w:t>
      </w:r>
      <w:r w:rsidR="00994E42"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_</w:t>
      </w:r>
      <w:r w:rsidR="007651E0"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SDK</w:t>
      </w:r>
      <w:r w:rsidR="009B3572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ライブラリの実装</w:t>
      </w:r>
    </w:p>
    <w:p w14:paraId="6404A4DC" w14:textId="77777777" w:rsidR="002565FE" w:rsidRPr="002565FE" w:rsidRDefault="002565FE" w:rsidP="002565FE">
      <w:pPr>
        <w:pStyle w:val="af5"/>
        <w:widowControl w:val="0"/>
        <w:numPr>
          <w:ilvl w:val="0"/>
          <w:numId w:val="17"/>
        </w:numPr>
        <w:spacing w:after="0" w:line="440" w:lineRule="exact"/>
        <w:rPr>
          <w:rFonts w:ascii="Meiryo UI" w:eastAsia="Meiryo UI" w:hAnsi="Meiryo UI" w:cs="Meiryo UI"/>
          <w:b/>
          <w:vanish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21356B62" w14:textId="77777777" w:rsidR="002565FE" w:rsidRPr="002565FE" w:rsidRDefault="002565FE" w:rsidP="002565FE">
      <w:pPr>
        <w:pStyle w:val="af5"/>
        <w:widowControl w:val="0"/>
        <w:numPr>
          <w:ilvl w:val="0"/>
          <w:numId w:val="17"/>
        </w:numPr>
        <w:spacing w:after="0" w:line="440" w:lineRule="exact"/>
        <w:rPr>
          <w:rFonts w:ascii="Meiryo UI" w:eastAsia="Meiryo UI" w:hAnsi="Meiryo UI" w:cs="Meiryo UI"/>
          <w:b/>
          <w:vanish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196551D1" w14:textId="77777777" w:rsidR="002565FE" w:rsidRPr="002565FE" w:rsidRDefault="002565FE" w:rsidP="002565FE">
      <w:pPr>
        <w:pStyle w:val="af5"/>
        <w:widowControl w:val="0"/>
        <w:numPr>
          <w:ilvl w:val="0"/>
          <w:numId w:val="17"/>
        </w:numPr>
        <w:spacing w:after="0" w:line="440" w:lineRule="exact"/>
        <w:rPr>
          <w:rFonts w:ascii="Meiryo UI" w:eastAsia="Meiryo UI" w:hAnsi="Meiryo UI" w:cs="Meiryo UI"/>
          <w:b/>
          <w:vanish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5F006FC7" w14:textId="77777777" w:rsidR="002565FE" w:rsidRPr="002565FE" w:rsidRDefault="002565FE" w:rsidP="002565FE">
      <w:pPr>
        <w:pStyle w:val="af5"/>
        <w:widowControl w:val="0"/>
        <w:numPr>
          <w:ilvl w:val="0"/>
          <w:numId w:val="17"/>
        </w:numPr>
        <w:spacing w:after="0" w:line="440" w:lineRule="exact"/>
        <w:rPr>
          <w:rFonts w:ascii="Meiryo UI" w:eastAsia="Meiryo UI" w:hAnsi="Meiryo UI" w:cs="Meiryo UI"/>
          <w:b/>
          <w:vanish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2ECD0F9E" w14:textId="77777777" w:rsidR="00AE34AC" w:rsidRPr="00A15496" w:rsidRDefault="00AE34AC" w:rsidP="00A15496">
      <w:pPr>
        <w:pStyle w:val="af5"/>
        <w:widowControl w:val="0"/>
        <w:spacing w:after="0" w:line="440" w:lineRule="exact"/>
        <w:ind w:left="850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0BDCF093" w14:textId="77777777" w:rsidR="00AA3ED0" w:rsidRPr="00B33F01" w:rsidRDefault="00AA3ED0" w:rsidP="00AA3ED0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b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◆以下のURL</w:t>
      </w:r>
      <w:r w:rsidR="00D061D0">
        <w:rPr>
          <w:rFonts w:ascii="Meiryo UI" w:eastAsia="Meiryo UI" w:hAnsi="Meiryo UI" w:cs="Meiryo UI" w:hint="eastAsia"/>
          <w:b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（ライブラリダウンロード用）</w:t>
      </w:r>
      <w:r w:rsidRPr="00B33F01">
        <w:rPr>
          <w:rFonts w:ascii="Meiryo UI" w:eastAsia="Meiryo UI" w:hAnsi="Meiryo UI" w:cs="Meiryo UI" w:hint="eastAsia"/>
          <w:b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にアクセスする</w:t>
      </w:r>
    </w:p>
    <w:p w14:paraId="3605F884" w14:textId="77777777" w:rsidR="00AA3ED0" w:rsidRDefault="006C5C4C" w:rsidP="00AA3ED0">
      <w:pPr>
        <w:widowControl w:val="0"/>
        <w:spacing w:after="0" w:line="440" w:lineRule="exact"/>
        <w:ind w:firstLineChars="100" w:firstLine="200"/>
        <w:rPr>
          <w:rFonts w:ascii="Meiryo UI" w:eastAsia="Meiryo UI" w:hAnsi="Meiryo UI" w:cs="Meiryo UI"/>
          <w:b/>
          <w:color w:val="auto"/>
          <w:sz w:val="32"/>
          <w:szCs w:val="32"/>
          <w:shd w:val="pct15" w:color="auto" w:fill="FFFFFF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hyperlink r:id="rId71" w:history="1">
        <w:r w:rsidR="00F26456" w:rsidRPr="001D2C24">
          <w:rPr>
            <w:rStyle w:val="af8"/>
            <w:rFonts w:ascii="Meiryo UI" w:eastAsia="Meiryo UI" w:hAnsi="Meiryo UI" w:cs="Meiryo UI"/>
            <w:b/>
            <w:sz w:val="32"/>
            <w:szCs w:val="32"/>
            <w:shd w:val="pct15" w:color="auto" w:fill="FFFFFF"/>
            <w14:shadow w14:blurRad="69850" w14:dist="43180" w14:dir="5400000" w14:sx="0" w14:sy="0" w14:kx="0" w14:ky="0" w14:algn="none">
              <w14:srgbClr w14:val="000000">
                <w14:alpha w14:val="35000"/>
              </w14:srgbClr>
            </w14:shadow>
            <w14:textOutline w14:w="952" w14:cap="flat" w14:cmpd="sng" w14:algn="ctr">
              <w14:noFill/>
              <w14:prstDash w14:val="solid"/>
              <w14:round/>
            </w14:textOutline>
          </w:rPr>
          <w:t>https://github.com/MJIrobotics/Tapia-sdk</w:t>
        </w:r>
      </w:hyperlink>
    </w:p>
    <w:p w14:paraId="1E1BB3E0" w14:textId="77777777" w:rsidR="00F26456" w:rsidRPr="00B33F01" w:rsidRDefault="00F26456" w:rsidP="00F26456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:shd w:val="pct15" w:color="auto" w:fill="FFFFFF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7D05CA3" w14:textId="77777777" w:rsidR="00AA3ED0" w:rsidRPr="00B33F01" w:rsidRDefault="00AA3ED0" w:rsidP="00AA3ED0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F7E9EE5" w14:textId="77777777" w:rsidR="006E5C75" w:rsidRPr="00B33F01" w:rsidRDefault="00AA3ED0" w:rsidP="00AA3ED0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6E5C75"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以下のサイト</w:t>
      </w:r>
      <w:r w:rsidR="00D061D0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にて、</w:t>
      </w:r>
    </w:p>
    <w:p w14:paraId="37A2B48C" w14:textId="77777777" w:rsidR="006E5C75" w:rsidRPr="00B33F01" w:rsidRDefault="004C35F7" w:rsidP="00AA3ED0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noProof/>
          <w:color w:val="auto"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3942337E" wp14:editId="3BBE4130">
                <wp:simplePos x="0" y="0"/>
                <wp:positionH relativeFrom="column">
                  <wp:posOffset>100965</wp:posOffset>
                </wp:positionH>
                <wp:positionV relativeFrom="paragraph">
                  <wp:posOffset>42174</wp:posOffset>
                </wp:positionV>
                <wp:extent cx="4723765" cy="4725670"/>
                <wp:effectExtent l="19050" t="19050" r="19685" b="17780"/>
                <wp:wrapNone/>
                <wp:docPr id="214" name="グループ化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765" cy="4725670"/>
                          <a:chOff x="0" y="-679391"/>
                          <a:chExt cx="4723765" cy="4726563"/>
                        </a:xfrm>
                      </wpg:grpSpPr>
                      <pic:pic xmlns:pic="http://schemas.openxmlformats.org/drawingml/2006/picture">
                        <pic:nvPicPr>
                          <pic:cNvPr id="210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24" t="10509" r="19847" b="8846"/>
                          <a:stretch/>
                        </pic:blipFill>
                        <pic:spPr bwMode="auto">
                          <a:xfrm>
                            <a:off x="0" y="713422"/>
                            <a:ext cx="4667250" cy="333375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791" t="45753" r="19847" b="51373"/>
                          <a:stretch/>
                        </pic:blipFill>
                        <pic:spPr bwMode="auto">
                          <a:xfrm>
                            <a:off x="1335774" y="-679391"/>
                            <a:ext cx="1968309" cy="366512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ysDash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2" name="正方形/長方形 212"/>
                        <wps:cNvSpPr/>
                        <wps:spPr>
                          <a:xfrm>
                            <a:off x="4000500" y="2104072"/>
                            <a:ext cx="723265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14" o:spid="_x0000_s1026" style="position:absolute;left:0;text-align:left;margin-left:7.95pt;margin-top:3.3pt;width:371.95pt;height:372.1pt;z-index:252068864;mso-height-relative:margin" coordorigin=",-6793" coordsize="47237,47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">
                <v:shape id="Picture 2" o:spid="_x0000_s1027" type="#_x0000_t75" style="position:absolute;top:7134;width:46672;height:33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AxJTAAAAA3AAAAA8AAABkcnMvZG93bnJldi54bWxET81qwkAQvhf6DssUeqsbU5ASXUULQamn&#10;2j7AkB2zwexsujvG9O27h4LHj+9/tZl8r0aKqQtsYD4rQBE3wXbcGvj+ql/eQCVBttgHJgO/lGCz&#10;fnxYYWXDjT9pPEmrcginCg04kaHSOjWOPKZZGIgzdw7Ro2QYW20j3nK473VZFAvtsePc4HCgd0fN&#10;5XT1BvhYl/vd/pVj/SNbObpp/NDOmOenabsEJTTJXfzvPlgD5TzPz2fyEdDr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cDElMAAAADcAAAADwAAAAAAAAAAAAAAAACfAgAA&#10;ZHJzL2Rvd25yZXYueG1sUEsFBgAAAAAEAAQA9wAAAIwDAAAAAA==&#10;" stroked="t" strokecolor="black [3213]" strokeweight=".25pt">
                  <v:imagedata r:id="rId73" o:title="" croptop="6887f" cropbottom="5797f" cropleft="12271f" cropright="13007f"/>
                  <v:path arrowok="t"/>
                </v:shape>
                <v:shape id="Picture 2" o:spid="_x0000_s1028" type="#_x0000_t75" style="position:absolute;left:13357;top:-6793;width:19683;height:36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pFDXHAAAA3AAAAA8AAABkcnMvZG93bnJldi54bWxEj09rAjEUxO+C3yG8Qi+i2bWl1a1RSoul&#10;CD1UBa/Pzds/dvOyJOm6fntTKHgcZuY3zGLVm0Z05HxtWUE6SUAQ51bXXCrY79bjGQgfkDU2lknB&#10;hTyslsPBAjNtz/xN3TaUIkLYZ6igCqHNpPR5RQb9xLbE0SusMxiidKXUDs8Rbho5TZInabDmuFBh&#10;S28V5T/bX6NAzz8e193z10PxvvcH546jYnMaKXV/17++gAjUh1v4v/2pFUzTFP7OxCMgl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SpFDXHAAAA3AAAAA8AAAAAAAAAAAAA&#10;AAAAnwIAAGRycy9kb3ducmV2LnhtbFBLBQYAAAAABAAEAPcAAACTAwAAAAA=&#10;" stroked="t" strokecolor="windowText" strokeweight="2pt">
                  <v:stroke dashstyle="3 1" joinstyle="round"/>
                  <v:imagedata r:id="rId73" o:title="" croptop="29985f" cropbottom="33668f" cropleft="47049f" cropright="13007f"/>
                  <v:path arrowok="t"/>
                </v:shape>
                <v:rect id="正方形/長方形 212" o:spid="_x0000_s1029" style="position:absolute;left:40005;top:21040;width:7232;height:2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0Kc8MA&#10;AADcAAAADwAAAGRycy9kb3ducmV2LnhtbESPT4vCMBTE74LfITzBm6YWXaRrFFH8d1x1wb09mrdN&#10;sXkpTdT67c3CgsdhZn7DzBatrcSdGl86VjAaJiCIc6dLLhScT5vBFIQPyBorx6TgSR4W825nhpl2&#10;D/6i+zEUIkLYZ6jAhFBnUvrckEU/dDVx9H5dYzFE2RRSN/iIcFvJNEk+pMWS44LBmlaG8uvxZhXI&#10;6fdlNZG728WMlz/Per1NDzurVL/XLj9BBGrDO/zf3msF6SiFvzPxCMj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G0Kc8MAAADcAAAADwAAAAAAAAAAAAAAAACYAgAAZHJzL2Rv&#10;d25yZXYueG1sUEsFBgAAAAAEAAQA9QAAAIgDAAAAAA==&#10;" filled="f" strokecolor="black [3213]" strokeweight="2pt">
                  <v:stroke dashstyle="3 1"/>
                </v:rect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CD7B52B" wp14:editId="4A4DE738">
                <wp:simplePos x="0" y="0"/>
                <wp:positionH relativeFrom="column">
                  <wp:posOffset>1023620</wp:posOffset>
                </wp:positionH>
                <wp:positionV relativeFrom="paragraph">
                  <wp:posOffset>16510</wp:posOffset>
                </wp:positionV>
                <wp:extent cx="409575" cy="409575"/>
                <wp:effectExtent l="0" t="0" r="28575" b="28575"/>
                <wp:wrapNone/>
                <wp:docPr id="225" name="テキスト ボックス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4095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9FF32" w14:textId="77777777" w:rsidR="002B4967" w:rsidRPr="00EA6D2D" w:rsidRDefault="002B4967" w:rsidP="00B726E9">
                            <w:pPr>
                              <w:numPr>
                                <w:ilvl w:val="0"/>
                                <w:numId w:val="21"/>
                              </w:numPr>
                              <w:jc w:val="center"/>
                              <w:rPr>
                                <w:rFonts w:ascii="Meiryo UI" w:eastAsia="Meiryo UI" w:hAnsi="Meiryo UI" w:cs="Meiryo UI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25" o:spid="_x0000_s1110" type="#_x0000_t202" style="position:absolute;margin-left:80.6pt;margin-top:1.3pt;width:32.25pt;height:32.2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" fillcolor="#0d0d0d [3069]" strokeweight=".5pt">
                <v:textbox inset="1mm,1mm,1mm,1mm">
                  <w:txbxContent>
                    <w:p w:rsidR="002B4967" w:rsidRPr="00EA6D2D" w:rsidRDefault="002B4967" w:rsidP="00B726E9">
                      <w:pPr>
                        <w:numPr>
                          <w:ilvl w:val="0"/>
                          <w:numId w:val="21"/>
                        </w:numPr>
                        <w:jc w:val="center"/>
                        <w:rPr>
                          <w:rFonts w:ascii="Meiryo UI" w:eastAsia="Meiryo UI" w:hAnsi="Meiryo UI" w:cs="Meiryo UI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726E9" w:rsidRPr="00B33F01">
        <w:rPr>
          <w:rFonts w:ascii="Meiryo UI" w:eastAsia="Meiryo UI" w:hAnsi="Meiryo UI" w:cs="Meiryo UI"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9AC3CD1" wp14:editId="4FA5DFDD">
                <wp:simplePos x="0" y="0"/>
                <wp:positionH relativeFrom="column">
                  <wp:posOffset>3690620</wp:posOffset>
                </wp:positionH>
                <wp:positionV relativeFrom="paragraph">
                  <wp:posOffset>2599055</wp:posOffset>
                </wp:positionV>
                <wp:extent cx="409575" cy="409575"/>
                <wp:effectExtent l="0" t="0" r="28575" b="28575"/>
                <wp:wrapNone/>
                <wp:docPr id="218" name="テキスト ボックス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4095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2CA481" w14:textId="77777777" w:rsidR="002B4967" w:rsidRPr="00EA6D2D" w:rsidRDefault="002B4967" w:rsidP="00EA6D2D">
                            <w:pPr>
                              <w:pStyle w:val="af5"/>
                              <w:numPr>
                                <w:ilvl w:val="0"/>
                                <w:numId w:val="19"/>
                              </w:numPr>
                              <w:jc w:val="center"/>
                              <w:rPr>
                                <w:rFonts w:ascii="Meiryo UI" w:eastAsia="Meiryo UI" w:hAnsi="Meiryo UI" w:cs="Meiryo UI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18" o:spid="_x0000_s1111" type="#_x0000_t202" style="position:absolute;margin-left:290.6pt;margin-top:204.65pt;width:32.25pt;height:32.2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" fillcolor="#0d0d0d [3069]" strokeweight=".5pt">
                <v:textbox inset="1mm,1mm,1mm,1mm">
                  <w:txbxContent>
                    <w:p w:rsidR="002B4967" w:rsidRPr="00EA6D2D" w:rsidRDefault="002B4967" w:rsidP="00EA6D2D">
                      <w:pPr>
                        <w:pStyle w:val="af5"/>
                        <w:numPr>
                          <w:ilvl w:val="0"/>
                          <w:numId w:val="19"/>
                        </w:numPr>
                        <w:jc w:val="center"/>
                        <w:rPr>
                          <w:rFonts w:ascii="Meiryo UI" w:eastAsia="Meiryo UI" w:hAnsi="Meiryo UI" w:cs="Meiryo UI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726E9" w:rsidRPr="00B33F01">
        <w:rPr>
          <w:rFonts w:ascii="Meiryo UI" w:eastAsia="Meiryo UI" w:hAnsi="Meiryo UI" w:cs="Meiryo UI"/>
          <w:noProof/>
          <w:color w:val="auto"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2989F522" wp14:editId="2C8DD6A5">
                <wp:simplePos x="0" y="0"/>
                <wp:positionH relativeFrom="column">
                  <wp:posOffset>1928495</wp:posOffset>
                </wp:positionH>
                <wp:positionV relativeFrom="paragraph">
                  <wp:posOffset>3064967</wp:posOffset>
                </wp:positionV>
                <wp:extent cx="2910840" cy="1089660"/>
                <wp:effectExtent l="0" t="0" r="22860" b="15240"/>
                <wp:wrapNone/>
                <wp:docPr id="222" name="グループ化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0840" cy="1089660"/>
                          <a:chOff x="0" y="0"/>
                          <a:chExt cx="2911450" cy="1089965"/>
                        </a:xfrm>
                      </wpg:grpSpPr>
                      <pic:pic xmlns:pic="http://schemas.openxmlformats.org/drawingml/2006/picture">
                        <pic:nvPicPr>
                          <pic:cNvPr id="216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237" t="50000" r="20118" b="33278"/>
                          <a:stretch/>
                        </pic:blipFill>
                        <pic:spPr bwMode="auto">
                          <a:xfrm>
                            <a:off x="409651" y="43891"/>
                            <a:ext cx="2501799" cy="104607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prstClr val="black"/>
                            </a:solidFill>
                            <a:prstDash val="sysDash"/>
                          </a:ln>
                          <a:extLst/>
                        </pic:spPr>
                      </pic:pic>
                      <wps:wsp>
                        <wps:cNvPr id="221" name="テキスト ボックス 221"/>
                        <wps:cNvSpPr txBox="1"/>
                        <wps:spPr>
                          <a:xfrm>
                            <a:off x="0" y="0"/>
                            <a:ext cx="409651" cy="409651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9370B5" w14:textId="77777777" w:rsidR="002B4967" w:rsidRPr="00EA6D2D" w:rsidRDefault="002B4967" w:rsidP="00B726E9">
                              <w:pPr>
                                <w:pStyle w:val="af5"/>
                                <w:numPr>
                                  <w:ilvl w:val="0"/>
                                  <w:numId w:val="19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  <w:p w14:paraId="26578ACD" w14:textId="77777777" w:rsidR="002B4967" w:rsidRPr="00EA6D2D" w:rsidRDefault="002B4967" w:rsidP="00EA6D2D">
                              <w:pPr>
                                <w:pStyle w:val="af5"/>
                                <w:numPr>
                                  <w:ilvl w:val="0"/>
                                  <w:numId w:val="19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22" o:spid="_x0000_s1112" style="position:absolute;margin-left:151.85pt;margin-top:241.35pt;width:229.2pt;height:85.8pt;z-index:252072960;mso-width-relative:margin;mso-height-relative:margin" coordsize="29114,10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">
                <v:shape id="Picture 2" o:spid="_x0000_s1113" type="#_x0000_t75" style="position:absolute;left:4096;top:438;width:25018;height:10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j3/bFAAAA3AAAAA8AAABkcnMvZG93bnJldi54bWxEj09rwkAUxO+FfoflFbzVjYq2RldRQQhI&#10;D7Xx/si+/MHs25BdNcmndwuFHoeZ+Q2z3namFndqXWVZwWQcgSDOrK64UJD+HN8/QTiPrLG2TAp6&#10;crDdvL6sMdb2wd90P/tCBAi7GBWU3jexlC4ryaAb24Y4eLltDfog20LqFh8Bbmo5jaKFNFhxWCix&#10;oUNJ2fV8MwryvqLLbB7tTsM+QR6+Tssk/VBq9NbtViA8df4//NdOtILpZAG/Z8IRkJ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Y9/2xQAAANwAAAAPAAAAAAAAAAAAAAAA&#10;AJ8CAABkcnMvZG93bnJldi54bWxQSwUGAAAAAAQABAD3AAAAkQMAAAAA&#10;" stroked="t" strokeweight="2pt">
                  <v:stroke dashstyle="3 1"/>
                  <v:imagedata r:id="rId75" o:title="" croptop=".5" cropbottom="21809f" cropleft="38166f" cropright="13185f"/>
                  <v:path arrowok="t"/>
                </v:shape>
                <v:shape id="テキスト ボックス 221" o:spid="_x0000_s1114" type="#_x0000_t202" style="position:absolute;width:4096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4+AsUA&#10;AADcAAAADwAAAGRycy9kb3ducmV2LnhtbESPQWsCMRSE74X+h/AKvYhmdw9SVqNUQbEVhFoPents&#10;XncXNy8hibr996ZQ8DjMzDfMdN6bTlzJh9aygnyUgSCurG65VnD4Xg3fQISIrLGzTAp+KcB89vw0&#10;xVLbG3/RdR9rkSAcSlTQxOhKKUPVkMEwso44eT/WG4xJ+lpqj7cEN50ssmwsDbacFhp0tGyoOu8v&#10;RsHuOOABF+7kPxduPW63x3z3sVHq9aV/n4CI1MdH+L+90QqKIoe/M+k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bj4CxQAAANwAAAAPAAAAAAAAAAAAAAAAAJgCAABkcnMv&#10;ZG93bnJldi54bWxQSwUGAAAAAAQABAD1AAAAigMAAAAA&#10;" fillcolor="#0d0d0d [3069]" strokeweight=".5pt">
                  <v:textbox inset="1mm,1mm,1mm,1mm">
                    <w:txbxContent>
                      <w:p w:rsidR="002B4967" w:rsidRPr="00EA6D2D" w:rsidRDefault="002B4967" w:rsidP="00B726E9">
                        <w:pPr>
                          <w:pStyle w:val="af5"/>
                          <w:numPr>
                            <w:ilvl w:val="0"/>
                            <w:numId w:val="19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  <w:p w:rsidR="002B4967" w:rsidRPr="00EA6D2D" w:rsidRDefault="002B4967" w:rsidP="00EA6D2D">
                        <w:pPr>
                          <w:pStyle w:val="af5"/>
                          <w:numPr>
                            <w:ilvl w:val="0"/>
                            <w:numId w:val="19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6E5C75"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画面右上の</w:t>
      </w:r>
      <w:r w:rsidR="00C14F9B"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　　　　　　　　　　　</w:t>
      </w:r>
      <w:r w:rsidR="00B726E9"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</w:t>
      </w:r>
      <w:r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</w:t>
      </w:r>
      <w:r w:rsidR="00C14F9B"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</w:t>
      </w:r>
      <w:r w:rsidR="00F51799"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し、</w:t>
      </w:r>
    </w:p>
    <w:p w14:paraId="77F53459" w14:textId="77777777" w:rsidR="00B726E9" w:rsidRPr="00B33F01" w:rsidRDefault="004C35F7" w:rsidP="00AA3ED0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87041BF" wp14:editId="65971300">
                <wp:simplePos x="0" y="0"/>
                <wp:positionH relativeFrom="column">
                  <wp:posOffset>1026160</wp:posOffset>
                </wp:positionH>
                <wp:positionV relativeFrom="paragraph">
                  <wp:posOffset>233944</wp:posOffset>
                </wp:positionV>
                <wp:extent cx="409575" cy="409575"/>
                <wp:effectExtent l="0" t="0" r="28575" b="28575"/>
                <wp:wrapNone/>
                <wp:docPr id="226" name="テキスト ボックス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4095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39EC28" w14:textId="77777777" w:rsidR="002B4967" w:rsidRPr="00EA6D2D" w:rsidRDefault="002B4967" w:rsidP="00B726E9">
                            <w:pPr>
                              <w:numPr>
                                <w:ilvl w:val="0"/>
                                <w:numId w:val="22"/>
                              </w:numPr>
                              <w:jc w:val="center"/>
                              <w:rPr>
                                <w:rFonts w:ascii="Meiryo UI" w:eastAsia="Meiryo UI" w:hAnsi="Meiryo UI" w:cs="Meiryo UI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26" o:spid="_x0000_s1115" type="#_x0000_t202" style="position:absolute;margin-left:80.8pt;margin-top:18.4pt;width:32.25pt;height:32.2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" fillcolor="#0d0d0d [3069]" strokeweight=".5pt">
                <v:textbox inset="1mm,1mm,1mm,1mm">
                  <w:txbxContent>
                    <w:p w:rsidR="002B4967" w:rsidRPr="00EA6D2D" w:rsidRDefault="002B4967" w:rsidP="00B726E9">
                      <w:pPr>
                        <w:numPr>
                          <w:ilvl w:val="0"/>
                          <w:numId w:val="22"/>
                        </w:numPr>
                        <w:jc w:val="center"/>
                        <w:rPr>
                          <w:rFonts w:ascii="Meiryo UI" w:eastAsia="Meiryo UI" w:hAnsi="Meiryo UI" w:cs="Meiryo UI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</w:rPr>
        <w:drawing>
          <wp:anchor distT="0" distB="0" distL="114300" distR="114300" simplePos="0" relativeHeight="252081152" behindDoc="0" locked="0" layoutInCell="1" allowOverlap="1" wp14:anchorId="6FC0E64D" wp14:editId="5650091D">
            <wp:simplePos x="0" y="0"/>
            <wp:positionH relativeFrom="column">
              <wp:posOffset>3268345</wp:posOffset>
            </wp:positionH>
            <wp:positionV relativeFrom="paragraph">
              <wp:posOffset>272786</wp:posOffset>
            </wp:positionV>
            <wp:extent cx="1126495" cy="416891"/>
            <wp:effectExtent l="19050" t="19050" r="16510" b="21590"/>
            <wp:wrapNone/>
            <wp:docPr id="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"/>
                    <pic:cNvPicPr>
                      <a:picLocks noChangeAspect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49" t="62661" r="22453" b="33228"/>
                    <a:stretch/>
                  </pic:blipFill>
                  <pic:spPr bwMode="auto">
                    <a:xfrm>
                      <a:off x="0" y="0"/>
                      <a:ext cx="1126495" cy="416891"/>
                    </a:xfrm>
                    <a:prstGeom prst="rect">
                      <a:avLst/>
                    </a:prstGeom>
                    <a:noFill/>
                    <a:ln w="25400" cap="flat" cmpd="sng" algn="ctr">
                      <a:solidFill>
                        <a:prstClr val="black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F01">
        <w:rPr>
          <w:rFonts w:ascii="Meiryo UI" w:eastAsia="Meiryo UI" w:hAnsi="Meiryo UI" w:cs="Meiryo UI"/>
          <w:noProof/>
        </w:rPr>
        <w:drawing>
          <wp:anchor distT="0" distB="0" distL="114300" distR="114300" simplePos="0" relativeHeight="252079104" behindDoc="0" locked="0" layoutInCell="1" allowOverlap="1" wp14:anchorId="577A822A" wp14:editId="11E05CED">
            <wp:simplePos x="0" y="0"/>
            <wp:positionH relativeFrom="column">
              <wp:posOffset>1438275</wp:posOffset>
            </wp:positionH>
            <wp:positionV relativeFrom="paragraph">
              <wp:posOffset>266065</wp:posOffset>
            </wp:positionV>
            <wp:extent cx="1572895" cy="657225"/>
            <wp:effectExtent l="19050" t="19050" r="27305" b="28575"/>
            <wp:wrapNone/>
            <wp:docPr id="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"/>
                    <pic:cNvPicPr>
                      <a:picLocks noChangeAspect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37" t="50000" r="20118" b="33278"/>
                    <a:stretch/>
                  </pic:blipFill>
                  <pic:spPr bwMode="auto">
                    <a:xfrm>
                      <a:off x="0" y="0"/>
                      <a:ext cx="1572895" cy="657225"/>
                    </a:xfrm>
                    <a:prstGeom prst="rect">
                      <a:avLst/>
                    </a:prstGeom>
                    <a:noFill/>
                    <a:ln w="25400">
                      <a:solidFill>
                        <a:prstClr val="black"/>
                      </a:solidFill>
                      <a:prstDash val="sysDash"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E64434" w14:textId="77777777" w:rsidR="00B726E9" w:rsidRPr="00B33F01" w:rsidRDefault="00B726E9" w:rsidP="00AA3ED0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　　　　　　　　　　　　　　　　　</w:t>
      </w:r>
      <w:r w:rsidR="004C35F7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　</w:t>
      </w:r>
      <w:r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の　　　　　　　 </w:t>
      </w:r>
      <w:r w:rsidR="004C35F7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</w:t>
      </w:r>
      <w:r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</w:t>
      </w:r>
      <w:r w:rsidR="003A1301"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クリックする</w:t>
      </w:r>
    </w:p>
    <w:p w14:paraId="60D33AC2" w14:textId="77777777" w:rsidR="00B726E9" w:rsidRPr="00B33F01" w:rsidRDefault="00B726E9" w:rsidP="00AA3ED0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B726E9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color w:val="auto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　　　　　　　　　　　　　　</w:t>
      </w:r>
    </w:p>
    <w:p w14:paraId="22820357" w14:textId="77777777" w:rsidR="00A03439" w:rsidRDefault="008660AA" w:rsidP="008660AA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6759B781" wp14:editId="77E1ADAC">
                <wp:simplePos x="0" y="0"/>
                <wp:positionH relativeFrom="column">
                  <wp:posOffset>143510</wp:posOffset>
                </wp:positionH>
                <wp:positionV relativeFrom="paragraph">
                  <wp:posOffset>200660</wp:posOffset>
                </wp:positionV>
                <wp:extent cx="4675505" cy="2905760"/>
                <wp:effectExtent l="0" t="19050" r="734695" b="8890"/>
                <wp:wrapNone/>
                <wp:docPr id="27669" name="グループ化 27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5505" cy="2905760"/>
                          <a:chOff x="0" y="-94926"/>
                          <a:chExt cx="4675517" cy="2907137"/>
                        </a:xfrm>
                      </wpg:grpSpPr>
                      <pic:pic xmlns:pic="http://schemas.openxmlformats.org/drawingml/2006/picture">
                        <pic:nvPicPr>
                          <pic:cNvPr id="2765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5517" cy="2812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27666" name="正方形/長方形 27666"/>
                        <wps:cNvSpPr/>
                        <wps:spPr>
                          <a:xfrm>
                            <a:off x="3303917" y="2389517"/>
                            <a:ext cx="723265" cy="4210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68" name="カギ線コネクタ 27668"/>
                        <wps:cNvCnPr>
                          <a:endCxn id="27666" idx="3"/>
                        </wps:cNvCnPr>
                        <wps:spPr>
                          <a:xfrm rot="16200000" flipH="1">
                            <a:off x="2348274" y="921111"/>
                            <a:ext cx="2694946" cy="662872"/>
                          </a:xfrm>
                          <a:prstGeom prst="bentConnector4">
                            <a:avLst>
                              <a:gd name="adj1" fmla="val -342"/>
                              <a:gd name="adj2" fmla="val 303665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7669" o:spid="_x0000_s1026" style="position:absolute;left:0;text-align:left;margin-left:11.3pt;margin-top:15.8pt;width:368.15pt;height:228.8pt;z-index:252098560;mso-height-relative:margin" coordorigin=",-949" coordsize="46755,29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">
                <v:shape id="Picture 2" o:spid="_x0000_s1027" type="#_x0000_t75" style="position:absolute;width:46755;height:281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N2t3GAAAA3gAAAA8AAABkcnMvZG93bnJldi54bWxEj11rwjAUhu8H/odwBO9makEn1SgiyOrA&#10;wbqCt4fm2Babk5JktduvXy4Gu3x5v3i2+9F0YiDnW8sKFvMEBHFldcu1gvLz9LwG4QOyxs4yKfgm&#10;D/vd5GmLmbYP/qChCLWII+wzVNCE0GdS+qohg35ue+Lo3awzGKJ0tdQOH3HcdDJNkpU02HJ8aLCn&#10;Y0PVvfgyCl6v+jLml7Sr1u9vibv/9LdzeVZqNh0PGxCBxvAf/mvnWkH6slpGgIgTUUD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g3a3cYAAADeAAAADwAAAAAAAAAAAAAA&#10;AACfAgAAZHJzL2Rvd25yZXYueG1sUEsFBgAAAAAEAAQA9wAAAJIDAAAAAA==&#10;">
                  <v:imagedata r:id="rId77" o:title=""/>
                  <v:path arrowok="t"/>
                </v:shape>
                <v:rect id="正方形/長方形 27666" o:spid="_x0000_s1028" style="position:absolute;left:33039;top:23895;width:7232;height:42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G93sYA&#10;AADeAAAADwAAAGRycy9kb3ducmV2LnhtbESPT2vCQBTE7wW/w/IEb3XToKmkriKKWo/1D+jtkX3N&#10;hmbfhuyq8dt3hUKPw8z8hpnOO1uLG7W+cqzgbZiAIC6crrhUcDysXycgfEDWWDsmBQ/yMJ/1XqaY&#10;a3fnL7rtQykihH2OCkwITS6lLwxZ9EPXEEfv27UWQ5RtKXWL9wi3tUyTJJMWK44LBhtaGip+9ler&#10;QE5O5+VYbq9nM1pcHs1qk+62VqlBv1t8gAjUhf/wX/tTK0jfsyyD5514BeT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UG93sYAAADeAAAADwAAAAAAAAAAAAAAAACYAgAAZHJz&#10;L2Rvd25yZXYueG1sUEsFBgAAAAAEAAQA9QAAAIsDAAAAAA==&#10;" filled="f" strokecolor="black [3213]" strokeweight="2pt">
                  <v:stroke dashstyle="3 1"/>
                </v:rect>
                <v:shape id="カギ線コネクタ 27668" o:spid="_x0000_s1029" type="#_x0000_t35" style="position:absolute;left:23482;top:9212;width:26949;height:6628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R/U8MAAADeAAAADwAAAGRycy9kb3ducmV2LnhtbERPu2rDMBTdC/0HcQtZTCPXg9u6UUIx&#10;FJohg91A14t1a5tIV8ZS/fj7aAhkPJz37rBYIyYafe9Ywcs2BUHcON1zq+D88/X8BsIHZI3GMSlY&#10;ycNh//iww0K7mSua6tCKGMK+QAVdCEMhpW86sui3biCO3J8bLYYIx1bqEecYbo3M0jSXFnuODR0O&#10;VHbUXOp/q6BM1ot0J7Lm3Lybsk6q36NblNo8LZ8fIAIt4S6+ub+1guw1z+PeeCdeAbm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MUf1PDAAAA3gAAAA8AAAAAAAAAAAAA&#10;AAAAoQIAAGRycy9kb3ducmV2LnhtbFBLBQYAAAAABAAEAPkAAACRAwAAAAA=&#10;" adj="-74,65592" strokecolor="black [3213]" strokeweight="2pt">
                  <v:stroke dashstyle="3 1" endarrow="block"/>
                </v:shape>
              </v:group>
            </w:pict>
          </mc:Fallback>
        </mc:AlternateContent>
      </w:r>
      <w:r w:rsidR="00B33F01" w:rsidRPr="00391B51">
        <w:rPr>
          <w:rFonts w:ascii="Meiryo UI" w:eastAsia="Meiryo UI" w:hAnsi="Meiryo UI" w:cs="Meiryo UI" w:hint="eastAsia"/>
          <w:color w:val="auto"/>
          <w:sz w:val="24"/>
          <w:szCs w:val="24"/>
        </w:rPr>
        <w:t>◆</w:t>
      </w:r>
      <w:r w:rsidR="00DD1903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ライブラリ（zipファイル</w:t>
      </w:r>
      <w:r w:rsidR="00DD1903"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）</w:t>
      </w:r>
      <w:r w:rsidR="00DD1903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</w:t>
      </w:r>
      <w:r w:rsidR="00A03439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任意のフォルダに</w:t>
      </w:r>
      <w:r w:rsidR="00DD1903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保存する</w:t>
      </w:r>
      <w:r w:rsidR="00B33F01" w:rsidRPr="00391B5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。</w:t>
      </w:r>
    </w:p>
    <w:p w14:paraId="70C6D26E" w14:textId="77777777" w:rsidR="00272045" w:rsidRDefault="00272045" w:rsidP="00272045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683BE26" w14:textId="77777777" w:rsidR="00272045" w:rsidRDefault="00272045" w:rsidP="00272045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72278C4" w14:textId="77777777" w:rsidR="00272045" w:rsidRDefault="00272045" w:rsidP="00272045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07FE38C" w14:textId="77777777" w:rsidR="00272045" w:rsidRDefault="00272045" w:rsidP="00272045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254964BA" w14:textId="77777777" w:rsidR="00272045" w:rsidRDefault="00272045" w:rsidP="008660AA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BA9F882" w14:textId="77777777" w:rsidR="00272045" w:rsidRDefault="00272045" w:rsidP="00272045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2AF4AE7" w14:textId="77777777" w:rsidR="00272045" w:rsidRDefault="00272045" w:rsidP="00272045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9D931D1" w14:textId="77777777" w:rsidR="00272045" w:rsidRPr="008660AA" w:rsidRDefault="00272045" w:rsidP="00272045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C591E14" w14:textId="77777777" w:rsidR="00272045" w:rsidRDefault="008660AA" w:rsidP="008660AA">
      <w:pPr>
        <w:widowControl w:val="0"/>
        <w:tabs>
          <w:tab w:val="left" w:pos="5950"/>
        </w:tabs>
        <w:spacing w:after="0" w:line="440" w:lineRule="exact"/>
        <w:ind w:left="200" w:hangingChars="100" w:hanging="20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7D08936" wp14:editId="062C9B7C">
                <wp:simplePos x="0" y="0"/>
                <wp:positionH relativeFrom="column">
                  <wp:posOffset>-1343025</wp:posOffset>
                </wp:positionH>
                <wp:positionV relativeFrom="paragraph">
                  <wp:posOffset>323215</wp:posOffset>
                </wp:positionV>
                <wp:extent cx="723265" cy="421005"/>
                <wp:effectExtent l="0" t="0" r="19685" b="17145"/>
                <wp:wrapNone/>
                <wp:docPr id="27667" name="正方形/長方形 27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421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正方形/長方形 27667" o:spid="_x0000_s1026" style="position:absolute;left:0;text-align:left;margin-left:-105.75pt;margin-top:25.45pt;width:56.95pt;height:33.1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" filled="f" strokecolor="black [3213]" strokeweight="2pt">
                <v:stroke dashstyle="3 1"/>
              </v:rect>
            </w:pict>
          </mc:Fallback>
        </mc:AlternateContent>
      </w:r>
    </w:p>
    <w:p w14:paraId="11E3C879" w14:textId="77777777" w:rsidR="00272045" w:rsidRDefault="00272045" w:rsidP="00272045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6A8E9050" w14:textId="77777777" w:rsidR="00272045" w:rsidRDefault="00272045" w:rsidP="00272045">
      <w:pPr>
        <w:widowControl w:val="0"/>
        <w:tabs>
          <w:tab w:val="left" w:pos="5950"/>
        </w:tabs>
        <w:spacing w:after="0" w:line="440" w:lineRule="exact"/>
        <w:ind w:left="240" w:hangingChars="100" w:hanging="240"/>
        <w:rPr>
          <w:rFonts w:ascii="Meiryo UI" w:eastAsia="Meiryo UI" w:hAnsi="Meiryo UI" w:cs="Meiryo UI"/>
          <w:sz w:val="24"/>
          <w:szCs w:val="24"/>
        </w:rPr>
      </w:pPr>
    </w:p>
    <w:p w14:paraId="7A433C67" w14:textId="77777777" w:rsidR="00DD1903" w:rsidRPr="00DD1903" w:rsidRDefault="002014CD" w:rsidP="00DD1903">
      <w:pPr>
        <w:ind w:left="240" w:hangingChars="100" w:hanging="240"/>
        <w:rPr>
          <w:rFonts w:ascii="Meiryo UI" w:eastAsia="Meiryo UI" w:hAnsi="Meiryo UI" w:cs="Meiryo UI"/>
          <w:color w:val="auto"/>
          <w:sz w:val="24"/>
          <w:szCs w:val="24"/>
        </w:rPr>
      </w:pPr>
      <w:r w:rsidRPr="00391B51">
        <w:rPr>
          <w:rFonts w:ascii="Meiryo UI" w:eastAsia="Meiryo UI" w:hAnsi="Meiryo UI" w:cs="Meiryo UI" w:hint="eastAsia"/>
          <w:color w:val="auto"/>
          <w:sz w:val="24"/>
          <w:szCs w:val="24"/>
        </w:rPr>
        <w:t>◆</w:t>
      </w:r>
      <w:r w:rsidR="006E49BC" w:rsidRPr="00391B51">
        <w:rPr>
          <w:rFonts w:ascii="Meiryo UI" w:eastAsia="Meiryo UI" w:hAnsi="Meiryo UI" w:cs="Meiryo UI" w:hint="eastAsia"/>
          <w:color w:val="auto"/>
          <w:sz w:val="24"/>
          <w:szCs w:val="24"/>
        </w:rPr>
        <w:t>ダウンロードした</w:t>
      </w:r>
      <w:r w:rsidR="00DD1903">
        <w:rPr>
          <w:rFonts w:ascii="Meiryo UI" w:eastAsia="Meiryo UI" w:hAnsi="Meiryo UI" w:cs="Meiryo UI" w:hint="eastAsia"/>
          <w:color w:val="auto"/>
          <w:sz w:val="24"/>
          <w:szCs w:val="24"/>
        </w:rPr>
        <w:t>ライブラリ（zipファイル）</w:t>
      </w:r>
      <w:r w:rsidR="006E49BC" w:rsidRPr="00391B51">
        <w:rPr>
          <w:rFonts w:ascii="Meiryo UI" w:eastAsia="Meiryo UI" w:hAnsi="Meiryo UI" w:cs="Meiryo UI" w:hint="eastAsia"/>
          <w:color w:val="auto"/>
          <w:sz w:val="24"/>
          <w:szCs w:val="24"/>
        </w:rPr>
        <w:t>を、開発用フォルダの下に解凍する。</w:t>
      </w:r>
      <w:r w:rsidR="00DD1903">
        <w:rPr>
          <w:rFonts w:ascii="Meiryo UI" w:eastAsia="Meiryo UI" w:hAnsi="Meiryo UI" w:cs="Meiryo UI" w:hint="eastAsia"/>
          <w:color w:val="auto"/>
          <w:sz w:val="24"/>
          <w:szCs w:val="24"/>
        </w:rPr>
        <w:br/>
        <w:t>（zipファイルをダブルクリック→その直下のフォルダごと、開発用フォルダの直下に置く）</w:t>
      </w:r>
      <w:r w:rsidR="00A03439">
        <w:rPr>
          <w:rFonts w:ascii="Meiryo UI" w:eastAsia="Meiryo UI" w:hAnsi="Meiryo UI" w:cs="Meiryo UI"/>
          <w:color w:val="auto"/>
          <w:sz w:val="24"/>
          <w:szCs w:val="24"/>
        </w:rPr>
        <w:br/>
      </w:r>
      <w:r w:rsidR="00A03439">
        <w:rPr>
          <w:rFonts w:ascii="Meiryo UI" w:eastAsia="Meiryo UI" w:hAnsi="Meiryo UI" w:cs="Meiryo UI" w:hint="eastAsia"/>
          <w:color w:val="auto"/>
          <w:sz w:val="24"/>
          <w:szCs w:val="24"/>
        </w:rPr>
        <w:t xml:space="preserve">　※開発用フォルダの場所・・・任意</w:t>
      </w:r>
    </w:p>
    <w:p w14:paraId="0071387A" w14:textId="77777777" w:rsidR="00391B51" w:rsidRDefault="00391B51" w:rsidP="00B33F01">
      <w:pPr>
        <w:rPr>
          <w:rFonts w:ascii="Meiryo UI" w:eastAsia="Meiryo UI" w:hAnsi="Meiryo UI" w:cs="Meiryo UI"/>
          <w:color w:val="auto"/>
          <w:sz w:val="24"/>
          <w:szCs w:val="24"/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</w:rPr>
        <w:t>◆</w:t>
      </w:r>
      <w:r w:rsidR="008A3F5F">
        <w:rPr>
          <w:rFonts w:ascii="Meiryo UI" w:eastAsia="Meiryo UI" w:hAnsi="Meiryo UI" w:cs="Meiryo UI" w:hint="eastAsia"/>
          <w:color w:val="auto"/>
          <w:sz w:val="24"/>
          <w:szCs w:val="24"/>
        </w:rPr>
        <w:t>Android St</w:t>
      </w:r>
      <w:r>
        <w:rPr>
          <w:rFonts w:ascii="Meiryo UI" w:eastAsia="Meiryo UI" w:hAnsi="Meiryo UI" w:cs="Meiryo UI" w:hint="eastAsia"/>
          <w:color w:val="auto"/>
          <w:sz w:val="24"/>
          <w:szCs w:val="24"/>
        </w:rPr>
        <w:t>udioを起動させる</w:t>
      </w:r>
    </w:p>
    <w:p w14:paraId="129059F1" w14:textId="77777777" w:rsidR="00391B51" w:rsidRPr="00391B51" w:rsidRDefault="00AD7F4B" w:rsidP="00B33F01">
      <w:pPr>
        <w:rPr>
          <w:rFonts w:ascii="Meiryo UI" w:eastAsia="Meiryo UI" w:hAnsi="Meiryo UI" w:cs="Meiryo UI"/>
          <w:color w:val="auto"/>
          <w:sz w:val="24"/>
          <w:szCs w:val="24"/>
        </w:rPr>
        <w:sectPr w:rsidR="00391B51" w:rsidRPr="00391B5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7855A6BB" wp14:editId="08EA471A">
                <wp:simplePos x="0" y="0"/>
                <wp:positionH relativeFrom="column">
                  <wp:posOffset>282156</wp:posOffset>
                </wp:positionH>
                <wp:positionV relativeFrom="paragraph">
                  <wp:posOffset>1009207</wp:posOffset>
                </wp:positionV>
                <wp:extent cx="1407531" cy="930382"/>
                <wp:effectExtent l="0" t="0" r="21590" b="22225"/>
                <wp:wrapNone/>
                <wp:docPr id="235" name="グループ化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7531" cy="930382"/>
                          <a:chOff x="-8634" y="-25886"/>
                          <a:chExt cx="1408809" cy="930761"/>
                        </a:xfrm>
                      </wpg:grpSpPr>
                      <pic:pic xmlns:pic="http://schemas.openxmlformats.org/drawingml/2006/picture">
                        <pic:nvPicPr>
                          <pic:cNvPr id="230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3503" b="89119"/>
                          <a:stretch/>
                        </pic:blipFill>
                        <pic:spPr bwMode="auto">
                          <a:xfrm>
                            <a:off x="409575" y="0"/>
                            <a:ext cx="990600" cy="90487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prstClr val="black"/>
                            </a:solidFill>
                            <a:prstDash val="sys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テキスト ボックス 234"/>
                        <wps:cNvSpPr txBox="1"/>
                        <wps:spPr>
                          <a:xfrm>
                            <a:off x="-8634" y="-25886"/>
                            <a:ext cx="40957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E82722" w14:textId="77777777" w:rsidR="002B4967" w:rsidRPr="00EA6D2D" w:rsidRDefault="002B4967" w:rsidP="00DD1903">
                              <w:pPr>
                                <w:numPr>
                                  <w:ilvl w:val="0"/>
                                  <w:numId w:val="23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35" o:spid="_x0000_s1116" style="position:absolute;margin-left:22.2pt;margin-top:79.45pt;width:110.85pt;height:73.25pt;z-index:252089344;mso-width-relative:margin;mso-height-relative:margin" coordorigin="-86,-258" coordsize="14088,9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">
                <v:shape id="Picture 2" o:spid="_x0000_s1117" type="#_x0000_t75" style="position:absolute;left:4095;width:9906;height:9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f9qHCAAAA3AAAAA8AAABkcnMvZG93bnJldi54bWxET89rwjAUvg/8H8ITvM1UhW5WoxSZMtgu&#10;OsHro3m21ealS6Kt//1yGHj8+H4v171pxJ2cry0rmIwTEMSF1TWXCo4/29d3ED4ga2wsk4IHeViv&#10;Bi9LzLTteE/3QyhFDGGfoYIqhDaT0hcVGfRj2xJH7mydwRChK6V22MVw08hpkqTSYM2xocKWNhUV&#10;18PNKCjy77f9Y56mv1+7U7517fUSug+lRsM+X4AI1Ien+N/9qRVMZ3F+PBOPgFz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n/ahwgAAANwAAAAPAAAAAAAAAAAAAAAAAJ8C&#10;AABkcnMvZG93bnJldi54bWxQSwUGAAAAAAQABAD3AAAAjgMAAAAA&#10;" stroked="t" strokeweight="2pt">
                  <v:stroke dashstyle="3 1"/>
                  <v:imagedata r:id="rId79" o:title="" cropbottom="58405f" cropright="61278f"/>
                  <v:path arrowok="t"/>
                </v:shape>
                <v:shape id="テキスト ボックス 234" o:spid="_x0000_s1118" type="#_x0000_t202" style="position:absolute;left:-86;top:-258;width:4095;height:4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ALR8cA&#10;AADcAAAADwAAAGRycy9kb3ducmV2LnhtbESPT2sCMRTE7wW/Q3iFXqRm3RYpq1G00GIVBP8c9PbY&#10;vO4ubl5Ckur22zcFweMwM79hJrPOtOJCPjSWFQwHGQji0uqGKwWH/cfzG4gQkTW2lknBLwWYTXsP&#10;Eyy0vfKWLrtYiQThUKCCOkZXSBnKmgyGgXXEyfu23mBM0ldSe7wmuGllnmUjabDhtFCjo/eayvPu&#10;xyjYHPvc59yd/GrhPkfN+jjcfC2Venrs5mMQkbp4D9/aS60gf3mF/zPpCMjp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/AC0fHAAAA3AAAAA8AAAAAAAAAAAAAAAAAmAIAAGRy&#10;cy9kb3ducmV2LnhtbFBLBQYAAAAABAAEAPUAAACMAwAAAAA=&#10;" fillcolor="#0d0d0d [3069]" strokeweight=".5pt">
                  <v:textbox inset="1mm,1mm,1mm,1mm">
                    <w:txbxContent>
                      <w:p w:rsidR="002B4967" w:rsidRPr="00EA6D2D" w:rsidRDefault="002B4967" w:rsidP="00DD1903">
                        <w:pPr>
                          <w:numPr>
                            <w:ilvl w:val="0"/>
                            <w:numId w:val="23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Meiryo UI" w:eastAsia="Meiryo UI" w:hAnsi="Meiryo UI" w:cs="Meiryo UI" w:hint="eastAsia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1EB66AF7" wp14:editId="57325A40">
                <wp:simplePos x="0" y="0"/>
                <wp:positionH relativeFrom="column">
                  <wp:posOffset>1860550</wp:posOffset>
                </wp:positionH>
                <wp:positionV relativeFrom="paragraph">
                  <wp:posOffset>1033780</wp:posOffset>
                </wp:positionV>
                <wp:extent cx="3475990" cy="2915285"/>
                <wp:effectExtent l="19050" t="19050" r="10160" b="18415"/>
                <wp:wrapNone/>
                <wp:docPr id="27677" name="グループ化 27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5990" cy="2915285"/>
                          <a:chOff x="0" y="0"/>
                          <a:chExt cx="3476445" cy="2915729"/>
                        </a:xfrm>
                      </wpg:grpSpPr>
                      <pic:pic xmlns:pic="http://schemas.openxmlformats.org/drawingml/2006/picture">
                        <pic:nvPicPr>
                          <pic:cNvPr id="236" name="図 236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445" cy="2915729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prstClr val="black"/>
                            </a:solidFill>
                            <a:prstDash val="sysDash"/>
                          </a:ln>
                        </pic:spPr>
                      </pic:pic>
                      <wps:wsp>
                        <wps:cNvPr id="27660" name="テキスト ボックス 27660"/>
                        <wps:cNvSpPr txBox="1"/>
                        <wps:spPr>
                          <a:xfrm>
                            <a:off x="1345721" y="2432650"/>
                            <a:ext cx="40894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D5989B" w14:textId="77777777" w:rsidR="002B4967" w:rsidRPr="00EA6D2D" w:rsidRDefault="002B4967" w:rsidP="008660AA">
                              <w:pPr>
                                <w:numPr>
                                  <w:ilvl w:val="0"/>
                                  <w:numId w:val="24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74" name="正方形/長方形 27674"/>
                        <wps:cNvSpPr/>
                        <wps:spPr>
                          <a:xfrm>
                            <a:off x="1759789" y="2441276"/>
                            <a:ext cx="560717" cy="4203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75" name="正方形/長方形 27675"/>
                        <wps:cNvSpPr/>
                        <wps:spPr>
                          <a:xfrm>
                            <a:off x="94891" y="1794295"/>
                            <a:ext cx="3252146" cy="2438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76" name="テキスト ボックス 27676"/>
                        <wps:cNvSpPr txBox="1"/>
                        <wps:spPr>
                          <a:xfrm>
                            <a:off x="69011" y="1414733"/>
                            <a:ext cx="40894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F7BE1C" w14:textId="77777777" w:rsidR="002B4967" w:rsidRPr="00EA6D2D" w:rsidRDefault="002B4967" w:rsidP="008660AA">
                              <w:pPr>
                                <w:numPr>
                                  <w:ilvl w:val="0"/>
                                  <w:numId w:val="25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27677" o:spid="_x0000_s1119" style="position:absolute;margin-left:146.5pt;margin-top:81.4pt;width:273.7pt;height:229.55pt;z-index:252104704" coordsize="34764,29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">
                <v:shape id="図 236" o:spid="_x0000_s1120" type="#_x0000_t75" style="position:absolute;width:34764;height:291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LRKTGAAAA3AAAAA8AAABkcnMvZG93bnJldi54bWxEj0FrwkAUhO8F/8PyhN7qRsW0pm5EioFe&#10;hJoWpbdH9pmEZN+G7DbGf+8WCj0OM98Ms9mOphUD9a62rGA+i0AQF1bXXCr4+syeXkA4j6yxtUwK&#10;buRgm04eNphoe+UjDbkvRShhl6CCyvsukdIVFRl0M9sRB+9ie4M+yL6UusdrKDetXERRLA3WHBYq&#10;7OitoqLJf4yCxenjdN6vcl88H+LvjC77pV43Sj1Ox90rCE+j/w//0e86cMsYfs+EIyDT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otEpMYAAADcAAAADwAAAAAAAAAAAAAA&#10;AACfAgAAZHJzL2Rvd25yZXYueG1sUEsFBgAAAAAEAAQA9wAAAJIDAAAAAA==&#10;" stroked="t" strokeweight="2pt">
                  <v:stroke dashstyle="3 1"/>
                  <v:imagedata r:id="rId81" o:title=""/>
                  <v:path arrowok="t"/>
                </v:shape>
                <v:shape id="テキスト ボックス 27660" o:spid="_x0000_s1121" type="#_x0000_t202" style="position:absolute;left:13457;top:24326;width:408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ybdsYA&#10;AADeAAAADwAAAGRycy9kb3ducmV2LnhtbESPzWoCMRSF94LvEK7QjdSMsxjL1ChVUNSCUNuF3V0m&#10;tzNDJzchSXV8e7MouDycP775sjeduJAPrWUF00kGgriyuuVawdfn5vkFRIjIGjvLpOBGAZaL4WCO&#10;pbZX/qDLKdYijXAoUUEToyulDFVDBsPEOuLk/VhvMCbpa6k9XtO46WSeZYU02HJ6aNDRuqHq9/Rn&#10;FBzPYx5z7r79YeW2Rft+nh73O6WeRv3bK4hIfXyE/9s7rSCfFUUCSDgJBeTi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ybdsYAAADeAAAADwAAAAAAAAAAAAAAAACYAgAAZHJz&#10;L2Rvd25yZXYueG1sUEsFBgAAAAAEAAQA9QAAAIsDAAAAAA==&#10;" fillcolor="#0d0d0d [3069]" strokeweight=".5pt">
                  <v:textbox inset="1mm,1mm,1mm,1mm">
                    <w:txbxContent>
                      <w:p w:rsidR="002B4967" w:rsidRPr="00EA6D2D" w:rsidRDefault="002B4967" w:rsidP="008660AA">
                        <w:pPr>
                          <w:numPr>
                            <w:ilvl w:val="0"/>
                            <w:numId w:val="24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rect id="正方形/長方形 27674" o:spid="_x0000_s1122" style="position:absolute;left:17597;top:24412;width:5608;height:42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YQ78YA&#10;AADeAAAADwAAAGRycy9kb3ducmV2LnhtbESPT4vCMBTE7wt+h/AEb2tqcVWqUcRldT2uf0Bvj+bZ&#10;FJuX0kSt336zIOxxmJnfMLNFaytxp8aXjhUM+gkI4tzpkgsFh/3X+wSED8gaK8ek4EkeFvPO2wwz&#10;7R78Q/ddKESEsM9QgQmhzqT0uSGLvu9q4uhdXGMxRNkUUjf4iHBbyTRJRtJiyXHBYE0rQ/l1d7MK&#10;5OR4Wn3Ize1khsvzs/5cp9uNVarXbZdTEIHa8B9+tb+1gnQ8Gg/h7068An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wYQ78YAAADeAAAADwAAAAAAAAAAAAAAAACYAgAAZHJz&#10;L2Rvd25yZXYueG1sUEsFBgAAAAAEAAQA9QAAAIsDAAAAAA==&#10;" filled="f" strokecolor="black [3213]" strokeweight="2pt">
                  <v:stroke dashstyle="3 1"/>
                </v:rect>
                <v:rect id="正方形/長方形 27675" o:spid="_x0000_s1123" style="position:absolute;left:948;top:17942;width:32522;height:24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q1dMYA&#10;AADeAAAADwAAAGRycy9kb3ducmV2LnhtbESPW4vCMBSE3xf8D+EIvq2pxRvVKKK47j6uF9C3Q3Ns&#10;is1JaaLWf79ZWNjHYWa+YebL1lbiQY0vHSsY9BMQxLnTJRcKjoft+xSED8gaK8ek4EUelovO2xwz&#10;7Z78TY99KESEsM9QgQmhzqT0uSGLvu9q4uhdXWMxRNkUUjf4jHBbyTRJxtJiyXHBYE1rQ/ltf7cK&#10;5PR0Xo/k7n42w9XlVW8+0q+dVarXbVczEIHa8B/+a39qBelkPBnB7514Be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q1dMYAAADeAAAADwAAAAAAAAAAAAAAAACYAgAAZHJz&#10;L2Rvd25yZXYueG1sUEsFBgAAAAAEAAQA9QAAAIsDAAAAAA==&#10;" filled="f" strokecolor="black [3213]" strokeweight="2pt">
                  <v:stroke dashstyle="3 1"/>
                </v:rect>
                <v:shape id="テキスト ボックス 27676" o:spid="_x0000_s1124" type="#_x0000_t202" style="position:absolute;left:690;top:14147;width:4089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AwRMgA&#10;AADeAAAADwAAAGRycy9kb3ducmV2LnhtbESPQWsCMRSE7wX/Q3iCF6lZ97CW1Si20GJbEGo92Ntj&#10;87q7uHkJSdTtv28EweMwM98wi1VvOnEmH1rLCqaTDARxZXXLtYL99+vjE4gQkTV2lknBHwVYLQcP&#10;Cyy1vfAXnXexFgnCoUQFTYyulDJUDRkME+uIk/drvcGYpK+l9nhJcNPJPMsKabDltNCgo5eGquPu&#10;ZBRsD2Mec+5+/Mezeyvaz8N0+75RajTs13MQkfp4D9/aG60gnxWzAq530hWQy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UDBEyAAAAN4AAAAPAAAAAAAAAAAAAAAAAJgCAABk&#10;cnMvZG93bnJldi54bWxQSwUGAAAAAAQABAD1AAAAjQMAAAAA&#10;" fillcolor="#0d0d0d [3069]" strokeweight=".5pt">
                  <v:textbox inset="1mm,1mm,1mm,1mm">
                    <w:txbxContent>
                      <w:p w:rsidR="002B4967" w:rsidRPr="00EA6D2D" w:rsidRDefault="002B4967" w:rsidP="008660AA">
                        <w:pPr>
                          <w:numPr>
                            <w:ilvl w:val="0"/>
                            <w:numId w:val="25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91B51">
        <w:rPr>
          <w:rFonts w:ascii="Meiryo UI" w:eastAsia="Meiryo UI" w:hAnsi="Meiryo UI" w:cs="Meiryo UI" w:hint="eastAsia"/>
          <w:color w:val="auto"/>
          <w:sz w:val="24"/>
          <w:szCs w:val="24"/>
        </w:rPr>
        <w:t>◆</w:t>
      </w:r>
      <w:r w:rsidR="00DD1903">
        <w:rPr>
          <w:rFonts w:ascii="Meiryo UI" w:eastAsia="Meiryo UI" w:hAnsi="Meiryo UI" w:cs="Meiryo UI" w:hint="eastAsia"/>
          <w:color w:val="auto"/>
          <w:sz w:val="24"/>
          <w:szCs w:val="24"/>
        </w:rPr>
        <w:t>①</w:t>
      </w:r>
      <w:r w:rsidR="003A0BEB">
        <w:rPr>
          <w:rFonts w:ascii="Meiryo UI" w:eastAsia="Meiryo UI" w:hAnsi="Meiryo UI" w:cs="Meiryo UI" w:hint="eastAsia"/>
          <w:color w:val="auto"/>
          <w:sz w:val="24"/>
          <w:szCs w:val="24"/>
        </w:rPr>
        <w:t>メニューバーで、File/Openをクリックし、</w:t>
      </w:r>
      <w:r w:rsidR="00DD1903">
        <w:rPr>
          <w:rFonts w:ascii="Meiryo UI" w:eastAsia="Meiryo UI" w:hAnsi="Meiryo UI" w:cs="Meiryo UI" w:hint="eastAsia"/>
          <w:color w:val="auto"/>
          <w:sz w:val="24"/>
          <w:szCs w:val="24"/>
        </w:rPr>
        <w:br/>
        <w:t xml:space="preserve">　 ②解凍後のライブラリ</w:t>
      </w:r>
      <w:r w:rsidR="008660AA">
        <w:rPr>
          <w:rFonts w:ascii="Meiryo UI" w:eastAsia="Meiryo UI" w:hAnsi="Meiryo UI" w:cs="Meiryo UI" w:hint="eastAsia"/>
          <w:color w:val="auto"/>
          <w:sz w:val="24"/>
          <w:szCs w:val="24"/>
        </w:rPr>
        <w:t>を</w:t>
      </w:r>
      <w:r>
        <w:rPr>
          <w:rFonts w:ascii="Meiryo UI" w:eastAsia="Meiryo UI" w:hAnsi="Meiryo UI" w:cs="Meiryo UI" w:hint="eastAsia"/>
          <w:color w:val="auto"/>
          <w:sz w:val="24"/>
          <w:szCs w:val="24"/>
        </w:rPr>
        <w:t>選択し、</w:t>
      </w:r>
      <w:r>
        <w:rPr>
          <w:rFonts w:ascii="Meiryo UI" w:eastAsia="Meiryo UI" w:hAnsi="Meiryo UI" w:cs="Meiryo UI"/>
          <w:color w:val="auto"/>
          <w:sz w:val="24"/>
          <w:szCs w:val="24"/>
        </w:rPr>
        <w:br/>
      </w:r>
      <w:r>
        <w:rPr>
          <w:rFonts w:ascii="Meiryo UI" w:eastAsia="Meiryo UI" w:hAnsi="Meiryo UI" w:cs="Meiryo UI" w:hint="eastAsia"/>
          <w:color w:val="auto"/>
          <w:sz w:val="24"/>
          <w:szCs w:val="24"/>
        </w:rPr>
        <w:t xml:space="preserve">　 ③OKをクリックする</w:t>
      </w:r>
      <w:r w:rsidR="00391B51">
        <w:rPr>
          <w:rFonts w:ascii="Meiryo UI" w:eastAsia="Meiryo UI" w:hAnsi="Meiryo UI" w:cs="Meiryo UI"/>
          <w:color w:val="auto"/>
          <w:sz w:val="24"/>
          <w:szCs w:val="24"/>
        </w:rPr>
        <w:br/>
      </w:r>
    </w:p>
    <w:p w14:paraId="46D7402D" w14:textId="77777777" w:rsidR="00D0715C" w:rsidRDefault="002B4967" w:rsidP="00D061D0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2B4967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>◆</w:t>
      </w:r>
      <w:r w:rsidR="00D0715C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①</w:t>
      </w:r>
      <w:r w:rsidR="00F970CD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0A1FED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F970CD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1 : Project </w:t>
      </w:r>
      <w:r w:rsidR="00B96289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をクリックし、</w:t>
      </w:r>
    </w:p>
    <w:p w14:paraId="4AC5EA95" w14:textId="77777777" w:rsidR="00F970CD" w:rsidRDefault="00D061D0" w:rsidP="00D061D0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 ②</w:t>
      </w:r>
      <w:r w:rsidR="00F970CD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0A1FED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F970CD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gradle.properties　をダブルクリックし、</w:t>
      </w:r>
    </w:p>
    <w:p w14:paraId="25C52B66" w14:textId="77777777" w:rsidR="00D0715C" w:rsidRDefault="00D0715C" w:rsidP="002B4967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 </w:t>
      </w:r>
      <w:r w:rsidR="00B96289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③　以下の２行を追記する</w:t>
      </w:r>
    </w:p>
    <w:p w14:paraId="181EB6A8" w14:textId="77777777" w:rsidR="00B96289" w:rsidRDefault="00B96289" w:rsidP="00497C35">
      <w:pPr>
        <w:widowControl w:val="0"/>
        <w:spacing w:after="0" w:line="440" w:lineRule="exact"/>
        <w:ind w:left="720" w:hangingChars="300" w:hanging="72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</w:t>
      </w:r>
      <w:r w:rsidR="00497C35"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sdk_username=”</w:t>
      </w:r>
      <w:r w:rsidR="00497C35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ユーザ登録時に登録したメールアドレス</w:t>
      </w:r>
      <w:r w:rsidR="00497C35"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”</w:t>
      </w:r>
      <w:r w:rsidR="00497C35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</w:p>
    <w:p w14:paraId="6D521342" w14:textId="77777777" w:rsidR="00E4362F" w:rsidRDefault="00497C35" w:rsidP="00A862E8">
      <w:pPr>
        <w:widowControl w:val="0"/>
        <w:spacing w:after="0" w:line="440" w:lineRule="exact"/>
        <w:ind w:left="720" w:hangingChars="300" w:hanging="72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sdk_password=</w:t>
      </w:r>
      <w:r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”</w:t>
      </w:r>
      <w:r w:rsidR="00E4362F" w:rsidRPr="00E4362F">
        <w:rPr>
          <w:noProof/>
        </w:rPr>
        <w:t xml:space="preserve"> </w:t>
      </w:r>
      <w:r w:rsidR="00E4362F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パスワード</w:t>
      </w:r>
      <w:r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”</w:t>
      </w:r>
    </w:p>
    <w:p w14:paraId="00B9CF14" w14:textId="77777777" w:rsidR="003564CF" w:rsidRPr="003564CF" w:rsidRDefault="00E4362F" w:rsidP="003564CF">
      <w:pPr>
        <w:widowControl w:val="0"/>
        <w:spacing w:after="0" w:line="440" w:lineRule="exact"/>
        <w:ind w:left="720" w:hangingChars="300" w:hanging="720"/>
        <w:rPr>
          <w:rFonts w:ascii="Meiryo UI" w:eastAsia="Meiryo UI" w:hAnsi="Meiryo UI" w:cs="Meiryo UI"/>
          <w:b/>
          <w:color w:val="auto"/>
          <w:sz w:val="24"/>
          <w:szCs w:val="24"/>
          <w:u w:val="singl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 ④　画面右上の　</w:t>
      </w:r>
      <w:r w:rsidR="003564CF" w:rsidRPr="003564CF">
        <w:rPr>
          <w:rFonts w:ascii="Meiryo UI" w:eastAsia="Meiryo UI" w:hAnsi="Meiryo UI" w:cs="Meiryo UI" w:hint="eastAsia"/>
          <w:b/>
          <w:color w:val="auto"/>
          <w:sz w:val="28"/>
          <w:szCs w:val="28"/>
          <w:u w:val="singl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Try_Again</w:t>
      </w:r>
      <w:r w:rsidR="003564CF">
        <w:rPr>
          <w:rFonts w:ascii="Meiryo UI" w:eastAsia="Meiryo UI" w:hAnsi="Meiryo UI" w:cs="Meiryo UI" w:hint="eastAsia"/>
          <w:b/>
          <w:color w:val="auto"/>
          <w:sz w:val="24"/>
          <w:szCs w:val="24"/>
          <w:u w:val="singl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3564CF" w:rsidRPr="003564CF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をクリックする</w:t>
      </w:r>
    </w:p>
    <w:p w14:paraId="7349EEBB" w14:textId="77777777" w:rsidR="00E4362F" w:rsidRDefault="00E4362F" w:rsidP="00E4362F">
      <w:pPr>
        <w:widowControl w:val="0"/>
        <w:spacing w:after="0" w:line="440" w:lineRule="exact"/>
        <w:ind w:left="720" w:hangingChars="300" w:hanging="72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　</w:t>
      </w:r>
    </w:p>
    <w:p w14:paraId="76586C2D" w14:textId="77777777" w:rsidR="00E4362F" w:rsidRPr="00D0715C" w:rsidRDefault="00351692" w:rsidP="00E4362F">
      <w:pPr>
        <w:widowControl w:val="0"/>
        <w:spacing w:after="0" w:line="440" w:lineRule="exact"/>
        <w:ind w:left="600" w:hangingChars="300" w:hanging="60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E4362F" w:rsidRPr="00D0715C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41BD1EE5" wp14:editId="0F570246">
                <wp:simplePos x="0" y="0"/>
                <wp:positionH relativeFrom="column">
                  <wp:posOffset>42934</wp:posOffset>
                </wp:positionH>
                <wp:positionV relativeFrom="paragraph">
                  <wp:posOffset>107552</wp:posOffset>
                </wp:positionV>
                <wp:extent cx="5868670" cy="3855720"/>
                <wp:effectExtent l="0" t="19050" r="17780" b="11430"/>
                <wp:wrapNone/>
                <wp:docPr id="19462" name="グループ化 19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670" cy="3855720"/>
                          <a:chOff x="0" y="0"/>
                          <a:chExt cx="5868670" cy="3855720"/>
                        </a:xfrm>
                      </wpg:grpSpPr>
                      <wpg:grpSp>
                        <wpg:cNvPr id="27690" name="グループ化 27690"/>
                        <wpg:cNvGrpSpPr/>
                        <wpg:grpSpPr>
                          <a:xfrm>
                            <a:off x="0" y="0"/>
                            <a:ext cx="5868670" cy="3855720"/>
                            <a:chOff x="0" y="0"/>
                            <a:chExt cx="5382883" cy="3536830"/>
                          </a:xfrm>
                        </wpg:grpSpPr>
                        <pic:pic xmlns:pic="http://schemas.openxmlformats.org/drawingml/2006/picture">
                          <pic:nvPicPr>
                            <pic:cNvPr id="4099" name="Picture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414" r="56125" b="43793"/>
                            <a:stretch/>
                          </pic:blipFill>
                          <pic:spPr bwMode="auto">
                            <a:xfrm>
                              <a:off x="77638" y="0"/>
                              <a:ext cx="5305245" cy="35368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1">
                                  <a:lumMod val="65000"/>
                                  <a:lumOff val="35000"/>
                                </a:schemeClr>
                              </a:solidFill>
                            </a:ln>
                            <a:extLst/>
                          </pic:spPr>
                        </pic:pic>
                        <wps:wsp>
                          <wps:cNvPr id="27683" name="正方形/長方形 27683"/>
                          <wps:cNvSpPr/>
                          <wps:spPr>
                            <a:xfrm>
                              <a:off x="3571336" y="3243532"/>
                              <a:ext cx="1526875" cy="284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84" name="正方形/長方形 27684"/>
                          <wps:cNvSpPr/>
                          <wps:spPr>
                            <a:xfrm>
                              <a:off x="0" y="577969"/>
                              <a:ext cx="310515" cy="775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85" name="正方形/長方形 27685"/>
                          <wps:cNvSpPr/>
                          <wps:spPr>
                            <a:xfrm>
                              <a:off x="439947" y="2501660"/>
                              <a:ext cx="2018030" cy="267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691" name="テキスト ボックス 27691"/>
                        <wps:cNvSpPr txBox="1"/>
                        <wps:spPr>
                          <a:xfrm>
                            <a:off x="0" y="208264"/>
                            <a:ext cx="408305" cy="40894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633CA8" w14:textId="77777777" w:rsidR="000A1FED" w:rsidRPr="00EA6D2D" w:rsidRDefault="000A1FED" w:rsidP="000A1FED">
                              <w:pPr>
                                <w:numPr>
                                  <w:ilvl w:val="0"/>
                                  <w:numId w:val="29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92" name="テキスト ボックス 27692"/>
                        <wps:cNvSpPr txBox="1"/>
                        <wps:spPr>
                          <a:xfrm>
                            <a:off x="479651" y="2320723"/>
                            <a:ext cx="408305" cy="40894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DCA0C" w14:textId="77777777" w:rsidR="000A1FED" w:rsidRPr="00EA6D2D" w:rsidRDefault="000A1FED" w:rsidP="000A1FED">
                              <w:pPr>
                                <w:numPr>
                                  <w:ilvl w:val="0"/>
                                  <w:numId w:val="27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94" name="テキスト ボックス 27694"/>
                        <wps:cNvSpPr txBox="1"/>
                        <wps:spPr>
                          <a:xfrm>
                            <a:off x="3467819" y="3414248"/>
                            <a:ext cx="408305" cy="40894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7E6CB0" w14:textId="77777777" w:rsidR="000A1FED" w:rsidRPr="00EA6D2D" w:rsidRDefault="000A1FED" w:rsidP="000A1FED">
                              <w:pPr>
                                <w:numPr>
                                  <w:ilvl w:val="0"/>
                                  <w:numId w:val="28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19462" o:spid="_x0000_s1125" style="position:absolute;left:0;text-align:left;margin-left:3.4pt;margin-top:8.45pt;width:462.1pt;height:303.6pt;z-index:252134400;mso-height-relative:margin" coordsize="58686,38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">
                <v:group id="グループ化 27690" o:spid="_x0000_s1126" style="position:absolute;width:58686;height:38557" coordsize="53828,353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VnfLkscAAADe&#10;AAAADwAAAAAAAAAAAAAAAACqAgAAZHJzL2Rvd25yZXYueG1sUEsFBgAAAAAEAAQA+gAAAJ4DAAAA&#10;AA==&#10;">
                  <v:shape id="Picture 3" o:spid="_x0000_s1127" type="#_x0000_t75" style="position:absolute;left:776;width:53052;height:35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WvyPGAAAA3QAAAA8AAABkcnMvZG93bnJldi54bWxEj0FrwkAUhO+F/oflFbzVTaotGt2IFQQv&#10;PWireHzuPpPQ7Ns0u8b477tCocdhZr5h5ove1qKj1leOFaTDBASxdqbiQsHX5/p5AsIHZIO1Y1Jw&#10;Iw+L/PFhjplxV95StwuFiBD2GSooQ2gyKb0uyaIfuoY4emfXWgxRtoU0LV4j3NbyJUnepMWK40KJ&#10;Da1K0t+7i1XgUmadjjb6df9h9ofTrT8uf96VGjz1yxmIQH34D/+1N0bBOJlO4f4mPgGZ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xa/I8YAAADdAAAADwAAAAAAAAAAAAAA&#10;AACfAgAAZHJzL2Rvd25yZXYueG1sUEsFBgAAAAAEAAQA9wAAAJIDAAAAAA==&#10;" stroked="t" strokecolor="#5a5a5a [2109]" strokeweight=".5pt">
                    <v:imagedata r:id="rId83" o:title="" croptop="1582f" cropbottom="28700f" cropright="36782f"/>
                    <v:path arrowok="t"/>
                  </v:shape>
                  <v:rect id="正方形/長方形 27683" o:spid="_x0000_s1128" style="position:absolute;left:35713;top:32435;width:15269;height:28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r4vMcA&#10;AADeAAAADwAAAGRycy9kb3ducmV2LnhtbESPQWvCQBSE74L/YXlCb7pp2tqQuooorXo0bcHeHtnX&#10;bDD7NmRXjf++KxQ8DjPzDTNb9LYRZ+p87VjB4yQBQVw6XXOl4OvzfZyB8AFZY+OYFFzJw2I+HMww&#10;1+7CezoXoRIRwj5HBSaENpfSl4Ys+olriaP36zqLIcqukrrDS4TbRqZJMpUWa44LBltaGSqPxckq&#10;kNn3YfUiN6eDeV7+XNv1R7rbWKUeRv3yDUSgPtzD/+2tVpC+TrMnuN2JV0DO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6+LzHAAAA3gAAAA8AAAAAAAAAAAAAAAAAmAIAAGRy&#10;cy9kb3ducmV2LnhtbFBLBQYAAAAABAAEAPUAAACMAwAAAAA=&#10;" filled="f" strokecolor="black [3213]" strokeweight="2pt">
                    <v:stroke dashstyle="3 1"/>
                  </v:rect>
                  <v:rect id="正方形/長方形 27684" o:spid="_x0000_s1129" style="position:absolute;top:5779;width:3105;height:77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NgyMYA&#10;AADeAAAADwAAAGRycy9kb3ducmV2LnhtbESPQWvCQBSE74L/YXlCb3VjsBpSVxGltR7VFuztkX1m&#10;g9m3Ibtq/PddoeBxmJlvmNmis7W4UusrxwpGwwQEceF0xaWC78PHawbCB2SNtWNScCcPi3m/N8Nc&#10;uxvv6LoPpYgQ9jkqMCE0uZS+MGTRD11DHL2Tay2GKNtS6hZvEW5rmSbJRFqsOC4YbGhlqDjvL1aB&#10;zH6Oqze5uRzNePl7b9af6XZjlXoZdMt3EIG68Az/t7+0gnQ6ycbwuBOv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NgyMYAAADeAAAADwAAAAAAAAAAAAAAAACYAgAAZHJz&#10;L2Rvd25yZXYueG1sUEsFBgAAAAAEAAQA9QAAAIsDAAAAAA==&#10;" filled="f" strokecolor="black [3213]" strokeweight="2pt">
                    <v:stroke dashstyle="3 1"/>
                  </v:rect>
                  <v:rect id="正方形/長方形 27685" o:spid="_x0000_s1130" style="position:absolute;left:4399;top:25016;width:20180;height:26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/FU8cA&#10;AADeAAAADwAAAGRycy9kb3ducmV2LnhtbESPT2vCQBTE74LfYXmCt7oxqA2pq4jinx61LdjbI/ua&#10;Dc2+DdlV47d3CwWPw8z8hpkvO1uLK7W+cqxgPEpAEBdOV1wq+PzYvmQgfEDWWDsmBXfysFz0e3PM&#10;tbvxka6nUIoIYZ+jAhNCk0vpC0MW/cg1xNH7ca3FEGVbSt3iLcJtLdMkmUmLFccFgw2tDRW/p4tV&#10;ILOv83oq95ezmay+781ml77vrVLDQbd6AxGoC8/wf/ugFaSvs2wKf3fiFZCL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fxVPHAAAA3gAAAA8AAAAAAAAAAAAAAAAAmAIAAGRy&#10;cy9kb3ducmV2LnhtbFBLBQYAAAAABAAEAPUAAACMAwAAAAA=&#10;" filled="f" strokecolor="black [3213]" strokeweight="2pt">
                    <v:stroke dashstyle="3 1"/>
                  </v:rect>
                </v:group>
                <v:shape id="テキスト ボックス 27691" o:spid="_x0000_s1131" type="#_x0000_t202" style="position:absolute;top:2082;width:4083;height:40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VOyskA&#10;AADeAAAADwAAAGRycy9kb3ducmV2LnhtbESPQUsDMRSE70L/Q3gFL8Vmdw+rXZsWW1CqhUKrh3p7&#10;bJ67i5uXkMR2/fdNQfA4zMw3zHw5mF6cyIfOsoJ8moEgrq3uuFHw8f589wAiRGSNvWVS8EsBlovR&#10;zRwrbc+8p9MhNiJBOFSooI3RVVKGuiWDYWodcfK+rDcYk/SN1B7PCW56WWRZKQ12nBZadLRuqf4+&#10;/BgFu+OEJ1y4T/+2ci9ltz3mu9eNUrfj4ekRRKQh/of/2hutoLgvZzlc76QrIBc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OrVOyskAAADeAAAADwAAAAAAAAAAAAAAAACYAgAA&#10;ZHJzL2Rvd25yZXYueG1sUEsFBgAAAAAEAAQA9QAAAI4DAAAAAA==&#10;" fillcolor="#0d0d0d [3069]" strokeweight=".5pt">
                  <v:textbox inset="1mm,1mm,1mm,1mm">
                    <w:txbxContent>
                      <w:p w:rsidR="000A1FED" w:rsidRPr="00EA6D2D" w:rsidRDefault="000A1FED" w:rsidP="000A1FED">
                        <w:pPr>
                          <w:numPr>
                            <w:ilvl w:val="0"/>
                            <w:numId w:val="29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テキスト ボックス 27692" o:spid="_x0000_s1132" type="#_x0000_t202" style="position:absolute;left:4796;top:23207;width:4083;height:40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fQvckA&#10;AADeAAAADwAAAGRycy9kb3ducmV2LnhtbESPT2sCMRTE74V+h/AKvYhm3cO2bo3SFlq0guCfg94e&#10;m9fdpZuXkKS6fnsjFHocZuY3zHTem06cyIfWsoLxKANBXFndcq1gv/sYPoMIEVljZ5kUXCjAfHZ/&#10;N8VS2zNv6LSNtUgQDiUqaGJ0pZShashgGFlHnLxv6w3GJH0ttcdzgptO5llWSIMtp4UGHb03VP1s&#10;f42C9WHAA87d0X+9uc+iXR3G6+VCqceH/vUFRKQ+/of/2gutIH8qJjnc7qQrIG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ymfQvckAAADeAAAADwAAAAAAAAAAAAAAAACYAgAA&#10;ZHJzL2Rvd25yZXYueG1sUEsFBgAAAAAEAAQA9QAAAI4DAAAAAA==&#10;" fillcolor="#0d0d0d [3069]" strokeweight=".5pt">
                  <v:textbox inset="1mm,1mm,1mm,1mm">
                    <w:txbxContent>
                      <w:p w:rsidR="000A1FED" w:rsidRPr="00EA6D2D" w:rsidRDefault="000A1FED" w:rsidP="000A1FED">
                        <w:pPr>
                          <w:numPr>
                            <w:ilvl w:val="0"/>
                            <w:numId w:val="27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テキスト ボックス 27694" o:spid="_x0000_s1133" type="#_x0000_t202" style="position:absolute;left:34678;top:34142;width:4083;height:40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LtUskA&#10;AADeAAAADwAAAGRycy9kb3ducmV2LnhtbESPQWsCMRSE74X+h/AKXqRmXcq2bo2igkVbEKo92Ntj&#10;87q7uHkJSarbf98UhB6HmfmGmc5704kz+dBaVjAeZSCIK6tbrhV8HNb3TyBCRNbYWSYFPxRgPru9&#10;mWKp7YXf6byPtUgQDiUqaGJ0pZShashgGFlHnLwv6w3GJH0ttcdLgptO5llWSIMtp4UGHa0aqk77&#10;b6NgdxzykHP36V+X7qVo347j3Xaj1OCuXzyDiNTH//C1vdEK8sdi8gB/d9IVkLN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KsLtUskAAADeAAAADwAAAAAAAAAAAAAAAACYAgAA&#10;ZHJzL2Rvd25yZXYueG1sUEsFBgAAAAAEAAQA9QAAAI4DAAAAAA==&#10;" fillcolor="#0d0d0d [3069]" strokeweight=".5pt">
                  <v:textbox inset="1mm,1mm,1mm,1mm">
                    <w:txbxContent>
                      <w:p w:rsidR="000A1FED" w:rsidRPr="00EA6D2D" w:rsidRDefault="000A1FED" w:rsidP="000A1FED">
                        <w:pPr>
                          <w:numPr>
                            <w:ilvl w:val="0"/>
                            <w:numId w:val="28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66627E">
        <w:rPr>
          <w:noProof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17FEEB0F" wp14:editId="298C57B2">
                <wp:simplePos x="0" y="0"/>
                <wp:positionH relativeFrom="column">
                  <wp:posOffset>161290</wp:posOffset>
                </wp:positionH>
                <wp:positionV relativeFrom="paragraph">
                  <wp:posOffset>4260803</wp:posOffset>
                </wp:positionV>
                <wp:extent cx="4287328" cy="828136"/>
                <wp:effectExtent l="0" t="0" r="0" b="0"/>
                <wp:wrapNone/>
                <wp:docPr id="19463" name="グループ化 19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7328" cy="828136"/>
                          <a:chOff x="0" y="0"/>
                          <a:chExt cx="4287328" cy="828136"/>
                        </a:xfrm>
                      </wpg:grpSpPr>
                      <pic:pic xmlns:pic="http://schemas.openxmlformats.org/drawingml/2006/picture">
                        <pic:nvPicPr>
                          <pic:cNvPr id="512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667" t="13640" r="7750" b="80383"/>
                          <a:stretch/>
                        </pic:blipFill>
                        <pic:spPr bwMode="auto">
                          <a:xfrm>
                            <a:off x="0" y="77638"/>
                            <a:ext cx="4287328" cy="750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27709" name="正方形/長方形 27709"/>
                        <wps:cNvSpPr/>
                        <wps:spPr>
                          <a:xfrm>
                            <a:off x="526211" y="241540"/>
                            <a:ext cx="1242204" cy="48307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6" name="テキスト ボックス 19456"/>
                        <wps:cNvSpPr txBox="1"/>
                        <wps:spPr>
                          <a:xfrm>
                            <a:off x="198407" y="0"/>
                            <a:ext cx="408305" cy="40894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3C25E4" w14:textId="77777777" w:rsidR="00E4362F" w:rsidRPr="00EA6D2D" w:rsidRDefault="00E4362F" w:rsidP="00E4362F">
                              <w:pPr>
                                <w:numPr>
                                  <w:ilvl w:val="0"/>
                                  <w:numId w:val="28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19463" o:spid="_x0000_s1134" style="position:absolute;left:0;text-align:left;margin-left:12.7pt;margin-top:335.5pt;width:337.6pt;height:65.2pt;z-index:252131328" coordsize="42873,8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">
                <v:shape id="Picture 5" o:spid="_x0000_s1135" type="#_x0000_t75" style="position:absolute;top:776;width:42873;height:7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VuWzGAAAA3QAAAA8AAABkcnMvZG93bnJldi54bWxEj0+LwjAUxO/CfofwhL1pqqBINYquf3BB&#10;YVc9eHw0z7bYvJQkq/XbbwTB4zAzv2Ems8ZU4kbOl5YV9LoJCOLM6pJzBafjujMC4QOyxsoyKXiQ&#10;h9n0ozXBVNs7/9LtEHIRIexTVFCEUKdS+qwgg75ra+LoXawzGKJ0udQO7xFuKtlPkqE0WHJcKLCm&#10;r4Ky6+HPKDjvNo1fLEaXk8/P19Vyv3LfP4lSn+1mPgYRqAnv8Ku91QoGvf4Anm/iE5DT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dW5bMYAAADdAAAADwAAAAAAAAAAAAAA&#10;AACfAgAAZHJzL2Rvd25yZXYueG1sUEsFBgAAAAAEAAQA9wAAAJIDAAAAAA==&#10;">
                  <v:imagedata r:id="rId85" o:title="" croptop="8939f" cropbottom="52680f" cropleft="48278f" cropright="5079f"/>
                  <v:path arrowok="t"/>
                </v:shape>
                <v:rect id="正方形/長方形 27709" o:spid="_x0000_s1136" style="position:absolute;left:5262;top:2415;width:12422;height:48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DDkccA&#10;AADeAAAADwAAAGRycy9kb3ducmV2LnhtbESPW2sCMRSE3wv9D+EU+lazLq2X1SiitOpjvYC+HTbH&#10;zeLmZNlEXf99Iwh9HGbmG2Y8bW0lrtT40rGCbicBQZw7XXKhYLf9/hiA8AFZY+WYFNzJw3Ty+jLG&#10;TLsb/9J1EwoRIewzVGBCqDMpfW7Iou+4mjh6J9dYDFE2hdQN3iLcVjJNkp60WHJcMFjT3FB+3lys&#10;AjnYH+Zfcnk5mM/Z8V4vftL10ir1/tbORiACteE//GyvtIK030+G8LgTr4C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vgw5HHAAAA3gAAAA8AAAAAAAAAAAAAAAAAmAIAAGRy&#10;cy9kb3ducmV2LnhtbFBLBQYAAAAABAAEAPUAAACMAwAAAAA=&#10;" filled="f" strokecolor="black [3213]" strokeweight="2pt">
                  <v:stroke dashstyle="3 1"/>
                </v:rect>
                <v:shape id="テキスト ボックス 19456" o:spid="_x0000_s1137" type="#_x0000_t202" style="position:absolute;left:1984;width:4083;height:40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25AcYA&#10;AADeAAAADwAAAGRycy9kb3ducmV2LnhtbERPTWsCMRC9C/0PYQq9iGYVXXRrlLbQYisIag/2Nmym&#10;u0s3k5Ckuv57IxR6m8f7nMWqM604kQ+NZQWjYQaCuLS64UrB5+F1MAMRIrLG1jIpuFCA1fKut8BC&#10;2zPv6LSPlUghHApUUMfoCilDWZPBMLSOOHHf1huMCfpKao/nFG5aOc6yXBpsODXU6OilpvJn/2sU&#10;bI997vPYffmPZ/eWN5vjaPu+Vurhvnt6BBGpi//iP/dap/nzyTSH2zvpBrm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I25AcYAAADeAAAADwAAAAAAAAAAAAAAAACYAgAAZHJz&#10;L2Rvd25yZXYueG1sUEsFBgAAAAAEAAQA9QAAAIsDAAAAAA==&#10;" fillcolor="#0d0d0d [3069]" strokeweight=".5pt">
                  <v:textbox inset="1mm,1mm,1mm,1mm">
                    <w:txbxContent>
                      <w:p w:rsidR="00E4362F" w:rsidRPr="00EA6D2D" w:rsidRDefault="00E4362F" w:rsidP="00E4362F">
                        <w:pPr>
                          <w:numPr>
                            <w:ilvl w:val="0"/>
                            <w:numId w:val="28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4362F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　</w:t>
      </w:r>
    </w:p>
    <w:p w14:paraId="393AE379" w14:textId="77777777" w:rsidR="00A862E8" w:rsidRDefault="00A862E8" w:rsidP="00A862E8">
      <w:pPr>
        <w:widowControl w:val="0"/>
        <w:spacing w:after="0" w:line="440" w:lineRule="exact"/>
        <w:ind w:firstLineChars="100" w:firstLine="24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>①  1 : Project をクリックし、</w:t>
      </w:r>
      <w:bookmarkStart w:id="0" w:name="_GoBack"/>
      <w:bookmarkEnd w:id="0"/>
    </w:p>
    <w:p w14:paraId="23356CCE" w14:textId="77777777" w:rsidR="00A862E8" w:rsidRDefault="00A862E8" w:rsidP="00A862E8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 ②  gradle.properties　をダブルクリックし、</w:t>
      </w:r>
    </w:p>
    <w:p w14:paraId="539BD820" w14:textId="77777777" w:rsidR="00A862E8" w:rsidRPr="00497C35" w:rsidRDefault="00A862E8" w:rsidP="00715E8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 ③　</w:t>
      </w:r>
      <w:r w:rsidR="00715E8E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android:valueの値に、“</w:t>
      </w:r>
      <w:r w:rsidR="0062587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ライセンスキー</w:t>
      </w:r>
      <w:r w:rsidR="00715E8E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”を記述する。</w:t>
      </w:r>
    </w:p>
    <w:p w14:paraId="1CBF33CC" w14:textId="77777777" w:rsidR="00A862E8" w:rsidRPr="00D0715C" w:rsidRDefault="005E1C3D" w:rsidP="00A862E8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A862E8" w:rsidRPr="00D0715C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080D18D1" wp14:editId="797DB289">
                <wp:simplePos x="0" y="0"/>
                <wp:positionH relativeFrom="column">
                  <wp:posOffset>-54026</wp:posOffset>
                </wp:positionH>
                <wp:positionV relativeFrom="paragraph">
                  <wp:posOffset>199258</wp:posOffset>
                </wp:positionV>
                <wp:extent cx="6268505" cy="3355675"/>
                <wp:effectExtent l="0" t="19050" r="18415" b="16510"/>
                <wp:wrapNone/>
                <wp:docPr id="27708" name="グループ化 27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8505" cy="3355675"/>
                          <a:chOff x="0" y="0"/>
                          <a:chExt cx="6268505" cy="3355675"/>
                        </a:xfrm>
                      </wpg:grpSpPr>
                      <pic:pic xmlns:pic="http://schemas.openxmlformats.org/drawingml/2006/picture">
                        <pic:nvPicPr>
                          <pic:cNvPr id="27699" name="図 27699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91" y="0"/>
                            <a:ext cx="6167887" cy="33556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  <wps:wsp>
                        <wps:cNvPr id="27702" name="正方形/長方形 27702"/>
                        <wps:cNvSpPr/>
                        <wps:spPr>
                          <a:xfrm>
                            <a:off x="2708695" y="2803585"/>
                            <a:ext cx="355981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03" name="正方形/長方形 27703"/>
                        <wps:cNvSpPr/>
                        <wps:spPr>
                          <a:xfrm>
                            <a:off x="43132" y="526211"/>
                            <a:ext cx="275590" cy="7759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04" name="正方形/長方形 27704"/>
                        <wps:cNvSpPr/>
                        <wps:spPr>
                          <a:xfrm>
                            <a:off x="491706" y="1061049"/>
                            <a:ext cx="1339850" cy="2406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05" name="テキスト ボックス 27705"/>
                        <wps:cNvSpPr txBox="1"/>
                        <wps:spPr>
                          <a:xfrm>
                            <a:off x="0" y="94890"/>
                            <a:ext cx="408305" cy="40894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D7F6D9" w14:textId="77777777" w:rsidR="00A862E8" w:rsidRPr="00EA6D2D" w:rsidRDefault="00A862E8" w:rsidP="00A862E8">
                              <w:pPr>
                                <w:numPr>
                                  <w:ilvl w:val="0"/>
                                  <w:numId w:val="30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06" name="テキスト ボックス 27706"/>
                        <wps:cNvSpPr txBox="1"/>
                        <wps:spPr>
                          <a:xfrm>
                            <a:off x="1639019" y="638354"/>
                            <a:ext cx="408305" cy="40894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30065D" w14:textId="77777777" w:rsidR="00A862E8" w:rsidRPr="00EA6D2D" w:rsidRDefault="00A862E8" w:rsidP="00A862E8">
                              <w:pPr>
                                <w:numPr>
                                  <w:ilvl w:val="0"/>
                                  <w:numId w:val="31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07" name="テキスト ボックス 27707"/>
                        <wps:cNvSpPr txBox="1"/>
                        <wps:spPr>
                          <a:xfrm>
                            <a:off x="2380891" y="2398143"/>
                            <a:ext cx="408305" cy="40894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57B6A" w14:textId="77777777" w:rsidR="00A862E8" w:rsidRPr="00EA6D2D" w:rsidRDefault="00A862E8" w:rsidP="00A862E8">
                              <w:pPr>
                                <w:numPr>
                                  <w:ilvl w:val="0"/>
                                  <w:numId w:val="32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27708" o:spid="_x0000_s1138" style="position:absolute;margin-left:-4.25pt;margin-top:15.7pt;width:493.6pt;height:264.25pt;z-index:252126208" coordsize="62685,33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">
                <v:shape id="図 27699" o:spid="_x0000_s1139" type="#_x0000_t75" style="position:absolute;left:948;width:61679;height:335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2ZHzEAAAA3gAAAA8AAABkcnMvZG93bnJldi54bWxEj0GLwjAUhO+C/yE8wZumKrhajSKCIiwI&#10;Vi/eHs2zLTYvtYla/fUbYcHjMDPfMPNlY0rxoNoVlhUM+hEI4tTqgjMFp+OmNwHhPLLG0jIpeJGD&#10;5aLdmmOs7ZMP9Eh8JgKEXYwKcu+rWEqX5mTQ9W1FHLyLrQ36IOtM6hqfAW5KOYyisTRYcFjIsaJ1&#10;Tuk1uRsFN3tfvdev3+0FR6PkIM97Tykp1e00qxkIT43/hv/bO61g+DOeTuFzJ1wBuf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f2ZHzEAAAA3gAAAA8AAAAAAAAAAAAAAAAA&#10;nwIAAGRycy9kb3ducmV2LnhtbFBLBQYAAAAABAAEAPcAAACQAwAAAAA=&#10;" stroked="t" strokecolor="#5a5a5a [2109]" strokeweight=".5pt">
                  <v:imagedata r:id="rId87" o:title=""/>
                  <v:path arrowok="t"/>
                </v:shape>
                <v:rect id="正方形/長方形 27702" o:spid="_x0000_s1140" style="position:absolute;left:27086;top:28035;width:35599;height:19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RR4McA&#10;AADeAAAADwAAAGRycy9kb3ducmV2LnhtbESPT2vCQBTE70K/w/IK3nTT4D/SbEQUtT1qW7C3R/Y1&#10;G5p9G7Krxm/fLQgeh5n5DZMve9uIC3W+dqzgZZyAIC6drrlS8PmxHS1A+ICssXFMCm7kYVk8DXLM&#10;tLvygS7HUIkIYZ+hAhNCm0npS0MW/di1xNH7cZ3FEGVXSd3hNcJtI9MkmUmLNccFgy2tDZW/x7NV&#10;IBdfp/VU7s8nM1l939rNLn3fW6WGz/3qFUSgPjzC9/abVpDO50kK/3fiFZD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VEUeDHAAAA3gAAAA8AAAAAAAAAAAAAAAAAmAIAAGRy&#10;cy9kb3ducmV2LnhtbFBLBQYAAAAABAAEAPUAAACMAwAAAAA=&#10;" filled="f" strokecolor="black [3213]" strokeweight="2pt">
                  <v:stroke dashstyle="3 1"/>
                </v:rect>
                <v:rect id="正方形/長方形 27703" o:spid="_x0000_s1141" style="position:absolute;left:431;top:5262;width:2756;height:77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j0e8cA&#10;AADeAAAADwAAAGRycy9kb3ducmV2LnhtbESPT2vCQBTE74V+h+UVetNNU6uSZhWx1D9HbYV4e2Rf&#10;s6HZtyG7avz2bkHocZiZ3zD5vLeNOFPna8cKXoYJCOLS6ZorBd9fn4MpCB+QNTaOScGVPMxnjw85&#10;ZtpdeEfnfahEhLDPUIEJoc2k9KUhi37oWuLo/bjOYoiyq6Tu8BLhtpFpkoylxZrjgsGWlobK3/3J&#10;KpDTQ7F8k+tTYUaL47X9WKXbtVXq+alfvIMI1If/8L290QrSySR5hb878QrI2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oI9HvHAAAA3gAAAA8AAAAAAAAAAAAAAAAAmAIAAGRy&#10;cy9kb3ducmV2LnhtbFBLBQYAAAAABAAEAPUAAACMAwAAAAA=&#10;" filled="f" strokecolor="black [3213]" strokeweight="2pt">
                  <v:stroke dashstyle="3 1"/>
                </v:rect>
                <v:rect id="正方形/長方形 27704" o:spid="_x0000_s1142" style="position:absolute;left:4917;top:10610;width:13398;height:24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FsD8YA&#10;AADeAAAADwAAAGRycy9kb3ducmV2LnhtbESPQWsCMRSE74X+h/CE3mrWxaqsRhFLqx5rFfT22Dw3&#10;i5uXZRN1/fdGEDwOM/MNM5m1thIXanzpWEGvm4Agzp0uuVCw/f/5HIHwAVlj5ZgU3MjDbPr+NsFM&#10;uyv/0WUTChEh7DNUYEKoMyl9bsii77qaOHpH11gMUTaF1A1eI9xWMk2SgbRYclwwWNPCUH7anK0C&#10;OdrtF19yed6b/vxwq79/0/XSKvXRaedjEIHa8Ao/2yutIB0Okz487sQrIK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eFsD8YAAADeAAAADwAAAAAAAAAAAAAAAACYAgAAZHJz&#10;L2Rvd25yZXYueG1sUEsFBgAAAAAEAAQA9QAAAIsDAAAAAA==&#10;" filled="f" strokecolor="black [3213]" strokeweight="2pt">
                  <v:stroke dashstyle="3 1"/>
                </v:rect>
                <v:shape id="テキスト ボックス 27705" o:spid="_x0000_s1143" type="#_x0000_t202" style="position:absolute;top:948;width:4083;height:40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XS08gA&#10;AADeAAAADwAAAGRycy9kb3ducmV2LnhtbESPQWsCMRSE70L/Q3iFXqRmXajKapQqVNSCoO3B3h6b&#10;5+7SzUtIom7/fSMUehxm5htmtuhMK67kQ2NZwXCQgSAurW64UvD58fY8AREissbWMin4oQCL+UNv&#10;hoW2Nz7Q9RgrkSAcClRQx+gKKUNZk8EwsI44eWfrDcYkfSW1x1uCm1bmWTaSBhtOCzU6WtVUfh8v&#10;RsH+1Oc+5+7L75ZuPWreT8P9dqPU02P3OgURqYv/4b/2RivIx+PsBe530hWQ8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ZdLTyAAAAN4AAAAPAAAAAAAAAAAAAAAAAJgCAABk&#10;cnMvZG93bnJldi54bWxQSwUGAAAAAAQABAD1AAAAjQMAAAAA&#10;" fillcolor="#0d0d0d [3069]" strokeweight=".5pt">
                  <v:textbox inset="1mm,1mm,1mm,1mm">
                    <w:txbxContent>
                      <w:p w:rsidR="00A862E8" w:rsidRPr="00EA6D2D" w:rsidRDefault="00A862E8" w:rsidP="00A862E8">
                        <w:pPr>
                          <w:numPr>
                            <w:ilvl w:val="0"/>
                            <w:numId w:val="30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テキスト ボックス 27706" o:spid="_x0000_s1144" type="#_x0000_t202" style="position:absolute;left:16390;top:6383;width:4083;height:40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dMpMgA&#10;AADeAAAADwAAAGRycy9kb3ducmV2LnhtbESPQWsCMRSE7wX/Q3iCF6lZ97CW1Si20GJbEGo92Ntj&#10;87q7uHkJSdTtv28EweMwM98wi1VvOnEmH1rLCqaTDARxZXXLtYL99+vjE4gQkTV2lknBHwVYLQcP&#10;Cyy1vfAXnXexFgnCoUQFTYyulDJUDRkME+uIk/drvcGYpK+l9nhJcNPJPMsKabDltNCgo5eGquPu&#10;ZBRsD2Mec+5+/Mezeyvaz8N0+75RajTs13MQkfp4D9/aG60gn82yAq530hWQy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t0ykyAAAAN4AAAAPAAAAAAAAAAAAAAAAAJgCAABk&#10;cnMvZG93bnJldi54bWxQSwUGAAAAAAQABAD1AAAAjQMAAAAA&#10;" fillcolor="#0d0d0d [3069]" strokeweight=".5pt">
                  <v:textbox inset="1mm,1mm,1mm,1mm">
                    <w:txbxContent>
                      <w:p w:rsidR="00A862E8" w:rsidRPr="00EA6D2D" w:rsidRDefault="00A862E8" w:rsidP="00A862E8">
                        <w:pPr>
                          <w:numPr>
                            <w:ilvl w:val="0"/>
                            <w:numId w:val="31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テキスト ボックス 27707" o:spid="_x0000_s1145" type="#_x0000_t202" style="position:absolute;left:23808;top:23981;width:4083;height:40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vpP8gA&#10;AADeAAAADwAAAGRycy9kb3ducmV2LnhtbESPQWsCMRSE74X+h/AKXkSz7sEtq1Gq0GJbEKoe9PbY&#10;PHeXbl5CEnX775tCweMwM98w82VvOnElH1rLCibjDARxZXXLtYLD/nX0DCJEZI2dZVLwQwGWi8eH&#10;OZba3viLrrtYiwThUKKCJkZXShmqhgyGsXXEyTtbbzAm6WupPd4S3HQyz7KpNNhyWmjQ0bqh6nt3&#10;MQq2xyEPOXcn/7Fyb9P28zjZvm+UGjz1LzMQkfp4D/+3N1pBXhRZAX930hW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++k/yAAAAN4AAAAPAAAAAAAAAAAAAAAAAJgCAABk&#10;cnMvZG93bnJldi54bWxQSwUGAAAAAAQABAD1AAAAjQMAAAAA&#10;" fillcolor="#0d0d0d [3069]" strokeweight=".5pt">
                  <v:textbox inset="1mm,1mm,1mm,1mm">
                    <w:txbxContent>
                      <w:p w:rsidR="00A862E8" w:rsidRPr="00EA6D2D" w:rsidRDefault="00A862E8" w:rsidP="00A862E8">
                        <w:pPr>
                          <w:numPr>
                            <w:ilvl w:val="0"/>
                            <w:numId w:val="32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E32C95C" w14:textId="77777777" w:rsidR="002565FE" w:rsidRPr="00B33F01" w:rsidRDefault="002565FE" w:rsidP="002565FE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TAPIA（タブレット）とPCの接続</w:t>
      </w:r>
    </w:p>
    <w:p w14:paraId="2D63CDBA" w14:textId="77777777" w:rsidR="002565FE" w:rsidRPr="00B33F01" w:rsidRDefault="002565FE" w:rsidP="002565FE">
      <w:pPr>
        <w:pStyle w:val="af5"/>
        <w:widowControl w:val="0"/>
        <w:spacing w:after="0" w:line="440" w:lineRule="exact"/>
        <w:ind w:left="425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※無償期間内では、タブレットで動作確認を行う</w:t>
      </w:r>
    </w:p>
    <w:p w14:paraId="68D8236C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6D3D1AE" w14:textId="77777777" w:rsidR="00565511" w:rsidRPr="00565511" w:rsidRDefault="00565511" w:rsidP="00565511">
      <w:pPr>
        <w:pStyle w:val="af5"/>
        <w:widowControl w:val="0"/>
        <w:numPr>
          <w:ilvl w:val="0"/>
          <w:numId w:val="8"/>
        </w:numPr>
        <w:spacing w:after="0" w:line="440" w:lineRule="exact"/>
        <w:rPr>
          <w:rFonts w:ascii="Meiryo UI" w:eastAsia="Meiryo UI" w:hAnsi="Meiryo UI" w:cs="Meiryo UI"/>
          <w:b/>
          <w:vanish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471FEC2F" w14:textId="77777777" w:rsidR="00565511" w:rsidRPr="00565511" w:rsidRDefault="00565511" w:rsidP="00565511">
      <w:pPr>
        <w:pStyle w:val="af5"/>
        <w:widowControl w:val="0"/>
        <w:numPr>
          <w:ilvl w:val="0"/>
          <w:numId w:val="8"/>
        </w:numPr>
        <w:spacing w:after="0" w:line="440" w:lineRule="exact"/>
        <w:rPr>
          <w:rFonts w:ascii="Meiryo UI" w:eastAsia="Meiryo UI" w:hAnsi="Meiryo UI" w:cs="Meiryo UI"/>
          <w:b/>
          <w:vanish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2EB49719" w14:textId="77777777" w:rsidR="002565FE" w:rsidRPr="00B33F01" w:rsidRDefault="002565FE" w:rsidP="00565511">
      <w:pPr>
        <w:pStyle w:val="af5"/>
        <w:widowControl w:val="0"/>
        <w:numPr>
          <w:ilvl w:val="1"/>
          <w:numId w:val="8"/>
        </w:numPr>
        <w:spacing w:after="0" w:line="440" w:lineRule="exact"/>
        <w:ind w:left="967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Androidタブレットとパソコンの接続</w:t>
      </w:r>
    </w:p>
    <w:p w14:paraId="6115739F" w14:textId="77777777" w:rsidR="002565FE" w:rsidRPr="00B33F01" w:rsidRDefault="002565FE" w:rsidP="002565FE">
      <w:pPr>
        <w:widowControl w:val="0"/>
        <w:spacing w:after="0" w:line="440" w:lineRule="exact"/>
        <w:ind w:left="40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◆AndroidタブレットとパソコンをUSBケーブルで接続する</w:t>
      </w:r>
    </w:p>
    <w:p w14:paraId="0F0176ED" w14:textId="77777777" w:rsidR="002565FE" w:rsidRPr="00B33F01" w:rsidRDefault="002565FE" w:rsidP="002565FE">
      <w:pPr>
        <w:widowControl w:val="0"/>
        <w:spacing w:after="0" w:line="440" w:lineRule="exact"/>
        <w:ind w:left="40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63C259C" w14:textId="77777777" w:rsidR="002565FE" w:rsidRPr="00B33F01" w:rsidRDefault="002565FE" w:rsidP="002565FE">
      <w:pPr>
        <w:widowControl w:val="0"/>
        <w:spacing w:after="0" w:line="440" w:lineRule="exact"/>
        <w:ind w:left="40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◆上記のAndroidタブレットに合ったUSBドライバーをパソコンにインストールする</w:t>
      </w:r>
    </w:p>
    <w:p w14:paraId="0C7B9E67" w14:textId="77777777" w:rsidR="002565FE" w:rsidRPr="00B33F01" w:rsidRDefault="002565FE" w:rsidP="002565FE">
      <w:pPr>
        <w:widowControl w:val="0"/>
        <w:spacing w:after="0" w:line="440" w:lineRule="exact"/>
        <w:ind w:left="40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2565FE" w:rsidRPr="00B33F01" w:rsidSect="002A30AF">
          <w:headerReference w:type="first" r:id="rId88"/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　（USBドライバーの種類については、タブレットのメーカーサイトで確認のこと）</w:t>
      </w:r>
    </w:p>
    <w:p w14:paraId="7D7888E4" w14:textId="77777777" w:rsidR="002565FE" w:rsidRPr="00B33F01" w:rsidRDefault="002565FE" w:rsidP="002565FE">
      <w:pPr>
        <w:pStyle w:val="af5"/>
        <w:widowControl w:val="0"/>
        <w:numPr>
          <w:ilvl w:val="1"/>
          <w:numId w:val="8"/>
        </w:numPr>
        <w:spacing w:after="0" w:line="440" w:lineRule="exact"/>
        <w:ind w:leftChars="200" w:left="967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Androidタブレット上での開発者モードの設定</w:t>
      </w:r>
    </w:p>
    <w:p w14:paraId="14288ADE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　　　　※</w:t>
      </w: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ご利用のタブレットによって、見え方やアプリ・機能の配置は異なります。</w:t>
      </w:r>
    </w:p>
    <w:p w14:paraId="726419D2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66371CD7" wp14:editId="6B5A53AC">
                <wp:simplePos x="0" y="0"/>
                <wp:positionH relativeFrom="column">
                  <wp:posOffset>3578225</wp:posOffset>
                </wp:positionH>
                <wp:positionV relativeFrom="paragraph">
                  <wp:posOffset>85090</wp:posOffset>
                </wp:positionV>
                <wp:extent cx="2129155" cy="3766185"/>
                <wp:effectExtent l="0" t="0" r="61595" b="5715"/>
                <wp:wrapNone/>
                <wp:docPr id="336" name="グループ化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9155" cy="3766185"/>
                          <a:chOff x="0" y="0"/>
                          <a:chExt cx="2129559" cy="3766782"/>
                        </a:xfrm>
                      </wpg:grpSpPr>
                      <wpg:grpSp>
                        <wpg:cNvPr id="337" name="グループ化 337"/>
                        <wpg:cNvGrpSpPr/>
                        <wpg:grpSpPr>
                          <a:xfrm>
                            <a:off x="0" y="0"/>
                            <a:ext cx="1938020" cy="3433720"/>
                            <a:chOff x="0" y="1"/>
                            <a:chExt cx="1938528" cy="3434791"/>
                          </a:xfrm>
                        </wpg:grpSpPr>
                        <pic:pic xmlns:pic="http://schemas.openxmlformats.org/drawingml/2006/picture">
                          <pic:nvPicPr>
                            <pic:cNvPr id="338" name="図 338" descr="H:\90.(Personal)個人フォルダ\02.Technical\06.Iguchi\01.SDK_manual\タブレット写真\Screenshot_20170330-170541(1)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8352"/>
                            <a:stretch/>
                          </pic:blipFill>
                          <pic:spPr bwMode="auto">
                            <a:xfrm>
                              <a:off x="65837" y="1"/>
                              <a:ext cx="1821485" cy="2969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9" name="正方形/長方形 339"/>
                          <wps:cNvSpPr/>
                          <wps:spPr>
                            <a:xfrm>
                              <a:off x="0" y="2611526"/>
                              <a:ext cx="1938528" cy="358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0" name="カギ線コネクタ 340"/>
                          <wps:cNvCnPr>
                            <a:stCxn id="339" idx="3"/>
                            <a:endCxn id="341" idx="3"/>
                          </wps:cNvCnPr>
                          <wps:spPr>
                            <a:xfrm flipH="1">
                              <a:off x="1463467" y="2790749"/>
                              <a:ext cx="475061" cy="448025"/>
                            </a:xfrm>
                            <a:prstGeom prst="bentConnector3">
                              <a:avLst>
                                <a:gd name="adj1" fmla="val -48133"/>
                              </a:avLst>
                            </a:prstGeom>
                            <a:ln w="25400">
                              <a:solidFill>
                                <a:schemeClr val="tx1"/>
                              </a:solidFill>
                              <a:prstDash val="sys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41" name="図 341" descr="H:\90.(Personal)個人フォルダ\02.Technical\06.Iguchi\01.SDK_manual\タブレット写真\Screenshot_20170330-170541(1)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019" t="83238" r="55389" b="10241"/>
                            <a:stretch/>
                          </pic:blipFill>
                          <pic:spPr bwMode="auto">
                            <a:xfrm>
                              <a:off x="50067" y="3042755"/>
                              <a:ext cx="1413399" cy="392037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chemeClr val="tx1"/>
                              </a:solidFill>
                              <a:prstDash val="sysDash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42" name="テキスト ボックス 342"/>
                        <wps:cNvSpPr txBox="1"/>
                        <wps:spPr>
                          <a:xfrm>
                            <a:off x="31519" y="3420662"/>
                            <a:ext cx="2098040" cy="3461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F86350" w14:textId="77777777" w:rsidR="002565FE" w:rsidRPr="007C7414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をタップする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36" o:spid="_x0000_s1146" style="position:absolute;margin-left:281.75pt;margin-top:6.7pt;width:167.65pt;height:296.55pt;z-index:252172288;mso-height-relative:margin" coordsize="21295,37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">
                <v:group id="グループ化 337" o:spid="_x0000_s1147" style="position:absolute;width:19380;height:34337" coordorigin="" coordsize="19385,34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4WmdM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Ikmc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eFpnTFAAAA3AAA&#10;AA8AAAAAAAAAAAAAAAAAqgIAAGRycy9kb3ducmV2LnhtbFBLBQYAAAAABAAEAPoAAACcAwAAAAA=&#10;">
                  <v:shape id="図 338" o:spid="_x0000_s1148" type="#_x0000_t75" style="position:absolute;left:658;width:18215;height:296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i4tXCAAAA3AAAAA8AAABkcnMvZG93bnJldi54bWxET89rwjAUvg/8H8ITvK2pK2zSNYroHHqc&#10;E8Zub82zLTYvbZLV+t8vB2HHj+93sRpNKwZyvrGsYJ6kIIhLqxuuFJw+d48LED4ga2wtk4IbeVgt&#10;Jw8F5tpe+YOGY6hEDGGfo4I6hC6X0pc1GfSJ7Ygjd7bOYIjQVVI7vMZw08qnNH2WBhuODTV2tKmp&#10;vBx/jYLK4vrb/Xy99Pu+3fDh/a3f3lKlZtNx/Qoi0Bj+xXf3XivIsrg2nolHQC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YuLVwgAAANwAAAAPAAAAAAAAAAAAAAAAAJ8C&#10;AABkcnMvZG93bnJldi54bWxQSwUGAAAAAAQABAD3AAAAjgMAAAAA&#10;">
                    <v:imagedata r:id="rId90" o:title="Screenshot_20170330-170541(1)" cropbottom="5474f"/>
                    <v:path arrowok="t"/>
                  </v:shape>
                  <v:rect id="正方形/長方形 339" o:spid="_x0000_s1149" style="position:absolute;top:26115;width:19385;height:3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53L/8UA&#10;AADcAAAADwAAAGRycy9kb3ducmV2LnhtbESPQWsCMRSE74L/ITyht5pVW9HVKGJprUdXBb09Ns/N&#10;0s3Lsom6/vumUPA4zMw3zHzZ2krcqPGlYwWDfgKCOHe65ELBYf/5OgHhA7LGyjEpeJCH5aLbmWOq&#10;3Z13dMtCISKEfYoKTAh1KqXPDVn0fVcTR+/iGoshyqaQusF7hNtKDpNkLC2WHBcM1rQ2lP9kV6tA&#10;To6n9bvcXE/mbXV+1B9fw+3GKvXSa1czEIHa8Az/t7+1gtFoCn9n4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ncv/xQAAANwAAAAPAAAAAAAAAAAAAAAAAJgCAABkcnMv&#10;ZG93bnJldi54bWxQSwUGAAAAAAQABAD1AAAAigMAAAAA&#10;" filled="f" strokecolor="black [3213]" strokeweight="2pt">
                    <v:stroke dashstyle="3 1"/>
                  </v:rect>
                  <v:shape id="カギ線コネクタ 340" o:spid="_x0000_s1150" type="#_x0000_t34" style="position:absolute;left:14634;top:27907;width:4751;height:448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NCscEAAADcAAAADwAAAGRycy9kb3ducmV2LnhtbERPy4rCMBTdD/gP4QruxtRRRq1GkQFR&#10;NwO+Fu4uzbWpNjelibX+vVkMzPJw3vNla0vRUO0LxwoG/QQEceZ0wbmC03H9OQHhA7LG0jEpeJGH&#10;5aLzMcdUuyfvqTmEXMQQ9ikqMCFUqZQ+M2TR911FHLmrqy2GCOtc6hqfMdyW8itJvqXFgmODwYp+&#10;DGX3w8Mq2J3H1iTsf9vp/UZHJ5vN+XJVqtdtVzMQgdrwL/5zb7WC4SjOj2fiEZCL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BE0KxwQAAANwAAAAPAAAAAAAAAAAAAAAA&#10;AKECAABkcnMvZG93bnJldi54bWxQSwUGAAAAAAQABAD5AAAAjwMAAAAA&#10;" adj="-10397" strokecolor="black [3213]" strokeweight="2pt">
                    <v:stroke dashstyle="3 1" endarrow="block"/>
                  </v:shape>
                  <v:shape id="図 341" o:spid="_x0000_s1151" type="#_x0000_t75" style="position:absolute;left:500;top:30427;width:14134;height:3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DpO7DAAAA3AAAAA8AAABkcnMvZG93bnJldi54bWxEj0FrAjEUhO8F/0N4Qm81axWpq1GkIpRS&#10;KFUPHh/JcxPdvCybuG7/fVMo9DjMzDfMct37WnTURhdYwXhUgCDWwTiuFBwPu6cXEDEhG6wDk4Jv&#10;irBeDR6WWJpw5y/q9qkSGcKxRAU2paaUMmpLHuMoNMTZO4fWY8qyraRp8Z7hvpbPRTGTHh3nBYsN&#10;vVrS1/3NK+ATuzAv9FS7jwttP7vZ+8GiUo/DfrMAkahP/+G/9ptRMJmO4fdMPgJy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Ok7sMAAADcAAAADwAAAAAAAAAAAAAAAACf&#10;AgAAZHJzL2Rvd25yZXYueG1sUEsFBgAAAAAEAAQA9wAAAI8DAAAAAA==&#10;" stroked="t" strokecolor="black [3213]" strokeweight="2pt">
                    <v:stroke dashstyle="3 1"/>
                    <v:imagedata r:id="rId90" o:title="Screenshot_20170330-170541(1)" croptop="54551f" cropbottom="6712f" cropleft="2634f" cropright="36300f"/>
                    <v:path arrowok="t"/>
                  </v:shape>
                </v:group>
                <v:shape id="テキスト ボックス 342" o:spid="_x0000_s1152" type="#_x0000_t202" style="position:absolute;left:315;top:34206;width:20980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TmzscA&#10;AADcAAAADwAAAGRycy9kb3ducmV2LnhtbESPzWvCQBTE70L/h+UVetNN01YkZhUJSEXagx8Xb8/s&#10;ywdm36bZrab9611B8DjMzG+YdN6bRpypc7VlBa+jCARxbnXNpYL9bjmcgHAeWWNjmRT8kYP57GmQ&#10;YqLthTd03vpSBAi7BBVU3reJlC6vyKAb2ZY4eIXtDPogu1LqDi8BbhoZR9FYGqw5LFTYUlZRftr+&#10;GgXrbPmNm2NsJv9N9vlVLNqf/eFDqZfnfjEF4an3j/C9vdIK3t5j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2k5s7HAAAA3AAAAA8AAAAAAAAAAAAAAAAAmAIAAGRy&#10;cy9kb3ducmV2LnhtbFBLBQYAAAAABAAEAPUAAACMAwAAAAA=&#10;" filled="f" stroked="f" strokeweight=".5pt">
                  <v:textbox>
                    <w:txbxContent>
                      <w:p w:rsidR="002565FE" w:rsidRPr="007C7414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をタップする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71264" behindDoc="0" locked="0" layoutInCell="1" allowOverlap="1" wp14:anchorId="0348D916" wp14:editId="1CBCCE2D">
                <wp:simplePos x="0" y="0"/>
                <wp:positionH relativeFrom="column">
                  <wp:posOffset>171450</wp:posOffset>
                </wp:positionH>
                <wp:positionV relativeFrom="paragraph">
                  <wp:posOffset>91440</wp:posOffset>
                </wp:positionV>
                <wp:extent cx="2098040" cy="3905250"/>
                <wp:effectExtent l="0" t="0" r="0" b="0"/>
                <wp:wrapNone/>
                <wp:docPr id="343" name="グループ化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040" cy="3905250"/>
                          <a:chOff x="0" y="0"/>
                          <a:chExt cx="2098608" cy="3907241"/>
                        </a:xfrm>
                      </wpg:grpSpPr>
                      <wps:wsp>
                        <wps:cNvPr id="344" name="テキスト ボックス 344"/>
                        <wps:cNvSpPr txBox="1"/>
                        <wps:spPr>
                          <a:xfrm>
                            <a:off x="0" y="2860679"/>
                            <a:ext cx="2098608" cy="10465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4A544D" w14:textId="77777777" w:rsidR="002565FE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 w:rsidRPr="00961FA5"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 xml:space="preserve">設定アプリ　　　　　　</w:t>
                              </w:r>
                            </w:p>
                            <w:p w14:paraId="0890F334" w14:textId="77777777" w:rsidR="002565FE" w:rsidRPr="00961FA5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br/>
                              </w:r>
                              <w:r w:rsidRPr="00961FA5"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をタップする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図 345" descr="H:\90.(Personal)個人フォルダ\02.Technical\06.Iguchi\01.SDK_manual\タブレット写真\Screenshot_20170330-170530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177"/>
                          <a:stretch/>
                        </pic:blipFill>
                        <pic:spPr bwMode="auto">
                          <a:xfrm>
                            <a:off x="5610" y="0"/>
                            <a:ext cx="1825196" cy="2943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6" name="図 346" descr="H:\90.(Personal)個人フォルダ\02.Technical\06.Iguchi\01.SDK_manual\タブレット写真\Screenshot_20170330-170530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8" t="16132" r="71621" b="71437"/>
                          <a:stretch/>
                        </pic:blipFill>
                        <pic:spPr bwMode="auto">
                          <a:xfrm>
                            <a:off x="959711" y="2985527"/>
                            <a:ext cx="679034" cy="62659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prstDash val="sys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7" name="正方形/長方形 347"/>
                        <wps:cNvSpPr/>
                        <wps:spPr>
                          <a:xfrm>
                            <a:off x="106586" y="504884"/>
                            <a:ext cx="394665" cy="49743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カギ線コネクタ 348"/>
                        <wps:cNvCnPr>
                          <a:stCxn id="347" idx="3"/>
                          <a:endCxn id="346" idx="3"/>
                        </wps:cNvCnPr>
                        <wps:spPr>
                          <a:xfrm>
                            <a:off x="501251" y="753601"/>
                            <a:ext cx="1137494" cy="2545221"/>
                          </a:xfrm>
                          <a:prstGeom prst="bentConnector3">
                            <a:avLst>
                              <a:gd name="adj1" fmla="val 120102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43" o:spid="_x0000_s1153" style="position:absolute;margin-left:13.5pt;margin-top:7.2pt;width:165.2pt;height:307.5pt;z-index:252171264;mso-width-relative:margin;mso-height-relative:margin" coordsize="20986,39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">
                <v:shape id="テキスト ボックス 344" o:spid="_x0000_s1154" type="#_x0000_t202" style="position:absolute;top:28606;width:20986;height:10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HbIccA&#10;AADcAAAADwAAAGRycy9kb3ducmV2LnhtbESPQWvCQBSE7wX/w/KE3upGayVEV5GAWEp70ObS2zP7&#10;TILZtzG7TdL++m5B8DjMzDfMajOYWnTUusqygukkAkGcW11xoSD73D3FIJxH1lhbJgU/5GCzHj2s&#10;MNG25wN1R1+IAGGXoILS+yaR0uUlGXQT2xAH72xbgz7ItpC6xT7ATS1nUbSQBisOCyU2lJaUX47f&#10;RsFbuvvAw2lm4t863b+ft801+3pR6nE8bJcgPA3+Hr61X7WC5/k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B2yHHAAAA3AAAAA8AAAAAAAAAAAAAAAAAmAIAAGRy&#10;cy9kb3ducmV2LnhtbFBLBQYAAAAABAAEAPUAAACMAwAAAAA=&#10;" filled="f" stroked="f" strokeweight=".5pt">
                  <v:textbox>
                    <w:txbxContent>
                      <w:p w:rsidR="002565FE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 w:rsidRPr="00961FA5"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 xml:space="preserve">設定アプリ　　　　　　</w:t>
                        </w:r>
                      </w:p>
                      <w:p w:rsidR="002565FE" w:rsidRPr="00961FA5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br/>
                        </w:r>
                        <w:r w:rsidRPr="00961FA5"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をタップする</w:t>
                        </w:r>
                      </w:p>
                    </w:txbxContent>
                  </v:textbox>
                </v:shape>
                <v:shape id="図 345" o:spid="_x0000_s1155" type="#_x0000_t75" style="position:absolute;left:56;width:18252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8+DLDAAAA3AAAAA8AAABkcnMvZG93bnJldi54bWxEj09rwkAUxO8Fv8PyhN7qRtOmJXUVUQJe&#10;/QceH9mXZGv2bciumn57tyD0OMzMb5j5crCtuFHvjWMF00kCgrh02nCt4Hgo3r5A+ICssXVMCn7J&#10;w3Ixepljrt2dd3Tbh1pECPscFTQhdLmUvmzIop+4jjh6lesthij7Wuoe7xFuWzlLkkxaNBwXGuxo&#10;3VB52V+tgrP93NjiaKrTtDNnzNLqp0grpV7Hw+obRKAh/Ief7a1WkL5/wN+ZeAT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vz4MsMAAADcAAAADwAAAAAAAAAAAAAAAACf&#10;AgAAZHJzL2Rvd25yZXYueG1sUEsFBgAAAAAEAAQA9wAAAI8DAAAAAA==&#10;">
                  <v:imagedata r:id="rId92" o:title="Screenshot_20170330-170530" cropbottom="6014f"/>
                  <v:path arrowok="t"/>
                </v:shape>
                <v:shape id="図 346" o:spid="_x0000_s1156" type="#_x0000_t75" style="position:absolute;left:9597;top:29855;width:6790;height:6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0V+7HAAAA3AAAAA8AAABkcnMvZG93bnJldi54bWxEj91qwkAUhO+FvsNyCr3TTesPNc1GolAQ&#10;QWyt9PqQPU1Cs2djdjWxT98VBC+HmW+GSRa9qcWZWldZVvA8ikAQ51ZXXCg4fL0PX0E4j6yxtkwK&#10;LuRgkT4MEoy17fiTzntfiFDCLkYFpfdNLKXLSzLoRrYhDt6PbQ36INtC6ha7UG5q+RJFM2mw4rBQ&#10;YkOrkvLf/ckoGO8uRd7/nbLJ92bZTcfZ9vixnCv19NhnbyA89f4evtFrHbjJDK5nwhGQ6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k0V+7HAAAA3AAAAA8AAAAAAAAAAAAA&#10;AAAAnwIAAGRycy9kb3ducmV2LnhtbFBLBQYAAAAABAAEAPcAAACTAwAAAAA=&#10;" stroked="t" strokecolor="#272727 [2749]" strokeweight="2pt">
                  <v:stroke dashstyle="3 1"/>
                  <v:imagedata r:id="rId92" o:title="Screenshot_20170330-170530" croptop="10572f" cropbottom="46817f" cropleft="2974f" cropright="46938f"/>
                  <v:path arrowok="t"/>
                </v:shape>
                <v:rect id="正方形/長方形 347" o:spid="_x0000_s1157" style="position:absolute;left:1065;top:5048;width:3947;height:49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iJa8QA&#10;AADcAAAADwAAAGRycy9kb3ducmV2LnhtbESPQWsCMRSE7wX/Q3hCb5rVqpXVKKKo9ahtQW+PzXOz&#10;uHlZNlHXf98IQo/DzHzDTOeNLcWNal84VtDrJiCIM6cLzhX8fK87YxA+IGssHZOCB3mYz1pvU0y1&#10;u/OeboeQiwhhn6ICE0KVSukzQxZ911XE0Tu72mKIss6lrvEe4baU/SQZSYsFxwWDFS0NZZfD1SqQ&#10;49/jcii316MZLE6ParXp77ZWqfd2s5iACNSE//Cr/aUVfAw+4XkmHgE5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IiWvEAAAA3AAAAA8AAAAAAAAAAAAAAAAAmAIAAGRycy9k&#10;b3ducmV2LnhtbFBLBQYAAAAABAAEAPUAAACJAwAAAAA=&#10;" filled="f" strokecolor="black [3213]" strokeweight="2pt">
                  <v:stroke dashstyle="3 1"/>
                </v:rect>
                <v:shape id="カギ線コネクタ 348" o:spid="_x0000_s1158" type="#_x0000_t34" style="position:absolute;left:5012;top:7536;width:11375;height:25452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w+6cAAAADcAAAADwAAAGRycy9kb3ducmV2LnhtbERPy4rCMBTdD/gP4QruxsQHg1SjiCi6&#10;c8YHbi/NtS02N7WJWv16sxhweTjvyayxpbhT7QvHGnpdBYI4dabgTMNhv/oegfAB2WDpmDQ8ycNs&#10;2vqaYGLcg//ovguZiCHsE9SQh1AlUvo0J4u+6yriyJ1dbTFEWGfS1PiI4baUfaV+pMWCY0OOFS1y&#10;Si+7m9XA6rg6uSsuF2t6bQfl/HfYU5nWnXYzH4MI1ISP+N+9MRoGw7g2nolHQE7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4cPunAAAAA3AAAAA8AAAAAAAAAAAAAAAAA&#10;oQIAAGRycy9kb3ducmV2LnhtbFBLBQYAAAAABAAEAPkAAACOAwAAAAA=&#10;" adj="25942" strokecolor="black [3213]" strokeweight="2pt">
                  <v:stroke dashstyle="3 1" endarrow="block"/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123E5C22" wp14:editId="7D614F47">
                <wp:simplePos x="0" y="0"/>
                <wp:positionH relativeFrom="column">
                  <wp:posOffset>6408420</wp:posOffset>
                </wp:positionH>
                <wp:positionV relativeFrom="paragraph">
                  <wp:posOffset>1635125</wp:posOffset>
                </wp:positionV>
                <wp:extent cx="272415" cy="231775"/>
                <wp:effectExtent l="0" t="0" r="0" b="0"/>
                <wp:wrapNone/>
                <wp:docPr id="349" name="右矢印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DFE92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349" o:spid="_x0000_s1159" type="#_x0000_t13" style="position:absolute;margin-left:504.6pt;margin-top:128.75pt;width:21.45pt;height:18.2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192B4936" wp14:editId="2CA45E2E">
                <wp:simplePos x="0" y="0"/>
                <wp:positionH relativeFrom="column">
                  <wp:posOffset>2962275</wp:posOffset>
                </wp:positionH>
                <wp:positionV relativeFrom="paragraph">
                  <wp:posOffset>1599565</wp:posOffset>
                </wp:positionV>
                <wp:extent cx="272415" cy="231775"/>
                <wp:effectExtent l="0" t="0" r="0" b="0"/>
                <wp:wrapNone/>
                <wp:docPr id="350" name="右矢印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61F99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50" o:spid="_x0000_s1160" type="#_x0000_t13" style="position:absolute;margin-left:233.25pt;margin-top:125.95pt;width:21.45pt;height:18.2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38BDE214" wp14:editId="6796EB29">
                <wp:simplePos x="0" y="0"/>
                <wp:positionH relativeFrom="column">
                  <wp:posOffset>6400800</wp:posOffset>
                </wp:positionH>
                <wp:positionV relativeFrom="paragraph">
                  <wp:posOffset>5688330</wp:posOffset>
                </wp:positionV>
                <wp:extent cx="272415" cy="231775"/>
                <wp:effectExtent l="0" t="0" r="0" b="0"/>
                <wp:wrapNone/>
                <wp:docPr id="351" name="右矢印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B7A2E9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51" o:spid="_x0000_s1161" type="#_x0000_t13" style="position:absolute;margin-left:7in;margin-top:447.9pt;width:21.45pt;height:18.2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23C87231" wp14:editId="5BD183A9">
                <wp:simplePos x="0" y="0"/>
                <wp:positionH relativeFrom="column">
                  <wp:posOffset>86995</wp:posOffset>
                </wp:positionH>
                <wp:positionV relativeFrom="paragraph">
                  <wp:posOffset>1601470</wp:posOffset>
                </wp:positionV>
                <wp:extent cx="272415" cy="231775"/>
                <wp:effectExtent l="0" t="0" r="0" b="0"/>
                <wp:wrapNone/>
                <wp:docPr id="352" name="右矢印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88CFB6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52" o:spid="_x0000_s1162" type="#_x0000_t13" style="position:absolute;margin-left:6.85pt;margin-top:126.1pt;width:21.45pt;height:18.2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</w:p>
    <w:p w14:paraId="053F8FD1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noProof/>
          <w:color w:val="auto"/>
          <w:sz w:val="24"/>
          <w:szCs w:val="24"/>
        </w:rPr>
      </w:pPr>
    </w:p>
    <w:p w14:paraId="727D0895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noProof/>
          <w:color w:val="auto"/>
          <w:sz w:val="24"/>
          <w:szCs w:val="24"/>
        </w:r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0FB4DDA3" wp14:editId="28A777A1">
                <wp:simplePos x="0" y="0"/>
                <wp:positionH relativeFrom="column">
                  <wp:posOffset>2767965</wp:posOffset>
                </wp:positionH>
                <wp:positionV relativeFrom="paragraph">
                  <wp:posOffset>5281930</wp:posOffset>
                </wp:positionV>
                <wp:extent cx="272415" cy="231775"/>
                <wp:effectExtent l="0" t="0" r="0" b="0"/>
                <wp:wrapNone/>
                <wp:docPr id="353" name="右矢印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F54328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53" o:spid="_x0000_s1163" type="#_x0000_t13" style="position:absolute;margin-left:217.95pt;margin-top:415.9pt;width:21.45pt;height:18.2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</w:p>
    <w:p w14:paraId="41BF3D28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2565F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w:drawing>
          <wp:anchor distT="0" distB="0" distL="114300" distR="114300" simplePos="0" relativeHeight="252136448" behindDoc="0" locked="0" layoutInCell="1" allowOverlap="1" wp14:anchorId="3BA524EB" wp14:editId="49862582">
            <wp:simplePos x="0" y="0"/>
            <wp:positionH relativeFrom="column">
              <wp:posOffset>3632200</wp:posOffset>
            </wp:positionH>
            <wp:positionV relativeFrom="paragraph">
              <wp:posOffset>3190875</wp:posOffset>
            </wp:positionV>
            <wp:extent cx="1819275" cy="2988310"/>
            <wp:effectExtent l="0" t="0" r="9525" b="2540"/>
            <wp:wrapSquare wrapText="bothSides"/>
            <wp:docPr id="6148" name="図 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9"/>
                    <a:stretch/>
                  </pic:blipFill>
                  <pic:spPr bwMode="auto">
                    <a:xfrm>
                      <a:off x="0" y="0"/>
                      <a:ext cx="181927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3F01">
        <w:rPr>
          <w:rFonts w:ascii="Meiryo UI" w:eastAsia="Meiryo UI" w:hAnsi="Meiryo UI" w:cs="Meiryo U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79456" behindDoc="0" locked="0" layoutInCell="1" allowOverlap="1" wp14:anchorId="3A59D9C6" wp14:editId="240449D6">
                <wp:simplePos x="0" y="0"/>
                <wp:positionH relativeFrom="column">
                  <wp:posOffset>3577704</wp:posOffset>
                </wp:positionH>
                <wp:positionV relativeFrom="paragraph">
                  <wp:posOffset>5729020</wp:posOffset>
                </wp:positionV>
                <wp:extent cx="2819400" cy="1911338"/>
                <wp:effectExtent l="0" t="0" r="247650" b="0"/>
                <wp:wrapNone/>
                <wp:docPr id="354" name="グループ化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0" cy="1911338"/>
                          <a:chOff x="0" y="2565128"/>
                          <a:chExt cx="2819400" cy="1911338"/>
                        </a:xfrm>
                      </wpg:grpSpPr>
                      <wpg:grpSp>
                        <wpg:cNvPr id="355" name="グループ化 355"/>
                        <wpg:cNvGrpSpPr/>
                        <wpg:grpSpPr>
                          <a:xfrm>
                            <a:off x="0" y="2565128"/>
                            <a:ext cx="2819400" cy="1911338"/>
                            <a:chOff x="-35942" y="2895600"/>
                            <a:chExt cx="2821342" cy="1911981"/>
                          </a:xfrm>
                        </wpg:grpSpPr>
                        <wpg:grpSp>
                          <wpg:cNvPr id="356" name="グループ化 356"/>
                          <wpg:cNvGrpSpPr/>
                          <wpg:grpSpPr>
                            <a:xfrm>
                              <a:off x="-35942" y="3120708"/>
                              <a:ext cx="2821342" cy="1686873"/>
                              <a:chOff x="-35942" y="3120708"/>
                              <a:chExt cx="2821342" cy="1686873"/>
                            </a:xfrm>
                          </wpg:grpSpPr>
                          <wps:wsp>
                            <wps:cNvPr id="357" name="テキスト ボックス 357"/>
                            <wps:cNvSpPr txBox="1"/>
                            <wps:spPr>
                              <a:xfrm>
                                <a:off x="-35942" y="3298626"/>
                                <a:ext cx="2821342" cy="15089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9BDAB8" w14:textId="77777777" w:rsidR="002565FE" w:rsidRPr="00B62DB9" w:rsidRDefault="002565FE" w:rsidP="002565FE">
                                  <w:pPr>
                                    <w:rPr>
                                      <w:rFonts w:ascii="Meiryo UI" w:eastAsia="Meiryo UI" w:hAnsi="Meiryo UI" w:cs="Meiryo UI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B62DB9">
                                    <w:rPr>
                                      <w:rFonts w:ascii="Meiryo UI" w:eastAsia="Meiryo UI" w:hAnsi="Meiryo UI" w:cs="Meiryo UI" w:hint="eastAsia"/>
                                      <w:b/>
                                      <w:sz w:val="24"/>
                                      <w:szCs w:val="24"/>
                                    </w:rPr>
                                    <w:t>「端末情報」画面下部の</w:t>
                                  </w:r>
                                </w:p>
                                <w:p w14:paraId="44228FFF" w14:textId="77777777" w:rsidR="002565FE" w:rsidRPr="00B10A2B" w:rsidRDefault="002565FE" w:rsidP="002565FE">
                                  <w:pPr>
                                    <w:rPr>
                                      <w:rFonts w:ascii="Meiryo UI" w:eastAsia="Meiryo UI" w:hAnsi="Meiryo UI" w:cs="Meiryo UI"/>
                                      <w:sz w:val="24"/>
                                      <w:szCs w:val="24"/>
                                    </w:rPr>
                                  </w:pPr>
                                  <w:r w:rsidRPr="00B62DB9">
                                    <w:rPr>
                                      <w:rFonts w:ascii="Meiryo UI" w:eastAsia="Meiryo UI" w:hAnsi="Meiryo UI" w:cs="Meiryo UI" w:hint="eastAsia"/>
                                      <w:b/>
                                      <w:sz w:val="24"/>
                                      <w:szCs w:val="24"/>
                                    </w:rPr>
                                    <w:t xml:space="preserve">　　　　　　　</w:t>
                                  </w:r>
                                  <w:r>
                                    <w:rPr>
                                      <w:rFonts w:ascii="Meiryo UI" w:eastAsia="Meiryo UI" w:hAnsi="Meiryo UI" w:cs="Meiryo UI" w:hint="eastAsia"/>
                                      <w:sz w:val="24"/>
                                      <w:szCs w:val="24"/>
                                    </w:rPr>
                                    <w:t xml:space="preserve">　　　　　　を連続タップし、</w:t>
                                  </w:r>
                                </w:p>
                                <w:p w14:paraId="7CFB0A97" w14:textId="77777777" w:rsidR="002565FE" w:rsidRPr="00953076" w:rsidRDefault="002565FE" w:rsidP="002565FE">
                                  <w:pPr>
                                    <w:rPr>
                                      <w:rFonts w:ascii="Meiryo UI" w:eastAsia="Meiryo UI" w:hAnsi="Meiryo UI" w:cs="Meiryo UI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Meiryo UI" w:eastAsia="Meiryo UI" w:hAnsi="Meiryo UI" w:cs="Meiryo UI" w:hint="eastAsia"/>
                                      <w:sz w:val="24"/>
                                      <w:szCs w:val="24"/>
                                    </w:rPr>
                                    <w:t>“</w:t>
                                  </w:r>
                                  <w:r>
                                    <w:rPr>
                                      <w:rFonts w:ascii="Meiryo UI" w:eastAsia="Meiryo UI" w:hAnsi="Meiryo UI" w:cs="Meiryo UI" w:hint="eastAsia"/>
                                      <w:b/>
                                      <w:sz w:val="24"/>
                                      <w:szCs w:val="24"/>
                                      <w:shd w:val="pct15" w:color="auto" w:fill="FFFFFF"/>
                                    </w:rPr>
                                    <w:t>これでデベロッパーになりました！</w:t>
                                  </w:r>
                                  <w:r>
                                    <w:rPr>
                                      <w:rFonts w:ascii="Meiryo UI" w:eastAsia="Meiryo UI" w:hAnsi="Meiryo UI" w:cs="Meiryo UI" w:hint="eastAsia"/>
                                      <w:sz w:val="24"/>
                                      <w:szCs w:val="24"/>
                                    </w:rPr>
                                    <w:t>“</w:t>
                                  </w:r>
                                  <w:r>
                                    <w:rPr>
                                      <w:rFonts w:ascii="Meiryo UI" w:eastAsia="Meiryo UI" w:hAnsi="Meiryo UI" w:cs="Meiryo UI"/>
                                      <w:sz w:val="24"/>
                                      <w:szCs w:val="24"/>
                                    </w:rPr>
                                    <w:br/>
                                  </w:r>
                                  <w:r>
                                    <w:rPr>
                                      <w:rFonts w:ascii="Meiryo UI" w:eastAsia="Meiryo UI" w:hAnsi="Meiryo UI" w:cs="Meiryo UI" w:hint="eastAsia"/>
                                      <w:sz w:val="24"/>
                                      <w:szCs w:val="24"/>
                                    </w:rPr>
                                    <w:t>というメッセージが表示されることを確認する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8" name="カギ線コネクタ 358"/>
                            <wps:cNvCnPr>
                              <a:stCxn id="359" idx="3"/>
                              <a:endCxn id="357" idx="3"/>
                            </wps:cNvCnPr>
                            <wps:spPr>
                              <a:xfrm>
                                <a:off x="1891501" y="3120708"/>
                                <a:ext cx="893899" cy="932395"/>
                              </a:xfrm>
                              <a:prstGeom prst="bentConnector3">
                                <a:avLst>
                                  <a:gd name="adj1" fmla="val 125591"/>
                                </a:avLst>
                              </a:prstGeom>
                              <a:ln w="254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59" name="正方形/長方形 359"/>
                          <wps:cNvSpPr/>
                          <wps:spPr>
                            <a:xfrm>
                              <a:off x="-31914" y="2895600"/>
                              <a:ext cx="1923415" cy="450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60" name="図 360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34" y="3275462"/>
                            <a:ext cx="1241947" cy="532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54" o:spid="_x0000_s1164" style="position:absolute;margin-left:281.7pt;margin-top:451.1pt;width:222pt;height:150.5pt;z-index:252179456;mso-width-relative:margin;mso-height-relative:margin" coordorigin=",25651" coordsize="28194,19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">
                <v:group id="グループ化 355" o:spid="_x0000_s1165" style="position:absolute;top:25651;width:28194;height:19113" coordorigin="-359,28956" coordsize="28213,191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group id="グループ化 356" o:spid="_x0000_s1166" style="position:absolute;left:-359;top:31207;width:28213;height:16868" coordorigin="-359,31207" coordsize="28213,168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bmT8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wTFK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VFuZPxgAAANwA&#10;AAAPAAAAAAAAAAAAAAAAAKoCAABkcnMvZG93bnJldi54bWxQSwUGAAAAAAQABAD6AAAAnQMAAAAA&#10;">
                    <v:shape id="テキスト ボックス 357" o:spid="_x0000_s1167" type="#_x0000_t202" style="position:absolute;left:-359;top:32986;width:28213;height:150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rTi8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5/k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K04vHAAAA3AAAAA8AAAAAAAAAAAAAAAAAmAIAAGRy&#10;cy9kb3ducmV2LnhtbFBLBQYAAAAABAAEAPUAAACMAwAAAAA=&#10;" filled="f" stroked="f" strokeweight=".5pt">
                      <v:textbox>
                        <w:txbxContent>
                          <w:p w:rsidR="002565FE" w:rsidRPr="00B62DB9" w:rsidRDefault="002565FE" w:rsidP="002565FE">
                            <w:pPr>
                              <w:rPr>
                                <w:rFonts w:ascii="Meiryo UI" w:eastAsia="Meiryo UI" w:hAnsi="Meiryo UI" w:cs="Meiryo UI"/>
                                <w:b/>
                                <w:sz w:val="24"/>
                                <w:szCs w:val="24"/>
                              </w:rPr>
                            </w:pPr>
                            <w:r w:rsidRPr="00B62DB9">
                              <w:rPr>
                                <w:rFonts w:ascii="Meiryo UI" w:eastAsia="Meiryo UI" w:hAnsi="Meiryo UI" w:cs="Meiryo UI" w:hint="eastAsia"/>
                                <w:b/>
                                <w:sz w:val="24"/>
                                <w:szCs w:val="24"/>
                              </w:rPr>
                              <w:t>「端末情報」画面下部の</w:t>
                            </w:r>
                          </w:p>
                          <w:p w:rsidR="002565FE" w:rsidRPr="00B10A2B" w:rsidRDefault="002565FE" w:rsidP="002565FE">
                            <w:pPr>
                              <w:rPr>
                                <w:rFonts w:ascii="Meiryo UI" w:eastAsia="Meiryo UI" w:hAnsi="Meiryo UI" w:cs="Meiryo UI"/>
                                <w:sz w:val="24"/>
                                <w:szCs w:val="24"/>
                              </w:rPr>
                            </w:pPr>
                            <w:r w:rsidRPr="00B62DB9">
                              <w:rPr>
                                <w:rFonts w:ascii="Meiryo UI" w:eastAsia="Meiryo UI" w:hAnsi="Meiryo UI" w:cs="Meiryo UI" w:hint="eastAsia"/>
                                <w:b/>
                                <w:sz w:val="24"/>
                                <w:szCs w:val="24"/>
                              </w:rPr>
                              <w:t xml:space="preserve">　　　　　　　</w:t>
                            </w:r>
                            <w:r>
                              <w:rPr>
                                <w:rFonts w:ascii="Meiryo UI" w:eastAsia="Meiryo UI" w:hAnsi="Meiryo UI" w:cs="Meiryo UI" w:hint="eastAsia"/>
                                <w:sz w:val="24"/>
                                <w:szCs w:val="24"/>
                              </w:rPr>
                              <w:t xml:space="preserve">　　　　　　を連続タップし、</w:t>
                            </w:r>
                          </w:p>
                          <w:p w:rsidR="002565FE" w:rsidRPr="00953076" w:rsidRDefault="002565FE" w:rsidP="002565FE">
                            <w:pPr>
                              <w:rPr>
                                <w:rFonts w:ascii="Meiryo UI" w:eastAsia="Meiryo UI" w:hAnsi="Meiryo UI" w:cs="Meiryo U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iryo UI" w:eastAsia="Meiryo UI" w:hAnsi="Meiryo UI" w:cs="Meiryo UI" w:hint="eastAsia"/>
                                <w:sz w:val="24"/>
                                <w:szCs w:val="24"/>
                              </w:rPr>
                              <w:t>“</w:t>
                            </w:r>
                            <w:r>
                              <w:rPr>
                                <w:rFonts w:ascii="Meiryo UI" w:eastAsia="Meiryo UI" w:hAnsi="Meiryo UI" w:cs="Meiryo UI" w:hint="eastAsia"/>
                                <w:b/>
                                <w:sz w:val="24"/>
                                <w:szCs w:val="24"/>
                                <w:shd w:val="pct15" w:color="auto" w:fill="FFFFFF"/>
                              </w:rPr>
                              <w:t>これでデベロッパーになりました！</w:t>
                            </w:r>
                            <w:r>
                              <w:rPr>
                                <w:rFonts w:ascii="Meiryo UI" w:eastAsia="Meiryo UI" w:hAnsi="Meiryo UI" w:cs="Meiryo UI" w:hint="eastAsia"/>
                                <w:sz w:val="24"/>
                                <w:szCs w:val="24"/>
                              </w:rPr>
                              <w:t>“</w:t>
                            </w:r>
                            <w:r>
                              <w:rPr>
                                <w:rFonts w:ascii="Meiryo UI" w:eastAsia="Meiryo UI" w:hAnsi="Meiryo UI" w:cs="Meiryo UI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Meiryo UI" w:eastAsia="Meiryo UI" w:hAnsi="Meiryo UI" w:cs="Meiryo UI" w:hint="eastAsia"/>
                                <w:sz w:val="24"/>
                                <w:szCs w:val="24"/>
                              </w:rPr>
                              <w:t>というメッセージが表示されることを確認する</w:t>
                            </w:r>
                          </w:p>
                        </w:txbxContent>
                      </v:textbox>
                    </v:shape>
                    <v:shape id="カギ線コネクタ 358" o:spid="_x0000_s1168" type="#_x0000_t34" style="position:absolute;left:18915;top:31207;width:8939;height:9324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6dpx8IAAADcAAAADwAAAGRycy9kb3ducmV2LnhtbERPPW/CMBDdkfgP1iGxIOK0iBYCTtRW&#10;alXGpixsp/hI0sbnyDYQ+PX1UInx6X1vi8F04kzOt5YVPCQpCOLK6pZrBfvv9/kKhA/IGjvLpOBK&#10;Hop8PNpipu2Fv+hchlrEEPYZKmhC6DMpfdWQQZ/YnjhyR+sMhghdLbXDSww3nXxM0ydpsOXY0GBP&#10;bw1Vv+XJKHC0/jCzn+Wr2x3K2TP2Nz0cb0pNJ8PLBkSgIdzF/+5PrWCxjGvjmXgEZP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6dpx8IAAADcAAAADwAAAAAAAAAAAAAA&#10;AAChAgAAZHJzL2Rvd25yZXYueG1sUEsFBgAAAAAEAAQA+QAAAJADAAAAAA==&#10;" adj="27128" strokecolor="black [3213]" strokeweight="2pt">
                      <v:stroke dashstyle="3 1" endarrow="block"/>
                    </v:shape>
                  </v:group>
                  <v:rect id="正方形/長方形 359" o:spid="_x0000_s1169" style="position:absolute;left:-319;top:28956;width:19234;height:45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IuX8UA&#10;AADcAAAADwAAAGRycy9kb3ducmV2LnhtbESPS2vDMBCE74X+B7GF3BI5r5K6kU1IyevYtIX0tlgb&#10;y9RaGUtJnH8fBQI9DjPzDTPPO1uLM7W+cqxgOEhAEBdOV1wq+P5a9WcgfEDWWDsmBVfykGfPT3NM&#10;tbvwJ533oRQRwj5FBSaEJpXSF4Ys+oFriKN3dK3FEGVbSt3iJcJtLUdJ8iotVhwXDDa0NFT87U9W&#10;gZz9HJZTuTkdzGTxe20+1qPdxirVe+kW7yACdeE//GhvtYLx9A3uZ+IRk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i5fxQAAANwAAAAPAAAAAAAAAAAAAAAAAJgCAABkcnMv&#10;ZG93bnJldi54bWxQSwUGAAAAAAQABAD1AAAAigMAAAAA&#10;" filled="f" strokecolor="black [3213]" strokeweight="2pt">
                    <v:stroke dashstyle="3 1"/>
                  </v:rect>
                </v:group>
                <v:shape id="図 360" o:spid="_x0000_s1170" type="#_x0000_t75" style="position:absolute;left:955;top:32754;width:12419;height:53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cjIbCAAAA3AAAAA8AAABkcnMvZG93bnJldi54bWxET8uKwjAU3Q/4D+EKbgZNdWZEq1FEVIQB&#10;wcfC5aW5tsXkpjTRdvz6yWJglofzni9ba8STal86VjAcJCCIM6dLzhVcztv+BIQPyBqNY1LwQx6W&#10;i87bHFPtGj7S8xRyEUPYp6igCKFKpfRZQRb9wFXEkbu52mKIsM6lrrGJ4dbIUZKMpcWSY0OBFa0L&#10;yu6nh1VQGWPtNDeH/UZ/Xl+7w/t380VK9brtagYiUBv+xX/uvVbwMY7z45l4BOTi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XIyGwgAAANwAAAAPAAAAAAAAAAAAAAAAAJ8C&#10;AABkcnMvZG93bnJldi54bWxQSwUGAAAAAAQABAD3AAAAjgMAAAAA&#10;">
                  <v:imagedata r:id="rId95" o:title=""/>
                  <v:path arrowok="t"/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77408" behindDoc="0" locked="0" layoutInCell="1" allowOverlap="1" wp14:anchorId="53916677" wp14:editId="0C14C743">
                <wp:simplePos x="0" y="0"/>
                <wp:positionH relativeFrom="column">
                  <wp:posOffset>162560</wp:posOffset>
                </wp:positionH>
                <wp:positionV relativeFrom="paragraph">
                  <wp:posOffset>3244850</wp:posOffset>
                </wp:positionV>
                <wp:extent cx="2118360" cy="3986530"/>
                <wp:effectExtent l="0" t="0" r="262890" b="0"/>
                <wp:wrapNone/>
                <wp:docPr id="361" name="グループ化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8360" cy="3986530"/>
                          <a:chOff x="466" y="0"/>
                          <a:chExt cx="2118840" cy="3986853"/>
                        </a:xfrm>
                      </wpg:grpSpPr>
                      <wpg:grpSp>
                        <wpg:cNvPr id="362" name="グループ化 362"/>
                        <wpg:cNvGrpSpPr/>
                        <wpg:grpSpPr>
                          <a:xfrm>
                            <a:off x="466" y="0"/>
                            <a:ext cx="2118840" cy="3986853"/>
                            <a:chOff x="466" y="0"/>
                            <a:chExt cx="2118840" cy="3986853"/>
                          </a:xfrm>
                        </wpg:grpSpPr>
                        <pic:pic xmlns:pic="http://schemas.openxmlformats.org/drawingml/2006/picture">
                          <pic:nvPicPr>
                            <pic:cNvPr id="363" name="図 363" descr="C:\Users\MJI01\Desktop\20170403SDK\画像\Screenshot_20170403-150836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627"/>
                            <a:stretch/>
                          </pic:blipFill>
                          <pic:spPr bwMode="auto">
                            <a:xfrm>
                              <a:off x="53162" y="0"/>
                              <a:ext cx="1818168" cy="2987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64" name="グループ化 364"/>
                          <wpg:cNvGrpSpPr/>
                          <wpg:grpSpPr>
                            <a:xfrm>
                              <a:off x="466" y="2710764"/>
                              <a:ext cx="2118840" cy="1276089"/>
                              <a:chOff x="157861" y="2767522"/>
                              <a:chExt cx="2119827" cy="1376147"/>
                            </a:xfrm>
                          </wpg:grpSpPr>
                          <wpg:grpSp>
                            <wpg:cNvPr id="365" name="グループ化 365"/>
                            <wpg:cNvGrpSpPr/>
                            <wpg:grpSpPr>
                              <a:xfrm>
                                <a:off x="157861" y="2767522"/>
                                <a:ext cx="2119827" cy="912858"/>
                                <a:chOff x="157874" y="2767724"/>
                                <a:chExt cx="2119969" cy="912923"/>
                              </a:xfrm>
                            </wpg:grpSpPr>
                            <wps:wsp>
                              <wps:cNvPr id="366" name="カギ線コネクタ 366"/>
                              <wps:cNvCnPr>
                                <a:stCxn id="367" idx="3"/>
                                <a:endCxn id="368" idx="3"/>
                              </wps:cNvCnPr>
                              <wps:spPr>
                                <a:xfrm>
                                  <a:off x="2095894" y="2991472"/>
                                  <a:ext cx="181949" cy="689175"/>
                                </a:xfrm>
                                <a:prstGeom prst="bentConnector3">
                                  <a:avLst>
                                    <a:gd name="adj1" fmla="val 225707"/>
                                  </a:avLst>
                                </a:prstGeom>
                                <a:ln w="25400">
                                  <a:solidFill>
                                    <a:schemeClr val="tx1"/>
                                  </a:solidFill>
                                  <a:prstDash val="sys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7" name="正方形/長方形 367"/>
                              <wps:cNvSpPr/>
                              <wps:spPr>
                                <a:xfrm>
                                  <a:off x="157874" y="2767724"/>
                                  <a:ext cx="1938020" cy="4474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68" name="テキスト ボックス 368"/>
                            <wps:cNvSpPr txBox="1"/>
                            <wps:spPr>
                              <a:xfrm>
                                <a:off x="178671" y="3217092"/>
                                <a:ext cx="2099017" cy="9265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A2A55A" w14:textId="77777777" w:rsidR="002565FE" w:rsidRDefault="002565FE" w:rsidP="002565FE">
                                  <w:pPr>
                                    <w:rPr>
                                      <w:rFonts w:ascii="Meiryo UI" w:eastAsia="Meiryo UI" w:hAnsi="Meiryo UI" w:cs="Meiryo UI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Meiryo UI" w:eastAsia="Meiryo UI" w:hAnsi="Meiryo UI" w:cs="Meiryo UI" w:hint="eastAsia"/>
                                      <w:sz w:val="24"/>
                                      <w:szCs w:val="24"/>
                                    </w:rPr>
                                    <w:t>「端末管理」画面下部の</w:t>
                                  </w:r>
                                </w:p>
                                <w:p w14:paraId="30AE401E" w14:textId="77777777" w:rsidR="002565FE" w:rsidRPr="007C7414" w:rsidRDefault="002565FE" w:rsidP="002565FE">
                                  <w:pPr>
                                    <w:rPr>
                                      <w:rFonts w:ascii="Meiryo UI" w:eastAsia="Meiryo UI" w:hAnsi="Meiryo UI" w:cs="Meiryo UI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Meiryo UI" w:eastAsia="Meiryo UI" w:hAnsi="Meiryo UI" w:cs="Meiryo UI" w:hint="eastAsia"/>
                                      <w:sz w:val="24"/>
                                      <w:szCs w:val="24"/>
                                    </w:rPr>
                                    <w:t xml:space="preserve">　　　　　　　　　　　　をタップする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369" name="図 369" descr="C:\Users\MJI01\Desktop\20170403SDK\画像\Screenshot_20170403-150836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279" r="66917" b="8733"/>
                          <a:stretch/>
                        </pic:blipFill>
                        <pic:spPr bwMode="auto">
                          <a:xfrm>
                            <a:off x="106325" y="3476846"/>
                            <a:ext cx="1084521" cy="40403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prstDash val="sys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61" o:spid="_x0000_s1171" style="position:absolute;margin-left:12.8pt;margin-top:255.5pt;width:166.8pt;height:313.9pt;z-index:252177408;mso-width-relative:margin;mso-height-relative:margin" coordorigin="4" coordsize="21188,39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">
                <v:group id="グループ化 362" o:spid="_x0000_s1172" style="position:absolute;left:4;width:21189;height:39868" coordorigin="4" coordsize="21188,398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EEq8c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s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EEq8cQAAADcAAAA&#10;DwAAAAAAAAAAAAAAAACqAgAAZHJzL2Rvd25yZXYueG1sUEsFBgAAAAAEAAQA+gAAAJsDAAAAAA==&#10;">
                  <v:shape id="図 363" o:spid="_x0000_s1173" type="#_x0000_t75" style="position:absolute;left:531;width:18182;height:29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289zFAAAA3AAAAA8AAABkcnMvZG93bnJldi54bWxEj1FrwjAUhd8H/odwBV/GTGehSGeUIah7&#10;ETb1B1ya26Rrc1OaTLv9+kUY7PFwzvkOZ7UZXSeuNITGs4LneQaCuPK6YaPgct49LUGEiKyx80wK&#10;vinAZj15WGGp/Y0/6HqKRiQIhxIV2Bj7UspQWXIY5r4nTl7tB4cxycFIPeAtwV0nF1lWSIcNpwWL&#10;PW0tVe3pyyn4eR9t/pjJujh8mvbYtqao90ap2XR8fQERaYz/4b/2m1aQFzncz6QjI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tvPcxQAAANwAAAAPAAAAAAAAAAAAAAAA&#10;AJ8CAABkcnMvZG93bnJldi54bWxQSwUGAAAAAAQABAD3AAAAkQMAAAAA&#10;">
                    <v:imagedata r:id="rId98" o:title="Screenshot_20170403-150836" cropbottom="4998f"/>
                    <v:path arrowok="t"/>
                  </v:shape>
                  <v:group id="グループ化 364" o:spid="_x0000_s1174" style="position:absolute;left:4;top:27107;width:21189;height:12761" coordorigin="1578,27675" coordsize="21198,13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  <v:group id="グループ化 365" o:spid="_x0000_s1175" style="position:absolute;left:1578;top:27675;width:21198;height:9128" coordorigin="1578,27677" coordsize="21199,91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6iyhc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wTBO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qLKFxgAAANwA&#10;AAAPAAAAAAAAAAAAAAAAAKoCAABkcnMvZG93bnJldi54bWxQSwUGAAAAAAQABAD6AAAAnQMAAAAA&#10;">
                      <v:shape id="カギ線コネクタ 366" o:spid="_x0000_s1176" type="#_x0000_t34" style="position:absolute;left:20958;top:29914;width:1820;height:6892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TMacYAAADcAAAADwAAAGRycy9kb3ducmV2LnhtbESPT2vCQBTE7wW/w/IEL0U3bSBo6iql&#10;UKjoof6htrdH9pkNZt+G7Krx27tCweMwM79hpvPO1uJMra8cK3gZJSCIC6crLhXstp/DMQgfkDXW&#10;jknBlTzMZ72nKebaXXhN500oRYSwz1GBCaHJpfSFIYt+5Bri6B1cazFE2ZZSt3iJcFvL1yTJpMWK&#10;44LBhj4MFcfNySroOPterCY/z3+/aDSm6T7I5V6pQb97fwMRqAuP8H/7SytIswzuZ+IRkL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kzGnGAAAA3AAAAA8AAAAAAAAA&#10;AAAAAAAAoQIAAGRycy9kb3ducmV2LnhtbFBLBQYAAAAABAAEAPkAAACUAwAAAAA=&#10;" adj="48753" strokecolor="black [3213]" strokeweight="2pt">
                        <v:stroke dashstyle="3 1" endarrow="block"/>
                      </v:shape>
                      <v:rect id="正方形/長方形 367" o:spid="_x0000_s1177" style="position:absolute;left:1578;top:27677;width:19380;height:44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3VC8UA&#10;AADcAAAADwAAAGRycy9kb3ducmV2LnhtbESPS2vDMBCE74X8B7GB3Bq5eTW4VkJIyevYtAX3tlhb&#10;y9RaGUtJnH8fBQI9DjPzDZMtO1uLM7W+cqzgZZiAIC6crrhU8PW5eZ6D8AFZY+2YFFzJw3LRe8ow&#10;1e7CH3Q+hlJECPsUFZgQmlRKXxiy6IeuIY7er2sthijbUuoWLxFuazlKkpm0WHFcMNjQ2lDxdzxZ&#10;BXL+na+ncnfKzWT1c23et6PDzio16HerNxCBuvAffrT3WsF49gr3M/EI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/dULxQAAANwAAAAPAAAAAAAAAAAAAAAAAJgCAABkcnMv&#10;ZG93bnJldi54bWxQSwUGAAAAAAQABAD1AAAAigMAAAAA&#10;" filled="f" strokecolor="black [3213]" strokeweight="2pt">
                        <v:stroke dashstyle="3 1"/>
                      </v:rect>
                    </v:group>
                    <v:shape id="テキスト ボックス 368" o:spid="_x0000_s1178" type="#_x0000_t202" style="position:absolute;left:1786;top:32170;width:20990;height:9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mNRMQA&#10;AADcAAAADwAAAGRycy9kb3ducmV2LnhtbERPyWrDMBC9F/IPYgK9NXJSGoIT2RhDaCntIcslt4k1&#10;Xog1ci3Vdvv11aGQ4+Ptu3QyrRiod41lBctFBIK4sLrhSsH5tH/agHAeWWNrmRT8kIM0mT3sMNZ2&#10;5AMNR1+JEMIuRgW1910spStqMugWtiMOXGl7gz7AvpK6xzGEm1auomgtDTYcGmrsKK+puB2/jYL3&#10;fP+Jh+vKbH7b/PWjzLqv8+VFqcf5lG1BeJr8XfzvftMKntdhbT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5jUTEAAAA3AAAAA8AAAAAAAAAAAAAAAAAmAIAAGRycy9k&#10;b3ducmV2LnhtbFBLBQYAAAAABAAEAPUAAACJAwAAAAA=&#10;" filled="f" stroked="f" strokeweight=".5pt">
                      <v:textbox>
                        <w:txbxContent>
                          <w:p w:rsidR="002565FE" w:rsidRDefault="002565FE" w:rsidP="002565FE">
                            <w:pPr>
                              <w:rPr>
                                <w:rFonts w:ascii="Meiryo UI" w:eastAsia="Meiryo UI" w:hAnsi="Meiryo UI" w:cs="Meiryo U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iryo UI" w:eastAsia="Meiryo UI" w:hAnsi="Meiryo UI" w:cs="Meiryo UI" w:hint="eastAsia"/>
                                <w:sz w:val="24"/>
                                <w:szCs w:val="24"/>
                              </w:rPr>
                              <w:t>「端末管理」画面下部の</w:t>
                            </w:r>
                          </w:p>
                          <w:p w:rsidR="002565FE" w:rsidRPr="007C7414" w:rsidRDefault="002565FE" w:rsidP="002565FE">
                            <w:pPr>
                              <w:rPr>
                                <w:rFonts w:ascii="Meiryo UI" w:eastAsia="Meiryo UI" w:hAnsi="Meiryo UI" w:cs="Meiryo U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iryo UI" w:eastAsia="Meiryo UI" w:hAnsi="Meiryo UI" w:cs="Meiryo UI" w:hint="eastAsia"/>
                                <w:sz w:val="24"/>
                                <w:szCs w:val="24"/>
                              </w:rPr>
                              <w:t xml:space="preserve">　　　　　　　　　　　　をタップする</w:t>
                            </w:r>
                          </w:p>
                        </w:txbxContent>
                      </v:textbox>
                    </v:shape>
                  </v:group>
                </v:group>
                <v:shape id="図 369" o:spid="_x0000_s1179" type="#_x0000_t75" style="position:absolute;left:1063;top:34768;width:10845;height:4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EZAPHAAAA3AAAAA8AAABkcnMvZG93bnJldi54bWxEj0FrwkAUhO9C/8PyCl6KblpBmugqpaXi&#10;QWlrvHh7ZF+T0OzbsLvR6K93hYLHYWa+YebL3jTiSM7XlhU8jxMQxIXVNZcK9vnn6BWED8gaG8uk&#10;4EwelouHwRwzbU/8Q8ddKEWEsM9QQRVCm0npi4oM+rFtiaP3a53BEKUrpXZ4inDTyJckmUqDNceF&#10;Clt6r6j423VGQe7DatOlF1evtuv86+P7yR3yTqnhY/82AxGoD/fwf3utFUymKdzOxCMgF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sEZAPHAAAA3AAAAA8AAAAAAAAAAAAA&#10;AAAAnwIAAGRycy9kb3ducmV2LnhtbFBLBQYAAAAABAAEAPcAAACTAwAAAAA=&#10;" stroked="t" strokecolor="black [3213]" strokeweight="2pt">
                  <v:stroke dashstyle="3 1"/>
                  <v:imagedata r:id="rId99" o:title="Screenshot_20170403-150836" croptop="55233f" cropbottom="5723f" cropright="43855f"/>
                  <v:path arrowok="t"/>
                </v:shape>
              </v:group>
            </w:pict>
          </mc:Fallback>
        </mc:AlternateContent>
      </w:r>
    </w:p>
    <w:p w14:paraId="6099F947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/>
          <w:noProof/>
        </w:rPr>
        <w:lastRenderedPageBreak/>
        <mc:AlternateContent>
          <mc:Choice Requires="wpg">
            <w:drawing>
              <wp:anchor distT="0" distB="0" distL="114300" distR="114300" simplePos="0" relativeHeight="252182528" behindDoc="0" locked="0" layoutInCell="1" allowOverlap="1" wp14:anchorId="142D1BA0" wp14:editId="21898B24">
                <wp:simplePos x="0" y="0"/>
                <wp:positionH relativeFrom="column">
                  <wp:posOffset>3642857</wp:posOffset>
                </wp:positionH>
                <wp:positionV relativeFrom="paragraph">
                  <wp:posOffset>177469</wp:posOffset>
                </wp:positionV>
                <wp:extent cx="2959956" cy="4192760"/>
                <wp:effectExtent l="0" t="19050" r="0" b="0"/>
                <wp:wrapNone/>
                <wp:docPr id="370" name="グループ化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9956" cy="4192760"/>
                          <a:chOff x="0" y="0"/>
                          <a:chExt cx="2959956" cy="4192760"/>
                        </a:xfrm>
                      </wpg:grpSpPr>
                      <pic:pic xmlns:pic="http://schemas.openxmlformats.org/drawingml/2006/picture">
                        <pic:nvPicPr>
                          <pic:cNvPr id="371" name="図 371" descr="H:\90.(Personal)個人フォルダ\02.Technical\06.Iguchi\01.SDK_manual\タブレット写真\Screenshot_20170330-183700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18"/>
                          <a:stretch/>
                        </pic:blipFill>
                        <pic:spPr bwMode="auto">
                          <a:xfrm>
                            <a:off x="55659" y="0"/>
                            <a:ext cx="1812897" cy="29896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2" name="正方形/長方形 372"/>
                        <wps:cNvSpPr/>
                        <wps:spPr>
                          <a:xfrm>
                            <a:off x="0" y="318052"/>
                            <a:ext cx="1922897" cy="4507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テキスト ボックス 373"/>
                        <wps:cNvSpPr txBox="1"/>
                        <wps:spPr>
                          <a:xfrm>
                            <a:off x="15903" y="2965836"/>
                            <a:ext cx="2388235" cy="12269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76E944" w14:textId="77777777" w:rsidR="002565FE" w:rsidRPr="00352066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開発者向けオプションを「ON」</w:t>
                              </w: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br/>
                              </w:r>
                              <w:r>
                                <w:rPr>
                                  <w:rFonts w:ascii="Meiryo UI" w:eastAsia="Meiryo UI" w:hAnsi="Meiryo UI" w:cs="Meiryo UI" w:hint="eastAsia"/>
                                  <w:b/>
                                  <w:sz w:val="24"/>
                                  <w:szCs w:val="24"/>
                                </w:rPr>
                                <w:t xml:space="preserve">                                    にする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74" name="グループ化 374"/>
                        <wpg:cNvGrpSpPr/>
                        <wpg:grpSpPr>
                          <a:xfrm>
                            <a:off x="119270" y="3291840"/>
                            <a:ext cx="1558290" cy="468630"/>
                            <a:chOff x="0" y="0"/>
                            <a:chExt cx="1558456" cy="469127"/>
                          </a:xfrm>
                        </wpg:grpSpPr>
                        <pic:pic xmlns:pic="http://schemas.openxmlformats.org/drawingml/2006/picture">
                          <pic:nvPicPr>
                            <pic:cNvPr id="375" name="図 375" descr="H:\90.(Personal)個人フォルダ\02.Technical\06.Iguchi\01.SDK_manual\タブレット写真\Screenshot_20170330-183700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998" t="13221" b="78557"/>
                            <a:stretch/>
                          </pic:blipFill>
                          <pic:spPr bwMode="auto">
                            <a:xfrm>
                              <a:off x="0" y="7951"/>
                              <a:ext cx="1558456" cy="461176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lumMod val="95000"/>
                                  <a:lumOff val="5000"/>
                                </a:sys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76" name="テキスト ボックス 376"/>
                          <wps:cNvSpPr txBox="1"/>
                          <wps:spPr>
                            <a:xfrm>
                              <a:off x="0" y="0"/>
                              <a:ext cx="724042" cy="41557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D18B03" w14:textId="77777777" w:rsidR="002565FE" w:rsidRPr="00953076" w:rsidRDefault="002565FE" w:rsidP="002565FE">
                                <w:pPr>
                                  <w:rPr>
                                    <w:rFonts w:ascii="Meiryo UI" w:eastAsia="Meiryo UI" w:hAnsi="Meiryo UI" w:cs="Meiryo UI"/>
                                    <w:b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953076">
                                  <w:rPr>
                                    <w:rFonts w:ascii="Meiryo UI" w:eastAsia="Meiryo UI" w:hAnsi="Meiryo UI" w:cs="Meiryo UI" w:hint="eastAsia"/>
                                    <w:b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7" name="カギ線コネクタ 377"/>
                        <wps:cNvCnPr/>
                        <wps:spPr>
                          <a:xfrm>
                            <a:off x="1924216" y="548640"/>
                            <a:ext cx="399518" cy="2799814"/>
                          </a:xfrm>
                          <a:prstGeom prst="bentConnector3">
                            <a:avLst>
                              <a:gd name="adj1" fmla="val 157219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右矢印 378"/>
                        <wps:cNvSpPr/>
                        <wps:spPr>
                          <a:xfrm>
                            <a:off x="2687541" y="1733384"/>
                            <a:ext cx="272415" cy="231775"/>
                          </a:xfrm>
                          <a:prstGeom prst="rightArrow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1E0569" w14:textId="77777777" w:rsidR="002565FE" w:rsidRDefault="002565FE" w:rsidP="002565F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>
                                <w:rPr>
                                  <w:rFonts w:hint="eastAsia"/>
                                </w:rPr>
                                <w:t>００００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370" o:spid="_x0000_s1180" style="position:absolute;margin-left:286.85pt;margin-top:13.95pt;width:233.05pt;height:330.15pt;z-index:252182528" coordsize="29599,41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">
                <v:shape id="図 371" o:spid="_x0000_s1181" type="#_x0000_t75" style="position:absolute;left:556;width:18129;height:29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2qxrFAAAA3AAAAA8AAABkcnMvZG93bnJldi54bWxEj81qwzAQhO+BvoPYQi6hkZ0SN7hRTCkU&#10;esilSQ45bq2N5dRaGUv+6dtHhUKOw8x8w2yLyTZioM7XjhWkywQEcel0zZWC0/HjaQPCB2SNjWNS&#10;8Eseit3DbIu5diN/0XAIlYgQ9jkqMCG0uZS+NGTRL11LHL2L6yyGKLtK6g7HCLeNXCVJJi3WHBcM&#10;tvRuqPw59FbB2vS6WbC5Xr5bW2X7vjxP141S88fp7RVEoCncw//tT63g+SWFvzPxCMjd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tqsaxQAAANwAAAAPAAAAAAAAAAAAAAAA&#10;AJ8CAABkcnMvZG93bnJldi54bWxQSwUGAAAAAAQABAD3AAAAkQMAAAAA&#10;" stroked="t" strokecolor="#0d0d0d [3069]">
                  <v:imagedata r:id="rId101" o:title="Screenshot_20170330-183700" cropbottom="5124f"/>
                  <v:path arrowok="t"/>
                </v:shape>
                <v:rect id="正方形/長方形 372" o:spid="_x0000_s1182" style="position:absolute;top:3180;width:19228;height:4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PgTsUA&#10;AADcAAAADwAAAGRycy9kb3ducmV2LnhtbESPQWsCMRSE7wX/Q3iCN826tVW2RhGLWo9aBb09Nq+b&#10;xc3Lsom6/vumIPQ4zMw3zHTe2krcqPGlYwXDQQKCOHe65ELB4XvVn4DwAVlj5ZgUPMjDfNZ5mWKm&#10;3Z13dNuHQkQI+wwVmBDqTEqfG7LoB64mjt6PayyGKJtC6gbvEW4rmSbJu7RYclwwWNPSUH7ZX60C&#10;OTmelm9ycz2Z0eL8qD/X6XZjlep128UHiEBt+A8/219awes4hb8z8QjI2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U+BOxQAAANwAAAAPAAAAAAAAAAAAAAAAAJgCAABkcnMv&#10;ZG93bnJldi54bWxQSwUGAAAAAAQABAD1AAAAigMAAAAA&#10;" filled="f" strokecolor="black [3213]" strokeweight="2pt">
                  <v:stroke dashstyle="3 1"/>
                </v:rect>
                <v:shape id="テキスト ボックス 373" o:spid="_x0000_s1183" type="#_x0000_t202" style="position:absolute;left:159;top:29658;width:23882;height:122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SJ6McA&#10;AADcAAAADwAAAGRycy9kb3ducmV2LnhtbESPQWvCQBSE70L/w/IKvemmBluJriIBqUh7iPXS2zP7&#10;TEKzb9PsNon99a4g9DjMzDfMcj2YWnTUusqygudJBII4t7riQsHxczueg3AeWWNtmRRcyMF69TBa&#10;YqJtzxl1B1+IAGGXoILS+yaR0uUlGXQT2xAH72xbgz7ItpC6xT7ATS2nUfQiDVYcFkpsKC0p/z78&#10;GgX7dPuB2Wlq5n91+vZ+3jQ/x6+ZUk+Pw2YBwtPg/8P39k4riF9j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EiejHAAAA3AAAAA8AAAAAAAAAAAAAAAAAmAIAAGRy&#10;cy9kb3ducmV2LnhtbFBLBQYAAAAABAAEAPUAAACMAwAAAAA=&#10;" filled="f" stroked="f" strokeweight=".5pt">
                  <v:textbox>
                    <w:txbxContent>
                      <w:p w:rsidR="002565FE" w:rsidRPr="00352066" w:rsidRDefault="002565FE" w:rsidP="002565FE">
                        <w:pPr>
                          <w:rPr>
                            <w:rFonts w:ascii="Meiryo UI" w:eastAsia="Meiryo UI" w:hAnsi="Meiryo UI" w:cs="Meiryo UI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開発者向けオプションを「ON」</w:t>
                        </w: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br/>
                        </w:r>
                        <w:r>
                          <w:rPr>
                            <w:rFonts w:ascii="Meiryo UI" w:eastAsia="Meiryo UI" w:hAnsi="Meiryo UI" w:cs="Meiryo UI" w:hint="eastAsia"/>
                            <w:b/>
                            <w:sz w:val="24"/>
                            <w:szCs w:val="24"/>
                          </w:rPr>
                          <w:t xml:space="preserve">                                    にする</w:t>
                        </w:r>
                      </w:p>
                    </w:txbxContent>
                  </v:textbox>
                </v:shape>
                <v:group id="グループ化 374" o:spid="_x0000_s1184" style="position:absolute;left:1192;top:32918;width:15583;height:4686" coordsize="15584,46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2Bw8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ZT+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E9gcPFAAAA3AAA&#10;AA8AAAAAAAAAAAAAAAAAqgIAAGRycy9kb3ducmV2LnhtbFBLBQYAAAAABAAEAPoAAACcAwAAAAA=&#10;">
                  <v:shape id="図 375" o:spid="_x0000_s1185" type="#_x0000_t75" style="position:absolute;top:79;width:15584;height:4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JjojHAAAA3AAAAA8AAABkcnMvZG93bnJldi54bWxEj0FrAjEUhO9C/0N4gjfN2lZbtkYpLYJU&#10;iqwWSm+vm9dkcfOybKJu/fWmUPA4zMw3zGzRuVocqQ2VZwXjUQaCuPS6YqPgY7ccPoIIEVlj7ZkU&#10;/FKAxfymN8Nc+xMXdNxGIxKEQ44KbIxNLmUoLTkMI98QJ+/Htw5jkq2RusVTgrta3mbZVDqsOC1Y&#10;bOjFUrnfHpyCMH2//7Sv5rx/2x3M5rv4Wp+LRqlBv3t+AhGpi9fwf3ulFdw9TODvTDoCc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MJjojHAAAA3AAAAA8AAAAAAAAAAAAA&#10;AAAAnwIAAGRycy9kb3ducmV2LnhtbFBLBQYAAAAABAAEAPcAAACTAwAAAAA=&#10;" stroked="t" strokecolor="#0d0d0d">
                    <v:stroke joinstyle="round"/>
                    <v:imagedata r:id="rId101" o:title="Screenshot_20170330-183700" croptop="8665f" cropbottom="51483f" cropleft="34077f"/>
                    <v:path arrowok="t"/>
                  </v:shape>
                  <v:shape id="テキスト ボックス 376" o:spid="_x0000_s1186" type="#_x0000_t202" style="position:absolute;width:7240;height:41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MqcMcA&#10;AADcAAAADwAAAGRycy9kb3ducmV2LnhtbESPQWvCQBSE7wX/w/KE3upGSzVEV5GAWEp70ObS2zP7&#10;TILZtzG7TdL++m5B8DjMzDfMajOYWnTUusqygukkAkGcW11xoSD73D3FIJxH1lhbJgU/5GCzHj2s&#10;MNG25wN1R1+IAGGXoILS+yaR0uUlGXQT2xAH72xbgz7ItpC6xT7ATS1nUTSXBisOCyU2lJaUX47f&#10;RsFbuvvAw2lm4t863b+ft801+3pR6nE8bJcgPA3+Hr61X7WC58U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zKnDHAAAA3AAAAA8AAAAAAAAAAAAAAAAAmAIAAGRy&#10;cy9kb3ducmV2LnhtbFBLBQYAAAAABAAEAPUAAACMAwAAAAA=&#10;" filled="f" stroked="f" strokeweight=".5pt">
                    <v:textbox>
                      <w:txbxContent>
                        <w:p w:rsidR="002565FE" w:rsidRPr="00953076" w:rsidRDefault="002565FE" w:rsidP="002565FE">
                          <w:pPr>
                            <w:rPr>
                              <w:rFonts w:ascii="Meiryo UI" w:eastAsia="Meiryo UI" w:hAnsi="Meiryo UI" w:cs="Meiryo U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953076">
                            <w:rPr>
                              <w:rFonts w:ascii="Meiryo UI" w:eastAsia="Meiryo UI" w:hAnsi="Meiryo UI" w:cs="Meiryo UI" w:hint="eastAsia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  <w:t>ON</w:t>
                          </w:r>
                        </w:p>
                      </w:txbxContent>
                    </v:textbox>
                  </v:shape>
                </v:group>
                <v:shape id="カギ線コネクタ 377" o:spid="_x0000_s1187" type="#_x0000_t34" style="position:absolute;left:19242;top:5486;width:3995;height:27998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tPSsUAAADcAAAADwAAAGRycy9kb3ducmV2LnhtbESPT2vCQBTE74LfYXlCb7oxxWhTV5EW&#10;IeBB/EN7fWSfSTT7NmRXjd++WxA8DjPzG2a+7EwtbtS6yrKC8SgCQZxbXXGh4HhYD2cgnEfWWFsm&#10;BQ9ysFz0e3NMtb3zjm57X4gAYZeigtL7JpXS5SUZdCPbEAfvZFuDPsi2kLrFe4CbWsZRlEiDFYeF&#10;Ehv6Kim/7K9GAU4+ss1j/JvF5+Z7U22TuEuuP0q9DbrVJwhPnX+Fn+1MK3ifTuH/TDgCcv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rtPSsUAAADcAAAADwAAAAAAAAAA&#10;AAAAAAChAgAAZHJzL2Rvd25yZXYueG1sUEsFBgAAAAAEAAQA+QAAAJMDAAAAAA==&#10;" adj="33959" strokecolor="black [3213]" strokeweight="2pt">
                  <v:stroke dashstyle="3 1" endarrow="block"/>
                </v:shape>
                <v:shape id="右矢印 378" o:spid="_x0000_s1188" type="#_x0000_t13" style="position:absolute;left:26875;top:17333;width:2724;height:2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Bq6MAA&#10;AADcAAAADwAAAGRycy9kb3ducmV2LnhtbERPy4rCMBTdD/gP4QruxlTLqFSjiChMceXjAy7Nta02&#10;NyWJts7XTxYDszyc92rTm0a8yPnasoLJOAFBXFhdc6ngejl8LkD4gKyxsUwK3uRhsx58rDDTtuMT&#10;vc6hFDGEfYYKqhDaTEpfVGTQj21LHLmbdQZDhK6U2mEXw00jp0kykwZrjg0VtrSrqHicn0ZB9w6H&#10;9F7mP+n9Kz+6nT7ube6UGg377RJEoD78i//c31pBOo9r45l4BO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VBq6MAAAADcAAAADwAAAAAAAAAAAAAAAACYAgAAZHJzL2Rvd25y&#10;ZXYueG1sUEsFBgAAAAAEAAQA9QAAAIUDAAAAAA==&#10;" adj="12411" fillcolor="blue" stroked="f" strokeweight="2pt">
                  <v:textbox>
                    <w:txbxContent>
                      <w:p w:rsidR="002565FE" w:rsidRDefault="002565FE" w:rsidP="002565F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rPr>
                            <w:rFonts w:hint="eastAsia"/>
                          </w:rPr>
                          <w:t>００００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</w:rPr>
        <mc:AlternateContent>
          <mc:Choice Requires="wpg">
            <w:drawing>
              <wp:anchor distT="0" distB="0" distL="114300" distR="114300" simplePos="0" relativeHeight="252183552" behindDoc="0" locked="0" layoutInCell="1" allowOverlap="1" wp14:anchorId="34AB9887" wp14:editId="36075294">
                <wp:simplePos x="0" y="0"/>
                <wp:positionH relativeFrom="column">
                  <wp:posOffset>62865</wp:posOffset>
                </wp:positionH>
                <wp:positionV relativeFrom="paragraph">
                  <wp:posOffset>192405</wp:posOffset>
                </wp:positionV>
                <wp:extent cx="2388235" cy="4298315"/>
                <wp:effectExtent l="0" t="19050" r="12065" b="6985"/>
                <wp:wrapNone/>
                <wp:docPr id="379" name="グループ化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8235" cy="4298315"/>
                          <a:chOff x="0" y="0"/>
                          <a:chExt cx="2388235" cy="4298571"/>
                        </a:xfrm>
                      </wpg:grpSpPr>
                      <pic:pic xmlns:pic="http://schemas.openxmlformats.org/drawingml/2006/picture">
                        <pic:nvPicPr>
                          <pic:cNvPr id="380" name="図 380" descr="C:\Users\MJI01\Desktop\20170403SDK\画像\Screenshot_20170403-164106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43"/>
                          <a:stretch/>
                        </pic:blipFill>
                        <pic:spPr bwMode="auto">
                          <a:xfrm>
                            <a:off x="122830" y="0"/>
                            <a:ext cx="1821976" cy="29820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1" name="正方形/長方形 381"/>
                        <wps:cNvSpPr/>
                        <wps:spPr>
                          <a:xfrm>
                            <a:off x="75063" y="2381533"/>
                            <a:ext cx="1922780" cy="35451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テキスト ボックス 382"/>
                        <wps:cNvSpPr txBox="1"/>
                        <wps:spPr>
                          <a:xfrm>
                            <a:off x="0" y="2920621"/>
                            <a:ext cx="2388235" cy="1377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FBE57E" w14:textId="77777777" w:rsidR="002565FE" w:rsidRDefault="002565FE" w:rsidP="002565FE">
                              <w:pPr>
                                <w:spacing w:line="240" w:lineRule="auto"/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１つ上の端末管理の画面に戻り、</w:t>
                              </w:r>
                              <w: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  <w:br/>
                              </w: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画面下部の</w:t>
                              </w:r>
                            </w:p>
                            <w:p w14:paraId="4D9FD7B5" w14:textId="77777777" w:rsidR="002565FE" w:rsidRDefault="002565FE" w:rsidP="002565FE">
                              <w:pPr>
                                <w:spacing w:line="240" w:lineRule="auto"/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</w:p>
                            <w:p w14:paraId="082318CB" w14:textId="77777777" w:rsidR="002565FE" w:rsidRDefault="002565FE" w:rsidP="002565FE">
                              <w:pPr>
                                <w:spacing w:line="240" w:lineRule="auto"/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をタップする</w:t>
                              </w:r>
                            </w:p>
                            <w:p w14:paraId="457AD5A6" w14:textId="77777777" w:rsidR="002565FE" w:rsidRPr="002B3FE2" w:rsidRDefault="002565FE" w:rsidP="002565FE">
                              <w:pPr>
                                <w:spacing w:line="240" w:lineRule="auto"/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" name="図 383" descr="C:\Users\MJI01\Desktop\20170403SDK\画像\Screenshot_20170403-164106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9" t="76001" r="46658" b="17988"/>
                          <a:stretch/>
                        </pic:blipFill>
                        <pic:spPr bwMode="auto">
                          <a:xfrm>
                            <a:off x="116006" y="3473355"/>
                            <a:ext cx="2019869" cy="416257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ysDash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912" name="カギ線コネクタ 38912"/>
                        <wps:cNvCnPr>
                          <a:stCxn id="381" idx="3"/>
                          <a:endCxn id="383" idx="3"/>
                        </wps:cNvCnPr>
                        <wps:spPr>
                          <a:xfrm>
                            <a:off x="1997843" y="2558791"/>
                            <a:ext cx="138032" cy="1122693"/>
                          </a:xfrm>
                          <a:prstGeom prst="bentConnector3">
                            <a:avLst>
                              <a:gd name="adj1" fmla="val 265614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79" o:spid="_x0000_s1189" style="position:absolute;margin-left:4.95pt;margin-top:15.15pt;width:188.05pt;height:338.45pt;z-index:252183552;mso-width-relative:margin;mso-height-relative:margin" coordsize="23882,42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">
                <v:shape id="図 380" o:spid="_x0000_s1190" type="#_x0000_t75" style="position:absolute;left:1228;width:18220;height:298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Uet7AAAAA3AAAAA8AAABkcnMvZG93bnJldi54bWxET89rwjAUvgv+D+EJu2mqA5FqFFGEKfQw&#10;N/D6bJ5NsXkJTWbr/vrlIOz48f1ebXrbiAe1oXasYDrJQBCXTtdcKfj+OowXIEJE1tg4JgVPCrBZ&#10;DwcrzLXr+JMe51iJFMIhRwUmRp9LGUpDFsPEeeLE3VxrMSbYVlK32KVw28hZls2lxZpTg0FPO0Pl&#10;/fxjFejCV3J6kl1x8dcCf82x39dHpd5G/XYJIlIf/8Uv94dW8L5I89OZdATk+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RR63sAAAADcAAAADwAAAAAAAAAAAAAAAACfAgAA&#10;ZHJzL2Rvd25yZXYueG1sUEsFBgAAAAAEAAQA9wAAAIwDAAAAAA==&#10;" stroked="t" strokecolor="black [3213]">
                  <v:imagedata r:id="rId104" o:title="Screenshot_20170403-164106" cropbottom="5140f"/>
                  <v:path arrowok="t"/>
                </v:shape>
                <v:rect id="正方形/長方形 381" o:spid="_x0000_s1191" style="position:absolute;left:750;top:23815;width:19228;height:35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QOHsUA&#10;AADcAAAADwAAAGRycy9kb3ducmV2LnhtbESPT2vCQBTE74V+h+UVvOnGP5UQXUUsans0raC3R/aZ&#10;Dc2+DdlV47d3C0KPw8z8hpkvO1uLK7W+cqxgOEhAEBdOV1wq+Pne9FMQPiBrrB2Tgjt5WC5eX+aY&#10;aXfjPV3zUIoIYZ+hAhNCk0npC0MW/cA1xNE7u9ZiiLItpW7xFuG2lqMkmUqLFccFgw2tDRW/+cUq&#10;kOnhuH6Xu8vRTFane/OxHX3trFK9t241AxGoC//hZ/tTKxinQ/g7E4+AX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VA4exQAAANwAAAAPAAAAAAAAAAAAAAAAAJgCAABkcnMv&#10;ZG93bnJldi54bWxQSwUGAAAAAAQABAD1AAAAigMAAAAA&#10;" filled="f" strokecolor="black [3213]" strokeweight="2pt">
                  <v:stroke dashstyle="3 1"/>
                </v:rect>
                <v:shape id="テキスト ボックス 382" o:spid="_x0000_s1192" type="#_x0000_t202" style="position:absolute;top:29206;width:23882;height:137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1cVMcA&#10;AADcAAAADwAAAGRycy9kb3ducmV2LnhtbESPT2vCQBTE74V+h+UVeqsbU1pCdCMSkEppD2ou3p7Z&#10;lz+YfZtmV0399G6h4HGYmd8w88VoOnGmwbWWFUwnEQji0uqWawXFbvWSgHAeWWNnmRT8koNF9vgw&#10;x1TbC2/ovPW1CBB2KSpovO9TKV3ZkEE3sT1x8Co7GPRBDrXUA14C3HQyjqJ3abDlsNBgT3lD5XF7&#10;Mgo+89U3bg6xSa5d/vFVLfufYv+m1PPTuJyB8DT6e/i/vdYKXpMY/s6EIyC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YdXFTHAAAA3AAAAA8AAAAAAAAAAAAAAAAAmAIAAGRy&#10;cy9kb3ducmV2LnhtbFBLBQYAAAAABAAEAPUAAACMAwAAAAA=&#10;" filled="f" stroked="f" strokeweight=".5pt">
                  <v:textbox>
                    <w:txbxContent>
                      <w:p w:rsidR="002565FE" w:rsidRDefault="002565FE" w:rsidP="002565FE">
                        <w:pPr>
                          <w:spacing w:line="240" w:lineRule="auto"/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１つ上の端末管理の画面に戻り、</w:t>
                        </w:r>
                        <w: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  <w:br/>
                        </w: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画面下部の</w:t>
                        </w:r>
                      </w:p>
                      <w:p w:rsidR="002565FE" w:rsidRDefault="002565FE" w:rsidP="002565FE">
                        <w:pPr>
                          <w:spacing w:line="240" w:lineRule="auto"/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</w:p>
                      <w:p w:rsidR="002565FE" w:rsidRDefault="002565FE" w:rsidP="002565FE">
                        <w:pPr>
                          <w:spacing w:line="240" w:lineRule="auto"/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をタップする</w:t>
                        </w:r>
                      </w:p>
                      <w:p w:rsidR="002565FE" w:rsidRPr="002B3FE2" w:rsidRDefault="002565FE" w:rsidP="002565FE">
                        <w:pPr>
                          <w:spacing w:line="240" w:lineRule="auto"/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図 383" o:spid="_x0000_s1193" type="#_x0000_t75" style="position:absolute;left:1160;top:34733;width:20198;height:4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yBS/BAAAA3AAAAA8AAABkcnMvZG93bnJldi54bWxEj9GKwjAURN8F/yFcwTdNXEG0axRdWfDR&#10;dfsBl+aaFpub0qS2+/dGEPZxmJkzzHY/uFo8qA2VZw2LuQJBXHhTsdWQ/37P1iBCRDZYeyYNfxRg&#10;vxuPtpgZ3/MPPa7RigThkKGGMsYmkzIUJTkMc98QJ+/mW4cxydZK02Kf4K6WH0qtpMOK00KJDX2V&#10;VNyvndOwsZvLSdGpH/JeVV13tDktLlpPJ8PhE0SkIf6H3+2z0bBcL+F1Jh0BuXs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MyBS/BAAAA3AAAAA8AAAAAAAAAAAAAAAAAnwIA&#10;AGRycy9kb3ducmV2LnhtbFBLBQYAAAAABAAEAPcAAACNAwAAAAA=&#10;" stroked="t" strokecolor="windowText" strokeweight="2pt">
                  <v:stroke dashstyle="3 1" joinstyle="round"/>
                  <v:imagedata r:id="rId105" o:title="Screenshot_20170403-164106" croptop="49808f" cropbottom="11789f" cropleft="1389f" cropright="30578f"/>
                  <v:path arrowok="t"/>
                </v:shape>
                <v:shape id="カギ線コネクタ 38912" o:spid="_x0000_s1194" type="#_x0000_t34" style="position:absolute;left:19978;top:25587;width:1380;height:1122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CpN8gAAADeAAAADwAAAGRycy9kb3ducmV2LnhtbESPT2vCQBTE7wW/w/IKvdVNLFhNXSVa&#10;BLH24B/w+si+JqHZt+nuqtFP3xUKPQ4z8xtmMutMI87kfG1ZQdpPQBAXVtdcKjjsl88jED4ga2ws&#10;k4IreZhNew8TzLS98JbOu1CKCGGfoYIqhDaT0hcVGfR92xJH78s6gyFKV0rt8BLhppGDJBlKgzXH&#10;hQpbWlRUfO9ORsHne+povVgew+tPsS9vm3wz/8iVenrs8jcQgbrwH/5rr7SCl9E4HcD9TrwCcvoL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zCpN8gAAADeAAAADwAAAAAA&#10;AAAAAAAAAAChAgAAZHJzL2Rvd25yZXYueG1sUEsFBgAAAAAEAAQA+QAAAJYDAAAAAA==&#10;" adj="57373" strokecolor="black [3213]" strokeweight="2pt">
                  <v:stroke dashstyle="3 1" endarrow="block"/>
                </v:shape>
              </v:group>
            </w:pict>
          </mc:Fallback>
        </mc:AlternateContent>
      </w:r>
    </w:p>
    <w:p w14:paraId="0DFCF927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3CEF1746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3B5CA48F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6C21CA67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1F7C1F2" wp14:editId="28D83403">
                <wp:simplePos x="0" y="0"/>
                <wp:positionH relativeFrom="column">
                  <wp:posOffset>2785993</wp:posOffset>
                </wp:positionH>
                <wp:positionV relativeFrom="paragraph">
                  <wp:posOffset>379785</wp:posOffset>
                </wp:positionV>
                <wp:extent cx="272415" cy="231775"/>
                <wp:effectExtent l="0" t="0" r="0" b="0"/>
                <wp:wrapNone/>
                <wp:docPr id="38913" name="右矢印 3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CEDED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8913" o:spid="_x0000_s1195" type="#_x0000_t13" style="position:absolute;margin-left:219.35pt;margin-top:29.9pt;width:21.45pt;height:18.2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</w:p>
    <w:p w14:paraId="675EC40E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9501B6E" wp14:editId="6138F13F">
                <wp:simplePos x="0" y="0"/>
                <wp:positionH relativeFrom="column">
                  <wp:posOffset>337567</wp:posOffset>
                </wp:positionH>
                <wp:positionV relativeFrom="paragraph">
                  <wp:posOffset>39370</wp:posOffset>
                </wp:positionV>
                <wp:extent cx="272415" cy="231775"/>
                <wp:effectExtent l="0" t="0" r="0" b="0"/>
                <wp:wrapNone/>
                <wp:docPr id="38915" name="右矢印 3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4487D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8915" o:spid="_x0000_s1196" type="#_x0000_t13" style="position:absolute;margin-left:26.6pt;margin-top:3.1pt;width:21.45pt;height:18.2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</w:p>
    <w:p w14:paraId="399449FE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08E76740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3070AACA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6D54C51F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681B29E0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75225AB3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41FE8D8C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  <w:r w:rsidRPr="00B33F01">
        <w:rPr>
          <w:rFonts w:ascii="Meiryo UI" w:eastAsia="Meiryo UI" w:hAnsi="Meiryo UI" w:cs="Meiryo UI"/>
          <w:noProof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608BF71E" wp14:editId="7494360D">
                <wp:simplePos x="0" y="0"/>
                <wp:positionH relativeFrom="column">
                  <wp:posOffset>3620242</wp:posOffset>
                </wp:positionH>
                <wp:positionV relativeFrom="paragraph">
                  <wp:posOffset>154272</wp:posOffset>
                </wp:positionV>
                <wp:extent cx="2132330" cy="3930015"/>
                <wp:effectExtent l="0" t="0" r="248920" b="0"/>
                <wp:wrapNone/>
                <wp:docPr id="38916" name="グループ化 38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2330" cy="3930015"/>
                          <a:chOff x="0" y="0"/>
                          <a:chExt cx="2132729" cy="3930554"/>
                        </a:xfrm>
                      </wpg:grpSpPr>
                      <wpg:grpSp>
                        <wpg:cNvPr id="38917" name="グループ化 38917"/>
                        <wpg:cNvGrpSpPr/>
                        <wpg:grpSpPr>
                          <a:xfrm>
                            <a:off x="0" y="0"/>
                            <a:ext cx="2132729" cy="3930554"/>
                            <a:chOff x="0" y="0"/>
                            <a:chExt cx="2133033" cy="3930955"/>
                          </a:xfrm>
                        </wpg:grpSpPr>
                        <pic:pic xmlns:pic="http://schemas.openxmlformats.org/drawingml/2006/picture">
                          <pic:nvPicPr>
                            <pic:cNvPr id="38918" name="図 38918" descr="H:\90.(Personal)個人フォルダ\02.Technical\06.Iguchi\01.SDK_manual\タブレット写真\Screenshot_20170330-170907(1)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692"/>
                            <a:stretch/>
                          </pic:blipFill>
                          <pic:spPr bwMode="auto">
                            <a:xfrm>
                              <a:off x="19051" y="0"/>
                              <a:ext cx="1773927" cy="2916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8919" name="正方形/長方形 38919"/>
                          <wps:cNvSpPr/>
                          <wps:spPr>
                            <a:xfrm>
                              <a:off x="69138" y="944771"/>
                              <a:ext cx="1669415" cy="350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20" name="テキスト ボックス 38920"/>
                          <wps:cNvSpPr txBox="1"/>
                          <wps:spPr>
                            <a:xfrm>
                              <a:off x="0" y="2914076"/>
                              <a:ext cx="2133033" cy="10168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9F594F" w14:textId="77777777" w:rsidR="002565FE" w:rsidRDefault="002565FE" w:rsidP="002565FE">
                                <w:pPr>
                                  <w:spacing w:line="240" w:lineRule="auto"/>
                                  <w:rPr>
                                    <w:rFonts w:ascii="Meiryo UI" w:eastAsia="Meiryo UI" w:hAnsi="Meiryo UI" w:cs="Meiryo UI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732107A" w14:textId="77777777" w:rsidR="002565FE" w:rsidRPr="00953076" w:rsidRDefault="002565FE" w:rsidP="002565FE">
                                <w:pPr>
                                  <w:spacing w:line="240" w:lineRule="auto"/>
                                  <w:rPr>
                                    <w:rFonts w:ascii="Meiryo UI" w:eastAsia="Meiryo UI" w:hAnsi="Meiryo UI" w:cs="Meiryo UI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Meiryo UI" w:eastAsia="Meiryo UI" w:hAnsi="Meiryo UI" w:cs="Meiryo UI" w:hint="eastAsia"/>
                                    <w:sz w:val="24"/>
                                    <w:szCs w:val="24"/>
                                  </w:rPr>
                                  <w:br/>
                                  <w:t>にチェックを入れる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21" name="カギ線コネクタ 38921"/>
                          <wps:cNvCnPr>
                            <a:stCxn id="38919" idx="3"/>
                            <a:endCxn id="38922" idx="3"/>
                          </wps:cNvCnPr>
                          <wps:spPr>
                            <a:xfrm>
                              <a:off x="1738553" y="1120031"/>
                              <a:ext cx="393371" cy="2119295"/>
                            </a:xfrm>
                            <a:prstGeom prst="bentConnector3">
                              <a:avLst>
                                <a:gd name="adj1" fmla="val 158132"/>
                              </a:avLst>
                            </a:prstGeom>
                            <a:ln w="25400">
                              <a:solidFill>
                                <a:schemeClr val="tx1"/>
                              </a:solidFill>
                              <a:prstDash val="sys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38922" name="図 38922" descr="H:\90.(Personal)個人フォルダ\02.Technical\06.Iguchi\01.SDK_manual\タブレット写真\Screenshot_20170330-170907(1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56" t="31953" r="19223" b="60996"/>
                          <a:stretch/>
                        </pic:blipFill>
                        <pic:spPr bwMode="auto">
                          <a:xfrm>
                            <a:off x="41563" y="3057896"/>
                            <a:ext cx="2090057" cy="362198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ysDash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グループ化 38916" o:spid="_x0000_s1197" style="position:absolute;margin-left:285.05pt;margin-top:12.15pt;width:167.9pt;height:309.45pt;z-index:252186624" coordsize="21327,39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">
                <v:group id="グループ化 38917" o:spid="_x0000_s1198" style="position:absolute;width:21327;height:39305" coordsize="21330,393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TqskEMcAAADe&#10;AAAADwAAAAAAAAAAAAAAAACqAgAAZHJzL2Rvd25yZXYueG1sUEsFBgAAAAAEAAQA+gAAAJ4DAAAA&#10;AA==&#10;">
                  <v:shape id="図 38918" o:spid="_x0000_s1199" type="#_x0000_t75" style="position:absolute;left:190;width:17739;height:29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AlXTCAAAA3gAAAA8AAABkcnMvZG93bnJldi54bWxET89rgzAUvg/2P4Q32G2NtjCcaxQZCD3U&#10;w7pCrw/zqlLzIkmm7r9vDoUdP77f+3I1o5jJ+cGygnSTgCBurR64U3D+qd8yED4gaxwtk4I/8lAW&#10;z097zLVd+JvmU+hEDGGfo4I+hCmX0rc9GfQbOxFH7mqdwRCh66R2uMRwM8ptkrxLgwPHhh4n+uqp&#10;vZ1+jQK9O7ospBfE1flzdWzqpnGpUq8va/UJItAa/sUP90Er2GUfadwb78QrII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AJV0wgAAAN4AAAAPAAAAAAAAAAAAAAAAAJ8C&#10;AABkcnMvZG93bnJldi54bWxQSwUGAAAAAAQABAD3AAAAjgMAAAAA&#10;">
                    <v:imagedata r:id="rId107" o:title="Screenshot_20170330-170907(1)" cropbottom="5041f"/>
                    <v:path arrowok="t"/>
                  </v:shape>
                  <v:rect id="正方形/長方形 38919" o:spid="_x0000_s1200" style="position:absolute;left:691;top:9447;width:16694;height:35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4ufcYA&#10;AADeAAAADwAAAGRycy9kb3ducmV2LnhtbESPQWsCMRSE74X+h/AEb5rV2rKuRhGLWo9aBb09Ns/N&#10;0s3Lsom6/vumIPQ4zMw3zHTe2krcqPGlYwWDfgKCOHe65ELB4XvVS0H4gKyxckwKHuRhPnt9mWKm&#10;3Z13dNuHQkQI+wwVmBDqTEqfG7Lo+64mjt7FNRZDlE0hdYP3CLeVHCbJh7RYclwwWNPSUP6zv1oF&#10;Mj2elu9ycz2Z0eL8qD/Xw+3GKtXttIsJiEBt+A8/219awVs6Hozh7068AnL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j4ufcYAAADeAAAADwAAAAAAAAAAAAAAAACYAgAAZHJz&#10;L2Rvd25yZXYueG1sUEsFBgAAAAAEAAQA9QAAAIsDAAAAAA==&#10;" filled="f" strokecolor="black [3213]" strokeweight="2pt">
                    <v:stroke dashstyle="3 1"/>
                  </v:rect>
                  <v:shape id="テキスト ボックス 38920" o:spid="_x0000_s1201" type="#_x0000_t202" style="position:absolute;top:29140;width:21330;height:101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avFccA&#10;AADeAAAADwAAAGRycy9kb3ducmV2LnhtbESPy2rCQBSG9wXfYThCd3ViSkuMGUUCYintQuvG3TFz&#10;csHMmZiZavTpOwuhy5//xpctB9OKC/WusaxgOolAEBdWN1wp2P+sXxIQziNrbC2Tghs5WC5GTxmm&#10;2l55S5edr0QYYZeigtr7LpXSFTUZdBPbEQevtL1BH2RfSd3jNYybVsZR9C4NNhweauwor6k47X6N&#10;gs98/Y3bY2ySe5tvvspVd94f3pR6Hg+rOQhPg/8PP9ofWsFrMosDQMAJKC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mrxXHAAAA3gAAAA8AAAAAAAAAAAAAAAAAmAIAAGRy&#10;cy9kb3ducmV2LnhtbFBLBQYAAAAABAAEAPUAAACMAwAAAAA=&#10;" filled="f" stroked="f" strokeweight=".5pt">
                    <v:textbox>
                      <w:txbxContent>
                        <w:p w:rsidR="002565FE" w:rsidRDefault="002565FE" w:rsidP="002565FE">
                          <w:pPr>
                            <w:spacing w:line="240" w:lineRule="auto"/>
                            <w:rPr>
                              <w:rFonts w:ascii="Meiryo UI" w:eastAsia="Meiryo UI" w:hAnsi="Meiryo UI" w:cs="Meiryo UI"/>
                              <w:sz w:val="24"/>
                              <w:szCs w:val="24"/>
                            </w:rPr>
                          </w:pPr>
                        </w:p>
                        <w:p w:rsidR="002565FE" w:rsidRPr="00953076" w:rsidRDefault="002565FE" w:rsidP="002565FE">
                          <w:pPr>
                            <w:spacing w:line="240" w:lineRule="auto"/>
                            <w:rPr>
                              <w:rFonts w:ascii="Meiryo UI" w:eastAsia="Meiryo UI" w:hAnsi="Meiryo UI" w:cs="Meiryo UI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Meiryo UI" w:eastAsia="Meiryo UI" w:hAnsi="Meiryo UI" w:cs="Meiryo UI" w:hint="eastAsia"/>
                              <w:sz w:val="24"/>
                              <w:szCs w:val="24"/>
                            </w:rPr>
                            <w:br/>
                            <w:t>にチェックを入れる</w:t>
                          </w:r>
                        </w:p>
                      </w:txbxContent>
                    </v:textbox>
                  </v:shape>
                  <v:shape id="カギ線コネクタ 38921" o:spid="_x0000_s1202" type="#_x0000_t34" style="position:absolute;left:17385;top:11200;width:3934;height:21193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4o38YAAADeAAAADwAAAGRycy9kb3ducmV2LnhtbESP3WrCQBCF7wu+wzJC73SjtRJTVxFB&#10;rRdC1D7AkJ0modnZkF2T6NN3C0IvD+fn4yzXvalES40rLSuYjCMQxJnVJecKvq67UQzCeWSNlWVS&#10;cCcH69XgZYmJth2fqb34XIQRdgkqKLyvEyldVpBBN7Y1cfC+bWPQB9nkUjfYhXFTyWkUzaXBkgOh&#10;wJq2BWU/l5sJ3NlRZov97GTTQxp36eO9bOOjUq/DfvMBwlPv/8PP9qdW8BYvphP4uxOugFz9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YuKN/GAAAA3gAAAA8AAAAAAAAA&#10;AAAAAAAAoQIAAGRycy9kb3ducmV2LnhtbFBLBQYAAAAABAAEAPkAAACUAwAAAAA=&#10;" adj="34157" strokecolor="black [3213]" strokeweight="2pt">
                    <v:stroke dashstyle="3 1" endarrow="block"/>
                  </v:shape>
                </v:group>
                <v:shape id="図 38922" o:spid="_x0000_s1203" type="#_x0000_t75" style="position:absolute;left:415;top:30578;width:20901;height: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duxjHAAAA3gAAAA8AAABkcnMvZG93bnJldi54bWxEj0FrwkAUhO9C/8PyCt5005TaGF2ltAhF&#10;L5qKeHxkn0lo9m3Mrhr/vSsIHoeZ+YaZzjtTizO1rrKs4G0YgSDOra64ULD9WwwSEM4ja6wtk4Ir&#10;OZjPXnpTTLW98IbOmS9EgLBLUUHpfZNK6fKSDLqhbYiDd7CtQR9kW0jd4iXATS3jKBpJgxWHhRIb&#10;+i4p/89ORkGCn/HxsM8+TvU4Gv3ky/Vqd1wr1X/tviYgPHX+GX60f7WC92Qcx3C/E66AnN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pduxjHAAAA3gAAAA8AAAAAAAAAAAAA&#10;AAAAnwIAAGRycy9kb3ducmV2LnhtbFBLBQYAAAAABAAEAPcAAACTAwAAAAA=&#10;" stroked="t" strokecolor="windowText" strokeweight="2pt">
                  <v:stroke dashstyle="3 1" joinstyle="round"/>
                  <v:imagedata r:id="rId107" o:title="Screenshot_20170330-170907(1)" croptop="20941f" cropbottom="39974f" cropleft="5738f" cropright="12598f"/>
                  <v:path arrowok="t"/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</w:rPr>
        <mc:AlternateContent>
          <mc:Choice Requires="wpg">
            <w:drawing>
              <wp:anchor distT="0" distB="0" distL="114300" distR="114300" simplePos="0" relativeHeight="252187648" behindDoc="0" locked="0" layoutInCell="1" allowOverlap="1" wp14:anchorId="74EA9019" wp14:editId="65A70731">
                <wp:simplePos x="0" y="0"/>
                <wp:positionH relativeFrom="column">
                  <wp:posOffset>190500</wp:posOffset>
                </wp:positionH>
                <wp:positionV relativeFrom="paragraph">
                  <wp:posOffset>162560</wp:posOffset>
                </wp:positionV>
                <wp:extent cx="1925320" cy="3920490"/>
                <wp:effectExtent l="0" t="19050" r="246380" b="3810"/>
                <wp:wrapNone/>
                <wp:docPr id="38923" name="グループ化 38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5320" cy="3920490"/>
                          <a:chOff x="0" y="0"/>
                          <a:chExt cx="1925320" cy="3920514"/>
                        </a:xfrm>
                      </wpg:grpSpPr>
                      <wpg:grpSp>
                        <wpg:cNvPr id="38924" name="グループ化 38924"/>
                        <wpg:cNvGrpSpPr/>
                        <wpg:grpSpPr>
                          <a:xfrm>
                            <a:off x="0" y="0"/>
                            <a:ext cx="1925320" cy="3920514"/>
                            <a:chOff x="0" y="0"/>
                            <a:chExt cx="1925320" cy="3920918"/>
                          </a:xfrm>
                        </wpg:grpSpPr>
                        <wpg:grpSp>
                          <wpg:cNvPr id="38925" name="グループ化 38925"/>
                          <wpg:cNvGrpSpPr/>
                          <wpg:grpSpPr>
                            <a:xfrm>
                              <a:off x="9525" y="0"/>
                              <a:ext cx="1915795" cy="3920918"/>
                              <a:chOff x="0" y="0"/>
                              <a:chExt cx="1915795" cy="3920918"/>
                            </a:xfrm>
                          </wpg:grpSpPr>
                          <wpg:grpSp>
                            <wpg:cNvPr id="38926" name="グループ化 38926"/>
                            <wpg:cNvGrpSpPr/>
                            <wpg:grpSpPr>
                              <a:xfrm>
                                <a:off x="28575" y="0"/>
                                <a:ext cx="1828800" cy="2987040"/>
                                <a:chOff x="0" y="0"/>
                                <a:chExt cx="1828800" cy="298774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927" name="図 38927" descr="H:\90.(Personal)個人フォルダ\02.Technical\06.Iguchi\01.SDK_manual\タブレット写真\Screenshot_20170330-183700.pn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0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86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818168" cy="29877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28" name="図 38928" descr="H:\90.(Personal)個人フォルダ\02.Technical\06.Iguchi\01.SDK_manual\タブレット写真\Screenshot_20170330-183705.pn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0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0567" b="12754"/>
                                <a:stretch/>
                              </pic:blipFill>
                              <pic:spPr bwMode="auto">
                                <a:xfrm>
                                  <a:off x="0" y="2445488"/>
                                  <a:ext cx="1828800" cy="5422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38929" name="テキスト ボックス 38929"/>
                            <wps:cNvSpPr txBox="1"/>
                            <wps:spPr>
                              <a:xfrm>
                                <a:off x="0" y="2924174"/>
                                <a:ext cx="1915795" cy="99674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502C44" w14:textId="77777777" w:rsidR="002565FE" w:rsidRPr="00953076" w:rsidRDefault="002565FE" w:rsidP="002565FE">
                                  <w:pPr>
                                    <w:rPr>
                                      <w:rFonts w:ascii="Meiryo UI" w:eastAsia="Meiryo UI" w:hAnsi="Meiryo UI" w:cs="Meiryo UI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Meiryo UI" w:eastAsia="Meiryo UI" w:hAnsi="Meiryo UI" w:cs="Meiryo UI" w:hint="eastAsia"/>
                                      <w:sz w:val="24"/>
                                      <w:szCs w:val="24"/>
                                    </w:rPr>
                                    <w:br/>
                                  </w:r>
                                  <w:r>
                                    <w:rPr>
                                      <w:rFonts w:ascii="Meiryo UI" w:eastAsia="Meiryo UI" w:hAnsi="Meiryo UI" w:cs="Meiryo UI" w:hint="eastAsia"/>
                                      <w:sz w:val="24"/>
                                      <w:szCs w:val="24"/>
                                    </w:rPr>
                                    <w:br/>
                                    <w:t>をタップする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930" name="カギ線コネクタ 38930"/>
                            <wps:cNvCnPr>
                              <a:stCxn id="38931" idx="3"/>
                              <a:endCxn id="38932" idx="3"/>
                            </wps:cNvCnPr>
                            <wps:spPr>
                              <a:xfrm flipH="1">
                                <a:off x="1839875" y="2597150"/>
                                <a:ext cx="74015" cy="671870"/>
                              </a:xfrm>
                              <a:prstGeom prst="bentConnector3">
                                <a:avLst>
                                  <a:gd name="adj1" fmla="val -308856"/>
                                </a:avLst>
                              </a:prstGeom>
                              <a:ln w="254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8931" name="正方形/長方形 38931"/>
                          <wps:cNvSpPr/>
                          <wps:spPr>
                            <a:xfrm>
                              <a:off x="0" y="2371725"/>
                              <a:ext cx="1923415" cy="45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8932" name="テキスト ボックス 38932"/>
                        <wps:cNvSpPr txBox="1"/>
                        <wps:spPr>
                          <a:xfrm>
                            <a:off x="41563" y="3051958"/>
                            <a:ext cx="1807837" cy="43345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 w="25400">
                            <a:solidFill>
                              <a:schemeClr val="tx1"/>
                            </a:solidFill>
                            <a:prstDash val="sysDash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602E3D" w14:textId="77777777" w:rsidR="002565FE" w:rsidRPr="002513B4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32"/>
                                  <w:szCs w:val="32"/>
                                  <w14:shadow w14:blurRad="69850" w14:dist="43180" w14:dir="5400000" w14:sx="0" w14:sy="0" w14:kx="0" w14:ky="0" w14:algn="none">
                                    <w14:srgbClr w14:val="000000">
                                      <w14:alpha w14:val="35000"/>
                                    </w14:srgbClr>
                                  </w14:shadow>
                                  <w14:textOutline w14:w="952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6">
                                            <w14:shade w14:val="20000"/>
                                            <w14:satMod w14:val="200000"/>
                                          </w14:schemeClr>
                                        </w14:gs>
                                        <w14:gs w14:pos="78000">
                                          <w14:schemeClr w14:val="accent6">
                                            <w14:tint w14:val="90000"/>
                                            <w14:shade w14:val="89000"/>
                                            <w14:satMod w14:val="220000"/>
                                          </w14:schemeClr>
                                        </w14:gs>
                                        <w14:gs w14:pos="100000">
                                          <w14:schemeClr w14:val="accent6">
                                            <w14:tint w14:val="12000"/>
                                            <w14:satMod w14:val="255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2513B4">
                                <w:rPr>
                                  <w:rFonts w:ascii="Meiryo UI" w:eastAsia="Meiryo UI" w:hAnsi="Meiryo UI" w:cs="Meiryo UI" w:hint="eastAsia"/>
                                  <w:sz w:val="32"/>
                                  <w:szCs w:val="32"/>
                                  <w14:shadow w14:blurRad="69850" w14:dist="43180" w14:dir="5400000" w14:sx="0" w14:sy="0" w14:kx="0" w14:ky="0" w14:algn="none">
                                    <w14:srgbClr w14:val="000000">
                                      <w14:alpha w14:val="35000"/>
                                    </w14:srgbClr>
                                  </w14:shadow>
                                  <w14:textOutline w14:w="952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6">
                                            <w14:shade w14:val="20000"/>
                                            <w14:satMod w14:val="200000"/>
                                          </w14:schemeClr>
                                        </w14:gs>
                                        <w14:gs w14:pos="78000">
                                          <w14:schemeClr w14:val="accent6">
                                            <w14:tint w14:val="90000"/>
                                            <w14:shade w14:val="89000"/>
                                            <w14:satMod w14:val="220000"/>
                                          </w14:schemeClr>
                                        </w14:gs>
                                        <w14:gs w14:pos="100000">
                                          <w14:schemeClr w14:val="accent6">
                                            <w14:tint w14:val="12000"/>
                                            <w14:satMod w14:val="255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USB設定の選択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8923" o:spid="_x0000_s1204" style="position:absolute;margin-left:15pt;margin-top:12.8pt;width:151.6pt;height:308.7pt;z-index:252187648;mso-height-relative:margin" coordsize="19253,39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">
                <v:group id="グループ化 38924" o:spid="_x0000_s1205" style="position:absolute;width:19253;height:39205" coordsize="19253,39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cBVw2scAAADe&#10;AAAADwAAAAAAAAAAAAAAAACqAgAAZHJzL2Rvd25yZXYueG1sUEsFBgAAAAAEAAQA+gAAAJ4DAAAA&#10;AA==&#10;">
                  <v:group id="グループ化 38925" o:spid="_x0000_s1206" style="position:absolute;left:95;width:19158;height:39209" coordsize="19157,39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H1nVQccAAADe&#10;AAAADwAAAAAAAAAAAAAAAACqAgAAZHJzL2Rvd25yZXYueG1sUEsFBgAAAAAEAAQA+gAAAJ4DAAAA&#10;AA==&#10;">
                    <v:group id="グループ化 38926" o:spid="_x0000_s1207" style="position:absolute;left:285;width:18288;height:29870" coordsize="18288,298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vi0s2xgAAAN4A&#10;AAAPAAAAAAAAAAAAAAAAAKoCAABkcnMvZG93bnJldi54bWxQSwUGAAAAAAQABAD6AAAAnQMAAAAA&#10;">
                      <v:shape id="図 38927" o:spid="_x0000_s1208" type="#_x0000_t75" style="position:absolute;width:18181;height:29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/VOzEAAAA3gAAAA8AAABkcnMvZG93bnJldi54bWxEj0GLwjAUhO+C/yE8wZumKq5ajaKi4GEv&#10;q6J4ezTPtti8lCba+u/NwsIeh5n5hlmsGlOIF1Uut6xg0I9AECdW55wqOJ/2vSkI55E1FpZJwZsc&#10;rJbt1gJjbWv+odfRpyJA2MWoIPO+jKV0SUYGXd+WxMG728qgD7JKpa6wDnBTyGEUfUmDOYeFDEva&#10;ZpQ8jk+jYF9rf6m/0d52xNect+PNeTJWqttp1nMQnhr/H/5rH7SC0XQ2nMDvnXAF5PI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M/VOzEAAAA3gAAAA8AAAAAAAAAAAAAAAAA&#10;nwIAAGRycy9kb3ducmV2LnhtbFBLBQYAAAAABAAEAPcAAACQAwAAAAA=&#10;" stroked="t" strokecolor="#0d0d0d [3069]">
                        <v:imagedata r:id="rId101" o:title="Screenshot_20170330-183700" cropbottom="5156f"/>
                        <v:path arrowok="t"/>
                      </v:shape>
                      <v:shape id="図 38928" o:spid="_x0000_s1209" type="#_x0000_t75" style="position:absolute;top:24454;width:18288;height:54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b4zLCAAAA3gAAAA8AAABkcnMvZG93bnJldi54bWxET02LwjAQvQv+hzCCF9HULorbNYpYhMWD&#10;YHXvQzO2dZtJaWLt/vvNQfD4eN/rbW9q0VHrKssK5rMIBHFudcWFguvlMF2BcB5ZY22ZFPyRg+1m&#10;OFhjou2Tz9RlvhAhhF2CCkrvm0RKl5dk0M1sQxy4m20N+gDbQuoWnyHc1DKOoqU0WHFoKLGhfUn5&#10;b/YwCianLq3t4oQ/x3ua3tPYI960UuNRv/sC4an3b/HL/a0VfKw+47A33AlXQG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2+MywgAAAN4AAAAPAAAAAAAAAAAAAAAAAJ8C&#10;AABkcnMvZG93bnJldi54bWxQSwUGAAAAAAQABAD3AAAAjgMAAAAA&#10;">
                        <v:imagedata r:id="rId109" o:title="Screenshot_20170330-183705" croptop="46247f" cropbottom="8358f"/>
                        <v:path arrowok="t"/>
                      </v:shape>
                    </v:group>
                    <v:shape id="テキスト ボックス 38929" o:spid="_x0000_s1210" type="#_x0000_t202" style="position:absolute;top:29241;width:19157;height:99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wGiMgA&#10;AADeAAAADwAAAGRycy9kb3ducmV2LnhtbESPQWvCQBSE74L/YXmF3nTTiCVGV5GAWIo9aL309pp9&#10;JsHs25jdavTXu4LQ4zAz3zCzRWdqcabWVZYVvA0jEMS51RUXCvbfq0ECwnlkjbVlUnAlB4t5vzfD&#10;VNsLb+m884UIEHYpKii9b1IpXV6SQTe0DXHwDrY16INsC6lbvAS4qWUcRe/SYMVhocSGspLy4+7P&#10;KPjMVl+4/Y1Ncquz9eawbE77n7FSry/dcgrCU+f/w8/2h1YwSibxBB53whWQ8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XAaIyAAAAN4AAAAPAAAAAAAAAAAAAAAAAJgCAABk&#10;cnMvZG93bnJldi54bWxQSwUGAAAAAAQABAD1AAAAjQMAAAAA&#10;" filled="f" stroked="f" strokeweight=".5pt">
                      <v:textbox>
                        <w:txbxContent>
                          <w:p w:rsidR="002565FE" w:rsidRPr="00953076" w:rsidRDefault="002565FE" w:rsidP="002565FE">
                            <w:pPr>
                              <w:rPr>
                                <w:rFonts w:ascii="Meiryo UI" w:eastAsia="Meiryo UI" w:hAnsi="Meiryo UI" w:cs="Meiryo U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iryo UI" w:eastAsia="Meiryo UI" w:hAnsi="Meiryo UI" w:cs="Meiryo UI" w:hint="eastAsia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Meiryo UI" w:eastAsia="Meiryo UI" w:hAnsi="Meiryo UI" w:cs="Meiryo UI" w:hint="eastAsia"/>
                                <w:sz w:val="24"/>
                                <w:szCs w:val="24"/>
                              </w:rPr>
                              <w:br/>
                              <w:t>をタップする</w:t>
                            </w:r>
                          </w:p>
                        </w:txbxContent>
                      </v:textbox>
                    </v:shape>
                    <v:shape id="カギ線コネクタ 38930" o:spid="_x0000_s1211" type="#_x0000_t34" style="position:absolute;left:18398;top:25971;width:740;height:6719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MEjCsYAAADeAAAADwAAAGRycy9kb3ducmV2LnhtbESPzWrCQBSF94W+w3AL7uqkCRVNHUMp&#10;tKYggtGNu0vmNgnN3Akzo6Y+vbMouDycP75lMZpenMn5zrKCl2kCgri2uuNGwWH/+TwH4QOyxt4y&#10;KfgjD8Xq8WGJubYX3tG5Co2II+xzVNCGMORS+rolg35qB+Lo/VhnMETpGqkdXuK46WWaJDNpsOP4&#10;0OJAHy3Vv9XJKFj7qrxm5Wnz+r1NMRzdaL+SnVKTp/H9DUSgMdzD/+1SK8jmiywCRJyIAnJ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jBIwrGAAAA3gAAAA8AAAAAAAAA&#10;AAAAAAAAoQIAAGRycy9kb3ducmV2LnhtbFBLBQYAAAAABAAEAPkAAACUAwAAAAA=&#10;" adj="-66713" strokecolor="black [3213]" strokeweight="2pt">
                      <v:stroke dashstyle="3 1" endarrow="block"/>
                    </v:shape>
                  </v:group>
                  <v:rect id="正方形/長方形 38931" o:spid="_x0000_s1212" style="position:absolute;top:23717;width:19234;height:4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1+G8cA&#10;AADeAAAADwAAAGRycy9kb3ducmV2LnhtbESPT2sCMRTE70K/Q3iF3jSrtrKuRhFLqz3WP6C3x+a5&#10;Wbp5WTZR129vCoLHYWZ+w0znra3EhRpfOlbQ7yUgiHOnSy4U7LZf3RSED8gaK8ek4EYe5rOXzhQz&#10;7a78S5dNKESEsM9QgQmhzqT0uSGLvudq4uidXGMxRNkUUjd4jXBbyUGSjKTFkuOCwZqWhvK/zdkq&#10;kOn+sPyQq/PBvC+Ot/rze/Czskq9vbaLCYhAbXiGH+21VjBMx8M+/N+JV0DO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9fhvHAAAA3gAAAA8AAAAAAAAAAAAAAAAAmAIAAGRy&#10;cy9kb3ducmV2LnhtbFBLBQYAAAAABAAEAPUAAACMAwAAAAA=&#10;" filled="f" strokecolor="black [3213]" strokeweight="2pt">
                    <v:stroke dashstyle="3 1"/>
                  </v:rect>
                </v:group>
                <v:shape id="テキスト ボックス 38932" o:spid="_x0000_s1213" type="#_x0000_t202" style="position:absolute;left:415;top:30519;width:18079;height:43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3BQskA&#10;AADeAAAADwAAAGRycy9kb3ducmV2LnhtbESPzWvCQBTE74L/w/IKvUjdqEU0dRUt+HGx4MdBb4/s&#10;M4lm34bsGuN/7xYKPQ4z8xtmMmtMIWqqXG5ZQa8bgSBOrM45VXA8LD9GIJxH1lhYJgVPcjCbtlsT&#10;jLV98I7qvU9FgLCLUUHmfRlL6ZKMDLquLYmDd7GVQR9klUpd4SPATSH7UTSUBnMOCxmW9J1Rctvf&#10;jYIftzb+vOt8rs7Xy3BeP7e902Kr1PtbM/8C4anx/+G/9kYrGIzGgz783glXQE5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L3BQskAAADeAAAADwAAAAAAAAAAAAAAAACYAgAA&#10;ZHJzL2Rvd25yZXYueG1sUEsFBgAAAAAEAAQA9QAAAI4DAAAAAA==&#10;" fillcolor="#f2f2f2 [3052]" strokecolor="black [3213]" strokeweight="2pt">
                  <v:stroke dashstyle="3 1"/>
                  <v:textbox>
                    <w:txbxContent>
                      <w:p w:rsidR="002565FE" w:rsidRPr="002513B4" w:rsidRDefault="002565FE" w:rsidP="002565FE">
                        <w:pPr>
                          <w:rPr>
                            <w:rFonts w:ascii="Meiryo UI" w:eastAsia="Meiryo UI" w:hAnsi="Meiryo UI" w:cs="Meiryo UI"/>
                            <w:sz w:val="32"/>
                            <w:szCs w:val="32"/>
                            <w14:shadow w14:blurRad="69850" w14:dist="43180" w14:dir="5400000" w14:sx="0" w14:sy="0" w14:kx="0" w14:ky="0" w14:algn="none">
                              <w14:srgbClr w14:val="000000">
                                <w14:alpha w14:val="35000"/>
                              </w14:srgbClr>
                            </w14:shadow>
                            <w14:textOutline w14:w="952" w14:cap="flat" w14:cmpd="sng" w14:algn="ctr">
                              <w14:noFill/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6">
                                      <w14:shade w14:val="20000"/>
                                      <w14:satMod w14:val="200000"/>
                                    </w14:schemeClr>
                                  </w14:gs>
                                  <w14:gs w14:pos="78000">
                                    <w14:schemeClr w14:val="accent6">
                                      <w14:tint w14:val="90000"/>
                                      <w14:shade w14:val="89000"/>
                                      <w14:satMod w14:val="220000"/>
                                    </w14:schemeClr>
                                  </w14:gs>
                                  <w14:gs w14:pos="100000">
                                    <w14:schemeClr w14:val="accent6">
                                      <w14:tint w14:val="12000"/>
                                      <w14:satMod w14:val="255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2513B4">
                          <w:rPr>
                            <w:rFonts w:ascii="Meiryo UI" w:eastAsia="Meiryo UI" w:hAnsi="Meiryo UI" w:cs="Meiryo UI" w:hint="eastAsia"/>
                            <w:sz w:val="32"/>
                            <w:szCs w:val="32"/>
                            <w14:shadow w14:blurRad="69850" w14:dist="43180" w14:dir="5400000" w14:sx="0" w14:sy="0" w14:kx="0" w14:ky="0" w14:algn="none">
                              <w14:srgbClr w14:val="000000">
                                <w14:alpha w14:val="35000"/>
                              </w14:srgbClr>
                            </w14:shadow>
                            <w14:textOutline w14:w="952" w14:cap="flat" w14:cmpd="sng" w14:algn="ctr">
                              <w14:noFill/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6">
                                      <w14:shade w14:val="20000"/>
                                      <w14:satMod w14:val="200000"/>
                                    </w14:schemeClr>
                                  </w14:gs>
                                  <w14:gs w14:pos="78000">
                                    <w14:schemeClr w14:val="accent6">
                                      <w14:tint w14:val="90000"/>
                                      <w14:shade w14:val="89000"/>
                                      <w14:satMod w14:val="220000"/>
                                    </w14:schemeClr>
                                  </w14:gs>
                                  <w14:gs w14:pos="100000">
                                    <w14:schemeClr w14:val="accent6">
                                      <w14:tint w14:val="12000"/>
                                      <w14:satMod w14:val="255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USB設定の選択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53CBC33C" wp14:editId="4B0DA5DE">
                <wp:simplePos x="0" y="0"/>
                <wp:positionH relativeFrom="column">
                  <wp:posOffset>2896870</wp:posOffset>
                </wp:positionH>
                <wp:positionV relativeFrom="paragraph">
                  <wp:posOffset>1868805</wp:posOffset>
                </wp:positionV>
                <wp:extent cx="272415" cy="231775"/>
                <wp:effectExtent l="0" t="0" r="0" b="0"/>
                <wp:wrapNone/>
                <wp:docPr id="38933" name="右矢印 38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FC191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8933" o:spid="_x0000_s1214" type="#_x0000_t13" style="position:absolute;margin-left:228.1pt;margin-top:147.15pt;width:21.45pt;height:18.2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5A12404" wp14:editId="71EF9CA5">
                <wp:simplePos x="0" y="0"/>
                <wp:positionH relativeFrom="column">
                  <wp:posOffset>6179820</wp:posOffset>
                </wp:positionH>
                <wp:positionV relativeFrom="paragraph">
                  <wp:posOffset>1847215</wp:posOffset>
                </wp:positionV>
                <wp:extent cx="272415" cy="231775"/>
                <wp:effectExtent l="0" t="0" r="0" b="0"/>
                <wp:wrapNone/>
                <wp:docPr id="38934" name="右矢印 38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5ED06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8934" o:spid="_x0000_s1215" type="#_x0000_t13" style="position:absolute;margin-left:486.6pt;margin-top:145.45pt;width:21.45pt;height:18.2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</w:p>
    <w:p w14:paraId="5D890BE6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6D9A60CD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5680880A" w14:textId="77777777" w:rsidR="002565FE" w:rsidRPr="00B33F01" w:rsidRDefault="002565FE" w:rsidP="002565FE">
      <w:pPr>
        <w:tabs>
          <w:tab w:val="left" w:pos="7314"/>
        </w:tabs>
        <w:rPr>
          <w:rFonts w:ascii="Meiryo UI" w:eastAsia="Meiryo UI" w:hAnsi="Meiryo UI" w:cs="Meiryo UI"/>
          <w:sz w:val="24"/>
          <w:szCs w:val="24"/>
        </w:rPr>
      </w:pPr>
      <w:r w:rsidRPr="00B33F01">
        <w:rPr>
          <w:rFonts w:ascii="Meiryo UI" w:eastAsia="Meiryo UI" w:hAnsi="Meiryo UI" w:cs="Meiryo UI"/>
          <w:sz w:val="24"/>
          <w:szCs w:val="24"/>
        </w:rPr>
        <w:tab/>
      </w:r>
    </w:p>
    <w:p w14:paraId="1BEFD34F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5A8A31D9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</w:pPr>
    </w:p>
    <w:p w14:paraId="02A73BDC" w14:textId="77777777" w:rsidR="002565FE" w:rsidRPr="00B33F01" w:rsidRDefault="002565FE" w:rsidP="002565FE">
      <w:pPr>
        <w:rPr>
          <w:rFonts w:ascii="Meiryo UI" w:eastAsia="Meiryo UI" w:hAnsi="Meiryo UI" w:cs="Meiryo UI"/>
          <w:sz w:val="24"/>
          <w:szCs w:val="24"/>
        </w:rPr>
        <w:sectPr w:rsidR="002565F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64B01B38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2565F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/>
          <w:noProof/>
        </w:rPr>
        <w:lastRenderedPageBreak/>
        <mc:AlternateContent>
          <mc:Choice Requires="wpg">
            <w:drawing>
              <wp:anchor distT="0" distB="0" distL="114300" distR="114300" simplePos="0" relativeHeight="252173312" behindDoc="0" locked="0" layoutInCell="1" allowOverlap="1" wp14:anchorId="10595510" wp14:editId="4E2108AD">
                <wp:simplePos x="0" y="0"/>
                <wp:positionH relativeFrom="column">
                  <wp:posOffset>55245</wp:posOffset>
                </wp:positionH>
                <wp:positionV relativeFrom="paragraph">
                  <wp:posOffset>439420</wp:posOffset>
                </wp:positionV>
                <wp:extent cx="2228850" cy="3903345"/>
                <wp:effectExtent l="0" t="19050" r="247650" b="1905"/>
                <wp:wrapNone/>
                <wp:docPr id="38935" name="グループ化 38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0" cy="3903345"/>
                          <a:chOff x="-66674" y="344309"/>
                          <a:chExt cx="2228850" cy="3903841"/>
                        </a:xfrm>
                      </wpg:grpSpPr>
                      <wps:wsp>
                        <wps:cNvPr id="38936" name="テキスト ボックス 38936"/>
                        <wps:cNvSpPr txBox="1"/>
                        <wps:spPr>
                          <a:xfrm>
                            <a:off x="-66674" y="3314700"/>
                            <a:ext cx="2228850" cy="933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8AF781" w14:textId="77777777" w:rsidR="002565FE" w:rsidRPr="000D73A0" w:rsidRDefault="002565FE" w:rsidP="002565FE">
                              <w:pPr>
                                <w:spacing w:line="20" w:lineRule="atLeast"/>
                                <w:ind w:left="240" w:hangingChars="100" w:hanging="240"/>
                                <w:rPr>
                                  <w:rFonts w:ascii="Meiryo UI" w:eastAsia="Meiryo UI" w:hAnsi="Meiryo UI" w:cs="Meiryo UI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b/>
                                  <w:sz w:val="24"/>
                                  <w:szCs w:val="24"/>
                                </w:rPr>
                                <w:t>「</w:t>
                              </w:r>
                              <w:r w:rsidRPr="003F7AD6">
                                <w:rPr>
                                  <w:rFonts w:ascii="Meiryo UI" w:eastAsia="Meiryo UI" w:hAnsi="Meiryo UI" w:cs="Meiryo UI" w:hint="eastAsia"/>
                                  <w:b/>
                                  <w:sz w:val="24"/>
                                  <w:szCs w:val="24"/>
                                </w:rPr>
                                <w:t>USBデバッグ</w:t>
                              </w:r>
                              <w:r w:rsidRPr="003F7AD6">
                                <w:rPr>
                                  <w:rFonts w:ascii="Meiryo UI" w:eastAsia="Meiryo UI" w:hAnsi="Meiryo UI" w:cs="Meiryo UI"/>
                                  <w:b/>
                                  <w:sz w:val="24"/>
                                  <w:szCs w:val="24"/>
                                </w:rPr>
                                <w:br/>
                              </w:r>
                              <w:r w:rsidRPr="003F7AD6">
                                <w:rPr>
                                  <w:rFonts w:ascii="Meiryo UI" w:eastAsia="Meiryo UI" w:hAnsi="Meiryo UI" w:cs="Meiryo UI" w:hint="eastAsia"/>
                                </w:rPr>
                                <w:t>USB接続時はデバッグモードにする</w:t>
                              </w:r>
                              <w:r>
                                <w:rPr>
                                  <w:rFonts w:ascii="Meiryo UI" w:eastAsia="Meiryo UI" w:hAnsi="Meiryo UI" w:cs="Meiryo UI"/>
                                </w:rPr>
                                <w:t>」</w:t>
                              </w: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にチェックを入れる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8937" name="グループ化 38937"/>
                        <wpg:cNvGrpSpPr/>
                        <wpg:grpSpPr>
                          <a:xfrm>
                            <a:off x="0" y="344309"/>
                            <a:ext cx="2162176" cy="3437116"/>
                            <a:chOff x="0" y="496709"/>
                            <a:chExt cx="2162176" cy="3437116"/>
                          </a:xfrm>
                        </wpg:grpSpPr>
                        <wpg:grpSp>
                          <wpg:cNvPr id="38938" name="グループ化 38938"/>
                          <wpg:cNvGrpSpPr/>
                          <wpg:grpSpPr>
                            <a:xfrm>
                              <a:off x="0" y="496709"/>
                              <a:ext cx="1923415" cy="2991981"/>
                              <a:chOff x="0" y="463137"/>
                              <a:chExt cx="1923415" cy="2992582"/>
                            </a:xfrm>
                          </wpg:grpSpPr>
                          <pic:pic xmlns:pic="http://schemas.openxmlformats.org/drawingml/2006/picture">
                            <pic:nvPicPr>
                              <pic:cNvPr id="38939" name="図 38939" descr="H:\90.(Personal)個人フォルダ\02.Technical\06.Iguchi\01.SDK_manual\タブレット写真\Screenshot_20170330-170614.pn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395"/>
                              <a:stretch/>
                            </pic:blipFill>
                            <pic:spPr bwMode="auto">
                              <a:xfrm>
                                <a:off x="47502" y="463137"/>
                                <a:ext cx="1816924" cy="29925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8940" name="正方形/長方形 38940"/>
                            <wps:cNvSpPr/>
                            <wps:spPr>
                              <a:xfrm>
                                <a:off x="0" y="1805049"/>
                                <a:ext cx="1923415" cy="450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8941" name="カギ線コネクタ 38941"/>
                          <wps:cNvCnPr>
                            <a:stCxn id="38939" idx="3"/>
                            <a:endCxn id="38936" idx="3"/>
                          </wps:cNvCnPr>
                          <wps:spPr>
                            <a:xfrm>
                              <a:off x="1864426" y="1992700"/>
                              <a:ext cx="297750" cy="1941125"/>
                            </a:xfrm>
                            <a:prstGeom prst="bentConnector3">
                              <a:avLst>
                                <a:gd name="adj1" fmla="val 176776"/>
                              </a:avLst>
                            </a:prstGeom>
                            <a:ln w="25400">
                              <a:solidFill>
                                <a:schemeClr val="tx1"/>
                              </a:solidFill>
                              <a:prstDash val="sys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8935" o:spid="_x0000_s1216" style="position:absolute;margin-left:4.35pt;margin-top:34.6pt;width:175.5pt;height:307.35pt;z-index:252173312;mso-width-relative:margin;mso-height-relative:margin" coordorigin="-666,3443" coordsize="22288,39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">
                <v:shape id="テキスト ボックス 38936" o:spid="_x0000_s1217" type="#_x0000_t202" style="position:absolute;left:-666;top:33147;width:22287;height:9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oEJ8gA&#10;AADeAAAADwAAAGRycy9kb3ducmV2LnhtbESPQWvCQBSE7wX/w/IEb3WjUompq0hALMUejF56e80+&#10;k9Ds25jdavTXdwXB4zAz3zDzZWdqcabWVZYVjIYRCOLc6ooLBYf9+jUG4TyyxtoyKbiSg+Wi9zLH&#10;RNsL7+ic+UIECLsEFZTeN4mULi/JoBvahjh4R9sa9EG2hdQtXgLc1HIcRVNpsOKwUGJDaUn5b/Zn&#10;FHym6y/c/YxNfKvTzfa4ak6H7zelBv1u9Q7CU+ef4Uf7QyuYxLPJFO53whWQi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GgQnyAAAAN4AAAAPAAAAAAAAAAAAAAAAAJgCAABk&#10;cnMvZG93bnJldi54bWxQSwUGAAAAAAQABAD1AAAAjQMAAAAA&#10;" filled="f" stroked="f" strokeweight=".5pt">
                  <v:textbox>
                    <w:txbxContent>
                      <w:p w:rsidR="002565FE" w:rsidRPr="000D73A0" w:rsidRDefault="002565FE" w:rsidP="002565FE">
                        <w:pPr>
                          <w:spacing w:line="20" w:lineRule="atLeast"/>
                          <w:ind w:left="240" w:hangingChars="100" w:hanging="240"/>
                          <w:rPr>
                            <w:rFonts w:ascii="Meiryo UI" w:eastAsia="Meiryo UI" w:hAnsi="Meiryo UI" w:cs="Meiryo UI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b/>
                            <w:sz w:val="24"/>
                            <w:szCs w:val="24"/>
                          </w:rPr>
                          <w:t>「</w:t>
                        </w:r>
                        <w:r w:rsidRPr="003F7AD6">
                          <w:rPr>
                            <w:rFonts w:ascii="Meiryo UI" w:eastAsia="Meiryo UI" w:hAnsi="Meiryo UI" w:cs="Meiryo UI" w:hint="eastAsia"/>
                            <w:b/>
                            <w:sz w:val="24"/>
                            <w:szCs w:val="24"/>
                          </w:rPr>
                          <w:t>USBデバッグ</w:t>
                        </w:r>
                        <w:r w:rsidRPr="003F7AD6">
                          <w:rPr>
                            <w:rFonts w:ascii="Meiryo UI" w:eastAsia="Meiryo UI" w:hAnsi="Meiryo UI" w:cs="Meiryo UI"/>
                            <w:b/>
                            <w:sz w:val="24"/>
                            <w:szCs w:val="24"/>
                          </w:rPr>
                          <w:br/>
                        </w:r>
                        <w:r w:rsidRPr="003F7AD6">
                          <w:rPr>
                            <w:rFonts w:ascii="Meiryo UI" w:eastAsia="Meiryo UI" w:hAnsi="Meiryo UI" w:cs="Meiryo UI" w:hint="eastAsia"/>
                          </w:rPr>
                          <w:t>USB接続時はデバッグモードにする</w:t>
                        </w:r>
                        <w:r>
                          <w:rPr>
                            <w:rFonts w:ascii="Meiryo UI" w:eastAsia="Meiryo UI" w:hAnsi="Meiryo UI" w:cs="Meiryo UI"/>
                          </w:rPr>
                          <w:t>」</w:t>
                        </w: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にチェックを入れる</w:t>
                        </w:r>
                      </w:p>
                    </w:txbxContent>
                  </v:textbox>
                </v:shape>
                <v:group id="グループ化 38937" o:spid="_x0000_s1218" style="position:absolute;top:3443;width:21621;height:34371" coordorigin=",4967" coordsize="21621,343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AUeeHDIAAAA&#10;3gAAAA8AAAAAAAAAAAAAAAAAqgIAAGRycy9kb3ducmV2LnhtbFBLBQYAAAAABAAEAPoAAACfAwAA&#10;AAA=&#10;">
                  <v:group id="グループ化 38938" o:spid="_x0000_s1219" style="position:absolute;top:4967;width:19234;height:29919" coordorigin=",4631" coordsize="19234,299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IHsAsQAAADeAAAA&#10;DwAAAAAAAAAAAAAAAACqAgAAZHJzL2Rvd25yZXYueG1sUEsFBgAAAAAEAAQA+gAAAJsDAAAAAA==&#10;">
                    <v:shape id="図 38939" o:spid="_x0000_s1220" type="#_x0000_t75" style="position:absolute;left:475;top:4631;width:18169;height:29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RFEvFAAAA3gAAAA8AAABkcnMvZG93bnJldi54bWxEj1FrwkAQhN8L/odjC32rlygUk3qKSAWl&#10;fan6A5bcmgvm9kL2atJ/3ysIPg4z8w2zXI++VTfqpQlsIJ9moIirYBuuDZxPu9cFKInIFtvAZOCX&#10;BNarydMSSxsG/qbbMdYqQVhKNOBi7EqtpXLkUaahI07eJfQeY5J9rW2PQ4L7Vs+y7E17bDgtOOxo&#10;66i6Hn+8gc/DUBw+rvnJtV9CuUh9meUbY16ex807qEhjfITv7b01MF8U8wL+76Qro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kRRLxQAAAN4AAAAPAAAAAAAAAAAAAAAA&#10;AJ8CAABkcnMvZG93bnJldi54bWxQSwUGAAAAAAQABAD3AAAAkQMAAAAA&#10;" stroked="t" strokecolor="#0d0d0d [3069]">
                      <v:imagedata r:id="rId111" o:title="Screenshot_20170330-170614" cropbottom="4846f"/>
                      <v:path arrowok="t"/>
                    </v:shape>
                    <v:rect id="正方形/長方形 38940" o:spid="_x0000_s1221" style="position:absolute;top:18050;width:19234;height:4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eo/cUA&#10;AADeAAAADwAAAGRycy9kb3ducmV2LnhtbESPzWoCMRSF94LvEK7gTjNaleloFLFY7bLagt1dJtfJ&#10;4ORmmEQd375ZCC4P549vsWptJW7U+NKxgtEwAUGcO11yoeDnuB2kIHxA1lg5JgUP8rBadjsLzLS7&#10;8zfdDqEQcYR9hgpMCHUmpc8NWfRDVxNH7+waiyHKppC6wXsct5UcJ8lMWiw5PhisaWMovxyuVoFM&#10;f0+bqdxdT2ay/nvUH5/jr51Vqt9r13MQgdrwCj/be63gLX2fRICIE1F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t6j9xQAAAN4AAAAPAAAAAAAAAAAAAAAAAJgCAABkcnMv&#10;ZG93bnJldi54bWxQSwUGAAAAAAQABAD1AAAAigMAAAAA&#10;" filled="f" strokecolor="black [3213]" strokeweight="2pt">
                      <v:stroke dashstyle="3 1"/>
                    </v:rect>
                  </v:group>
                  <v:shape id="カギ線コネクタ 38941" o:spid="_x0000_s1222" type="#_x0000_t34" style="position:absolute;left:18644;top:19927;width:2977;height:1941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NbzIMUAAADeAAAADwAAAGRycy9kb3ducmV2LnhtbESPUWvCQBCE3wv9D8cKvtVLrBRNPaUI&#10;LSoFaZofsOS2STC3F3LbGP+9JxT6OMzMN8x6O7pWDdSHxrOBdJaAIi69bbgyUHy/Py1BBUG22Hom&#10;A1cKsN08Pqwxs/7CXzTkUqkI4ZChgVqky7QOZU0Ow8x3xNH78b1DibKvtO3xEuGu1fMkedEOG44L&#10;NXa0q6k857/OwImun0VOH7JyXXEY9sdSSxqMmU7Gt1dQQqP8h//ae2vgeblapHC/E6+A3t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NbzIMUAAADeAAAADwAAAAAAAAAA&#10;AAAAAAChAgAAZHJzL2Rvd25yZXYueG1sUEsFBgAAAAAEAAQA+QAAAJMDAAAAAA==&#10;" adj="38184" strokecolor="black [3213]" strokeweight="2pt">
                    <v:stroke dashstyle="3 1" endarrow="block"/>
                  </v:shape>
                </v:group>
              </v:group>
            </w:pict>
          </mc:Fallback>
        </mc:AlternateContent>
      </w:r>
    </w:p>
    <w:p w14:paraId="53112B4E" w14:textId="77777777" w:rsidR="007612B7" w:rsidRDefault="007612B7" w:rsidP="007612B7">
      <w:pPr>
        <w:pStyle w:val="af5"/>
        <w:widowControl w:val="0"/>
        <w:numPr>
          <w:ilvl w:val="1"/>
          <w:numId w:val="8"/>
        </w:numPr>
        <w:spacing w:after="0" w:line="440" w:lineRule="exact"/>
        <w:ind w:leftChars="200" w:left="967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タブレット</w:t>
      </w:r>
      <w:r w:rsidR="00D52ADC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へのインストール</w:t>
      </w:r>
    </w:p>
    <w:p w14:paraId="54B738C2" w14:textId="77777777" w:rsidR="00D52ADC" w:rsidRDefault="00D52ADC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D52ADC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◆Android.Studio </w:t>
      </w: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を起動させる</w:t>
      </w:r>
    </w:p>
    <w:p w14:paraId="14095A1F" w14:textId="77777777" w:rsidR="00D52ADC" w:rsidRDefault="00D52ADC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D52ADC">
        <w:rPr>
          <w:rFonts w:ascii="Meiryo UI" w:eastAsia="Meiryo UI" w:hAnsi="Meiryo UI" w:cs="Meiryo UI"/>
          <w:noProof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2203008" behindDoc="0" locked="0" layoutInCell="1" allowOverlap="1" wp14:anchorId="6456A1B9" wp14:editId="6A871DFB">
            <wp:simplePos x="0" y="0"/>
            <wp:positionH relativeFrom="column">
              <wp:posOffset>1003935</wp:posOffset>
            </wp:positionH>
            <wp:positionV relativeFrom="page">
              <wp:posOffset>1529080</wp:posOffset>
            </wp:positionV>
            <wp:extent cx="693420" cy="596265"/>
            <wp:effectExtent l="0" t="0" r="0" b="0"/>
            <wp:wrapSquare wrapText="bothSides"/>
            <wp:docPr id="61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3" t="5606" r="71713" b="91337"/>
                    <a:stretch/>
                  </pic:blipFill>
                  <pic:spPr bwMode="auto">
                    <a:xfrm>
                      <a:off x="0" y="0"/>
                      <a:ext cx="69342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2ADC">
        <w:rPr>
          <w:rFonts w:ascii="Meiryo UI" w:eastAsia="Meiryo UI" w:hAnsi="Meiryo UI" w:cs="Meiryo UI"/>
          <w:noProof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2200960" behindDoc="0" locked="0" layoutInCell="1" allowOverlap="1" wp14:anchorId="5C9615FA" wp14:editId="04D5F1F7">
            <wp:simplePos x="0" y="0"/>
            <wp:positionH relativeFrom="column">
              <wp:posOffset>-5080</wp:posOffset>
            </wp:positionH>
            <wp:positionV relativeFrom="page">
              <wp:posOffset>2240915</wp:posOffset>
            </wp:positionV>
            <wp:extent cx="5611495" cy="977265"/>
            <wp:effectExtent l="0" t="0" r="8255" b="0"/>
            <wp:wrapSquare wrapText="bothSides"/>
            <wp:docPr id="6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" t="2440" r="61932" b="85326"/>
                    <a:stretch/>
                  </pic:blipFill>
                  <pic:spPr bwMode="auto">
                    <a:xfrm>
                      <a:off x="0" y="0"/>
                      <a:ext cx="561149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◆画面上部の　　　　　　　　　　をクリックする</w:t>
      </w:r>
    </w:p>
    <w:p w14:paraId="45D32377" w14:textId="77777777" w:rsidR="00D52ADC" w:rsidRDefault="00D52ADC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0045BA7" w14:textId="77777777" w:rsidR="00D52ADC" w:rsidRDefault="00D52ADC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23D0430" w14:textId="77777777" w:rsidR="00D52ADC" w:rsidRDefault="00D52ADC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9D67C35" w14:textId="77777777" w:rsidR="00D52ADC" w:rsidRDefault="00D52ADC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467BDC5" w14:textId="77777777" w:rsidR="00D52ADC" w:rsidRDefault="00D52ADC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AE7F11B" w14:textId="77777777" w:rsidR="00D52ADC" w:rsidRDefault="00D52ADC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F1957AC" w14:textId="77777777" w:rsidR="00D52ADC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D52ADC">
        <w:rPr>
          <w:rFonts w:ascii="Meiryo UI" w:eastAsia="Meiryo UI" w:hAnsi="Meiryo UI" w:cs="Meiryo UI"/>
          <w:noProof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2213248" behindDoc="0" locked="0" layoutInCell="1" allowOverlap="1" wp14:anchorId="1EB0318D" wp14:editId="6869B720">
            <wp:simplePos x="0" y="0"/>
            <wp:positionH relativeFrom="column">
              <wp:posOffset>895350</wp:posOffset>
            </wp:positionH>
            <wp:positionV relativeFrom="page">
              <wp:posOffset>3815080</wp:posOffset>
            </wp:positionV>
            <wp:extent cx="704850" cy="318135"/>
            <wp:effectExtent l="0" t="0" r="0" b="5715"/>
            <wp:wrapSquare wrapText="bothSides"/>
            <wp:docPr id="6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5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1" t="90766" r="15154" b="4395"/>
                    <a:stretch/>
                  </pic:blipFill>
                  <pic:spPr bwMode="auto">
                    <a:xfrm>
                      <a:off x="0" y="0"/>
                      <a:ext cx="70485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ADC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</w:t>
      </w:r>
      <w:r w:rsidR="00351692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①</w:t>
      </w:r>
      <w:r w:rsidR="00D52ADC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以下の画面で、対象のタブレットを選択して、</w:t>
      </w:r>
    </w:p>
    <w:p w14:paraId="1A454A89" w14:textId="77777777" w:rsidR="00351692" w:rsidRDefault="00351692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　 ②右下の　　　　　　　をクリックする</w:t>
      </w:r>
    </w:p>
    <w:p w14:paraId="6F493692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211200" behindDoc="0" locked="0" layoutInCell="1" allowOverlap="1" wp14:anchorId="3AA33CB6" wp14:editId="235CF626">
                <wp:simplePos x="0" y="0"/>
                <wp:positionH relativeFrom="column">
                  <wp:posOffset>228599</wp:posOffset>
                </wp:positionH>
                <wp:positionV relativeFrom="paragraph">
                  <wp:posOffset>109855</wp:posOffset>
                </wp:positionV>
                <wp:extent cx="4640025" cy="3657600"/>
                <wp:effectExtent l="0" t="0" r="8255" b="0"/>
                <wp:wrapNone/>
                <wp:docPr id="6177" name="グループ化 6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0025" cy="3657600"/>
                          <a:chOff x="0" y="0"/>
                          <a:chExt cx="5609229" cy="4421874"/>
                        </a:xfrm>
                      </wpg:grpSpPr>
                      <pic:pic xmlns:pic="http://schemas.openxmlformats.org/drawingml/2006/picture">
                        <pic:nvPicPr>
                          <pic:cNvPr id="6169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229" cy="4421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6172" name="正方形/長方形 6172"/>
                        <wps:cNvSpPr/>
                        <wps:spPr>
                          <a:xfrm>
                            <a:off x="4107976" y="3930555"/>
                            <a:ext cx="723265" cy="400685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ysDash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3" name="テキスト ボックス 6173"/>
                        <wps:cNvSpPr txBox="1"/>
                        <wps:spPr>
                          <a:xfrm>
                            <a:off x="3698543" y="3821373"/>
                            <a:ext cx="407670" cy="408305"/>
                          </a:xfrm>
                          <a:prstGeom prst="rect">
                            <a:avLst/>
                          </a:prstGeom>
                          <a:solidFill>
                            <a:sysClr val="windowText" lastClr="000000">
                              <a:lumMod val="95000"/>
                              <a:lumOff val="5000"/>
                            </a:sys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14:paraId="386BA3DA" w14:textId="77777777" w:rsidR="00351692" w:rsidRPr="00EA6D2D" w:rsidRDefault="00351692" w:rsidP="00351692">
                              <w:pPr>
                                <w:numPr>
                                  <w:ilvl w:val="0"/>
                                  <w:numId w:val="33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4" name="正方形/長方形 6174"/>
                        <wps:cNvSpPr/>
                        <wps:spPr>
                          <a:xfrm>
                            <a:off x="109182" y="532263"/>
                            <a:ext cx="5377218" cy="354841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ysDash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5" name="テキスト ボックス 6175"/>
                        <wps:cNvSpPr txBox="1"/>
                        <wps:spPr>
                          <a:xfrm>
                            <a:off x="109182" y="887104"/>
                            <a:ext cx="407670" cy="408305"/>
                          </a:xfrm>
                          <a:prstGeom prst="rect">
                            <a:avLst/>
                          </a:prstGeom>
                          <a:solidFill>
                            <a:sysClr val="windowText" lastClr="000000">
                              <a:lumMod val="95000"/>
                              <a:lumOff val="5000"/>
                            </a:sys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14:paraId="19DF7D18" w14:textId="77777777" w:rsidR="00351692" w:rsidRPr="00EA6D2D" w:rsidRDefault="00351692" w:rsidP="00351692">
                              <w:pPr>
                                <w:numPr>
                                  <w:ilvl w:val="0"/>
                                  <w:numId w:val="34"/>
                                </w:numPr>
                                <w:jc w:val="center"/>
                                <w:rPr>
                                  <w:rFonts w:ascii="Meiryo UI" w:eastAsia="Meiryo UI" w:hAnsi="Meiryo UI" w:cs="Meiryo UI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6177" o:spid="_x0000_s1223" style="position:absolute;margin-left:18pt;margin-top:8.65pt;width:365.35pt;height:4in;z-index:252211200;mso-width-relative:margin;mso-height-relative:margin" coordsize="56092,4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">
                <v:shape id="Picture 3" o:spid="_x0000_s1224" type="#_x0000_t75" style="position:absolute;width:56092;height:442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BrNPGAAAA3QAAAA8AAABkcnMvZG93bnJldi54bWxEj09rwkAUxO+FfoflFbzVjVJCTV2lBApe&#10;evAPlN4e2dckmn0bsk+T+OldQehxmJnfMMv14Bp1oS7Ung3Mpgko4sLbmksDh/3X6zuoIMgWG89k&#10;YKQA69Xz0xIz63ve0mUnpYoQDhkaqETaTOtQVOQwTH1LHL0/3zmUKLtS2w77CHeNnidJqh3WHBcq&#10;bCmvqDjtzs7AddFf3VHn3z9nOfRW3sb6Nx+NmbwMnx+ghAb5Dz/aG2sgnaULuL+JT0Cv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UGs08YAAADdAAAADwAAAAAAAAAAAAAA&#10;AACfAgAAZHJzL2Rvd25yZXYueG1sUEsFBgAAAAAEAAQA9wAAAJIDAAAAAA==&#10;">
                  <v:imagedata r:id="rId114" o:title=""/>
                  <v:path arrowok="t"/>
                </v:shape>
                <v:rect id="正方形/長方形 6172" o:spid="_x0000_s1225" style="position:absolute;left:41079;top:39305;width:7233;height:40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kficUA&#10;AADdAAAADwAAAGRycy9kb3ducmV2LnhtbESPT4vCMBTE7wt+h/CEva2p4t9qFFkQBNnD1orXR/Ns&#10;q81LaaJWP71ZWPA4zMxvmMWqNZW4UeNKywr6vQgEcWZ1ybmCdL/5moJwHlljZZkUPMjBatn5WGCs&#10;7Z1/6Zb4XAQIuxgVFN7XsZQuK8ig69maOHgn2xj0QTa51A3eA9xUchBFY2mw5LBQYE3fBWWX5GoU&#10;5NnlJ33uDiNnz8fkWvFsMxx6pT677XoOwlPr3+H/9lYrGPcnA/h7E5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CR+JxQAAAN0AAAAPAAAAAAAAAAAAAAAAAJgCAABkcnMv&#10;ZG93bnJldi54bWxQSwUGAAAAAAQABAD1AAAAigMAAAAA&#10;" filled="f" strokecolor="windowText" strokeweight="2pt">
                  <v:stroke dashstyle="3 1"/>
                </v:rect>
                <v:shape id="テキスト ボックス 6173" o:spid="_x0000_s1226" type="#_x0000_t202" style="position:absolute;left:36985;top:38213;width:4077;height:4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Sw2scA&#10;AADdAAAADwAAAGRycy9kb3ducmV2LnhtbESPQWvCQBSE7wX/w/IKvdVNKmgbXUUsolY8NIrnR/aZ&#10;Tc2+TbOrpv++WxB6HGbmG2Yy62wtrtT6yrGCtJ+AIC6crrhUcNgvn19B+ICssXZMCn7Iw2zae5hg&#10;pt2NP+mah1JECPsMFZgQmkxKXxiy6PuuIY7eybUWQ5RtKXWLtwi3tXxJkqG0WHFcMNjQwlBxzi9W&#10;wWppd4f8/fiWXj6+twP3tdk1ZqPU02M3H4MI1IX/8L291gqG6WgAf2/iE5DT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UsNrHAAAA3QAAAA8AAAAAAAAAAAAAAAAAmAIAAGRy&#10;cy9kb3ducmV2LnhtbFBLBQYAAAAABAAEAPUAAACMAwAAAAA=&#10;" fillcolor="#0d0d0d" strokeweight=".5pt">
                  <v:textbox inset="1mm,1mm,1mm,1mm">
                    <w:txbxContent>
                      <w:p w:rsidR="00351692" w:rsidRPr="00EA6D2D" w:rsidRDefault="00351692" w:rsidP="00351692">
                        <w:pPr>
                          <w:numPr>
                            <w:ilvl w:val="0"/>
                            <w:numId w:val="33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rect id="正方形/長方形 6174" o:spid="_x0000_s1227" style="position:absolute;left:1091;top:5322;width:53773;height:35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wiZsUA&#10;AADdAAAADwAAAGRycy9kb3ducmV2LnhtbESPT4vCMBTE74LfITzBm6Yu9V81yiIIC7IHu4rXR/Ns&#10;q81LaaJ2/fRmQdjjMDO/YZbr1lTiTo0rLSsYDSMQxJnVJecKDj/bwQyE88gaK8uk4JccrFfdzhIT&#10;bR+8p3vqcxEg7BJUUHhfJ1K6rCCDbmhr4uCdbWPQB9nkUjf4CHBTyY8omkiDJYeFAmvaFJRd05tR&#10;kGfX78Nzdxw7ezmlt4rn2zj2SvV77ecChKfW/4ff7S+tYDKaxvD3JjwBuX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rCJmxQAAAN0AAAAPAAAAAAAAAAAAAAAAAJgCAABkcnMv&#10;ZG93bnJldi54bWxQSwUGAAAAAAQABAD1AAAAigMAAAAA&#10;" filled="f" strokecolor="windowText" strokeweight="2pt">
                  <v:stroke dashstyle="3 1"/>
                </v:rect>
                <v:shape id="テキスト ボックス 6175" o:spid="_x0000_s1228" type="#_x0000_t202" style="position:absolute;left:1091;top:8871;width:4077;height:4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GNNccA&#10;AADdAAAADwAAAGRycy9kb3ducmV2LnhtbESPQWvCQBSE74L/YXlCb7pJpdqmrlIUaVU8NJWeH9nX&#10;bDT7NmZXTf99t1DocZiZb5jZorO1uFLrK8cK0lECgrhwuuJSweFjPXwE4QOyxtoxKfgmD4t5vzfD&#10;TLsbv9M1D6WIEPYZKjAhNJmUvjBk0Y9cQxy9L9daDFG2pdQt3iLc1vI+SSbSYsVxwWBDS0PFKb9Y&#10;Ba9ruz/kq8+n9LI978buuNk3ZqPU3aB7eQYRqAv/4b/2m1YwSacP8PsmPgE5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SxjTXHAAAA3QAAAA8AAAAAAAAAAAAAAAAAmAIAAGRy&#10;cy9kb3ducmV2LnhtbFBLBQYAAAAABAAEAPUAAACMAwAAAAA=&#10;" fillcolor="#0d0d0d" strokeweight=".5pt">
                  <v:textbox inset="1mm,1mm,1mm,1mm">
                    <w:txbxContent>
                      <w:p w:rsidR="00351692" w:rsidRPr="00EA6D2D" w:rsidRDefault="00351692" w:rsidP="00351692">
                        <w:pPr>
                          <w:numPr>
                            <w:ilvl w:val="0"/>
                            <w:numId w:val="34"/>
                          </w:numPr>
                          <w:jc w:val="center"/>
                          <w:rPr>
                            <w:rFonts w:ascii="Meiryo UI" w:eastAsia="Meiryo UI" w:hAnsi="Meiryo UI" w:cs="Meiryo UI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6BF5FD8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6CCD562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B22EA5F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585E2DA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0C5CA2B6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8DAC79A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C285495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241B8B7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E57FD1F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0969AC1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7CBBA7C4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61FF93F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53A9C738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334C8750" w14:textId="77777777" w:rsidR="007863EA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19EFC4FB" w14:textId="77777777" w:rsidR="007863EA" w:rsidRPr="00D52ADC" w:rsidRDefault="007863EA" w:rsidP="00D52ADC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7863EA" w:rsidRPr="00D52ADC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>
        <w:rPr>
          <w:rFonts w:ascii="Meiryo UI" w:eastAsia="Meiryo UI" w:hAnsi="Meiryo UI" w:cs="Meiryo UI"/>
          <w:noProof/>
          <w:color w:val="auto"/>
          <w:sz w:val="24"/>
          <w:szCs w:val="24"/>
        </w:rPr>
        <w:drawing>
          <wp:anchor distT="0" distB="0" distL="114300" distR="114300" simplePos="0" relativeHeight="252214272" behindDoc="0" locked="0" layoutInCell="1" allowOverlap="1" wp14:anchorId="405BD616" wp14:editId="1E30F25F">
            <wp:simplePos x="0" y="0"/>
            <wp:positionH relativeFrom="column">
              <wp:posOffset>226695</wp:posOffset>
            </wp:positionH>
            <wp:positionV relativeFrom="paragraph">
              <wp:posOffset>448945</wp:posOffset>
            </wp:positionV>
            <wp:extent cx="1685925" cy="948690"/>
            <wp:effectExtent l="0" t="0" r="9525" b="3810"/>
            <wp:wrapSquare wrapText="bothSides"/>
            <wp:docPr id="6178" name="図 6178" descr="C:\Users\MJI01\Desktop\20170403SDK\画像\Screenshot_20170404-162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JI01\Desktop\20170403SDK\画像\Screenshot_20170404-162913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◆インストールが終了すると、以下のように、タブレットにタピアの顔が反映される</w:t>
      </w:r>
    </w:p>
    <w:p w14:paraId="1E649E83" w14:textId="77777777" w:rsidR="007612B7" w:rsidRPr="00B33F01" w:rsidRDefault="007612B7" w:rsidP="002565FE">
      <w:pPr>
        <w:pStyle w:val="af5"/>
        <w:widowControl w:val="0"/>
        <w:numPr>
          <w:ilvl w:val="1"/>
          <w:numId w:val="8"/>
        </w:numPr>
        <w:spacing w:after="0" w:line="440" w:lineRule="exact"/>
        <w:ind w:leftChars="200" w:left="967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TAPIAとパソコンを接続する</w:t>
      </w:r>
    </w:p>
    <w:p w14:paraId="1521CC74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color w:val="000000" w:themeColor="text1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000000" w:themeColor="text1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◆TAPIAとパソコンをUSBケーブルで接続する</w:t>
      </w:r>
    </w:p>
    <w:p w14:paraId="4CAD2ED8" w14:textId="77777777" w:rsidR="002565FE" w:rsidRPr="00B33F01" w:rsidRDefault="002565FE" w:rsidP="002565FE">
      <w:pPr>
        <w:pStyle w:val="af5"/>
        <w:widowControl w:val="0"/>
        <w:numPr>
          <w:ilvl w:val="1"/>
          <w:numId w:val="8"/>
        </w:numPr>
        <w:spacing w:after="0" w:line="440" w:lineRule="exact"/>
        <w:ind w:leftChars="200" w:left="967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TAPIA上での開発者モードの設定</w:t>
      </w:r>
    </w:p>
    <w:p w14:paraId="2AEAF0DB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mc:AlternateContent>
          <mc:Choice Requires="wpg">
            <w:drawing>
              <wp:anchor distT="0" distB="0" distL="114300" distR="114300" simplePos="0" relativeHeight="252175360" behindDoc="0" locked="0" layoutInCell="1" allowOverlap="1" wp14:anchorId="56CEDAF6" wp14:editId="58B2EEE6">
                <wp:simplePos x="0" y="0"/>
                <wp:positionH relativeFrom="column">
                  <wp:posOffset>1910715</wp:posOffset>
                </wp:positionH>
                <wp:positionV relativeFrom="paragraph">
                  <wp:posOffset>241300</wp:posOffset>
                </wp:positionV>
                <wp:extent cx="396240" cy="396240"/>
                <wp:effectExtent l="0" t="0" r="22860" b="22860"/>
                <wp:wrapNone/>
                <wp:docPr id="38942" name="グループ化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" cy="396240"/>
                          <a:chOff x="0" y="0"/>
                          <a:chExt cx="222519" cy="222519"/>
                        </a:xfrm>
                      </wpg:grpSpPr>
                      <wps:wsp>
                        <wps:cNvPr id="38943" name="円/楕円 38943"/>
                        <wps:cNvSpPr/>
                        <wps:spPr>
                          <a:xfrm>
                            <a:off x="0" y="0"/>
                            <a:ext cx="222519" cy="22251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8944" name="グループ化 38944"/>
                        <wpg:cNvGrpSpPr/>
                        <wpg:grpSpPr>
                          <a:xfrm>
                            <a:off x="53395" y="68763"/>
                            <a:ext cx="110876" cy="83382"/>
                            <a:chOff x="53395" y="68763"/>
                            <a:chExt cx="110876" cy="83382"/>
                          </a:xfrm>
                        </wpg:grpSpPr>
                        <wps:wsp>
                          <wps:cNvPr id="38945" name="円/楕円 38945"/>
                          <wps:cNvSpPr/>
                          <wps:spPr>
                            <a:xfrm>
                              <a:off x="53395" y="68763"/>
                              <a:ext cx="16687" cy="16687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46" name="円/楕円 38946"/>
                          <wps:cNvSpPr/>
                          <wps:spPr>
                            <a:xfrm>
                              <a:off x="100489" y="68763"/>
                              <a:ext cx="16687" cy="16687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47" name="円/楕円 38947"/>
                          <wps:cNvSpPr/>
                          <wps:spPr>
                            <a:xfrm>
                              <a:off x="147584" y="68763"/>
                              <a:ext cx="16687" cy="16687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48" name="円/楕円 38948"/>
                          <wps:cNvSpPr/>
                          <wps:spPr>
                            <a:xfrm>
                              <a:off x="53395" y="135458"/>
                              <a:ext cx="16687" cy="16687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49" name="円/楕円 38949"/>
                          <wps:cNvSpPr/>
                          <wps:spPr>
                            <a:xfrm>
                              <a:off x="100489" y="135458"/>
                              <a:ext cx="16687" cy="16687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50" name="円/楕円 38950"/>
                          <wps:cNvSpPr/>
                          <wps:spPr>
                            <a:xfrm>
                              <a:off x="147584" y="135458"/>
                              <a:ext cx="16687" cy="16687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13" o:spid="_x0000_s1026" style="position:absolute;left:0;text-align:left;margin-left:150.45pt;margin-top:19pt;width:31.2pt;height:31.2pt;z-index:252175360;mso-width-relative:margin;mso-height-relative:margin" coordsize="222519,222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">
                <v:oval id="円/楕円 38943" o:spid="_x0000_s1027" style="position:absolute;width:222519;height:2225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U2CscA&#10;AADeAAAADwAAAGRycy9kb3ducmV2LnhtbESPQWvCQBSE70L/w/IEL1I3VRGbZiOlIFqUQk3p+ZF9&#10;TYLZt2F3o+m/7xYEj8PMfMNkm8G04kLON5YVPM0SEMSl1Q1XCr6K7eMahA/IGlvLpOCXPGzyh1GG&#10;qbZX/qTLKVQiQtinqKAOoUul9GVNBv3MdsTR+7HOYIjSVVI7vEa4aeU8SVbSYMNxocaO3moqz6fe&#10;KKBe9u/lfFV89HbnvsO0OB5codRkPLy+gAg0hHv41t5rBYv183IB/3fiFZD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lNgrHAAAA3gAAAA8AAAAAAAAAAAAAAAAAmAIAAGRy&#10;cy9kb3ducmV2LnhtbFBLBQYAAAAABAAEAPUAAACMAwAAAAA=&#10;" fillcolor="white [3212]" strokecolor="black [3213]"/>
                <v:group id="グループ化 38944" o:spid="_x0000_s1028" style="position:absolute;left:53395;top:68763;width:110876;height:83382" coordorigin="53395,68763" coordsize="110876,83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rcqVescAAADe&#10;AAAADwAAAAAAAAAAAAAAAACqAgAAZHJzL2Rvd25yZXYueG1sUEsFBgAAAAAEAAQA+gAAAJ4DAAAA&#10;AA==&#10;">
                  <v:oval id="円/楕円 38945" o:spid="_x0000_s1029" style="position:absolute;left:53395;top:68763;width:16687;height:166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xrvcYA&#10;AADeAAAADwAAAGRycy9kb3ducmV2LnhtbESP3WoCMRCF7wu+QxjBm1Kza9XarVGkVFCEQrUPMGym&#10;m8XNZElSXd/eCIKXh/PzcebLzjbiRD7UjhXkwwwEcel0zZWC38P6ZQYiRGSNjWNScKEAy0XvaY6F&#10;dmf+odM+ViKNcChQgYmxLaQMpSGLYeha4uT9OW8xJukrqT2e07ht5CjLptJizYlgsKVPQ+Vx/28T&#10;d3PcldvnXH9/mVF+MG+7SZh6pQb9bvUBIlIXH+F7e6MVvM7exxO43UlXQC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MxrvcYAAADeAAAADwAAAAAAAAAAAAAAAACYAgAAZHJz&#10;L2Rvd25yZXYueG1sUEsFBgAAAAAEAAQA9QAAAIsDAAAAAA==&#10;" fillcolor="black [3213]" strokecolor="black [3213]"/>
                  <v:oval id="円/楕円 38946" o:spid="_x0000_s1030" style="position:absolute;left:100489;top:68763;width:16687;height:166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71ysYA&#10;AADeAAAADwAAAGRycy9kb3ducmV2LnhtbESP3WoCMRCF7wt9hzAFb4pm17arbo1SxIIiFPx5gGEz&#10;bhY3kyWJun37plDo5eH8fJz5sretuJEPjWMF+SgDQVw53XCt4HT8HE5BhIissXVMCr4pwHLx+DDH&#10;Urs77+l2iLVIIxxKVGBi7EopQ2XIYhi5jjh5Z+ctxiR9LbXHexq3rRxnWSEtNpwIBjtaGaouh6tN&#10;3M1lV22fc/21NuP8aCa7t1B4pQZP/cc7iEh9/A//tTdawct09lrA7510Be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71ysYAAADeAAAADwAAAAAAAAAAAAAAAACYAgAAZHJz&#10;L2Rvd25yZXYueG1sUEsFBgAAAAAEAAQA9QAAAIsDAAAAAA==&#10;" fillcolor="black [3213]" strokecolor="black [3213]"/>
                  <v:oval id="円/楕円 38947" o:spid="_x0000_s1031" style="position:absolute;left:147584;top:68763;width:16687;height:166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JQUcYA&#10;AADeAAAADwAAAGRycy9kb3ducmV2LnhtbESP3WoCMRCF7wu+QxjBm1Kza1t/VqOIWLAIgtoHGDbj&#10;ZnEzWZKo27dvCoVeHs7Px1msOtuIO/lQO1aQDzMQxKXTNVcKvs4fL1MQISJrbByTgm8KsFr2nhZY&#10;aPfgI91PsRJphEOBCkyMbSFlKA1ZDEPXEifv4rzFmKSvpPb4SOO2kaMsG0uLNSeCwZY2hsrr6WYT&#10;d3fdl5/PuT5szSg/m8n+PYy9UoN+t56DiNTF//Bfe6cVvE5nbxP4vZOu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1JQUcYAAADeAAAADwAAAAAAAAAAAAAAAACYAgAAZHJz&#10;L2Rvd25yZXYueG1sUEsFBgAAAAAEAAQA9QAAAIsDAAAAAA==&#10;" fillcolor="black [3213]" strokecolor="black [3213]"/>
                  <v:oval id="円/楕円 38948" o:spid="_x0000_s1032" style="position:absolute;left:53395;top:135458;width:16687;height:166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3EI8QA&#10;AADeAAAADwAAAGRycy9kb3ducmV2LnhtbERP3UoCQRS+D3yH4QjdhM6uldrmKBEFhiCoPcBh57Sz&#10;uHNmmZl0e/vORdDlx/e/2gy+UxeKqQ1soJwWoIjrYFtuDHye3idLUCkjW+wCk4EfSrBZj25WWNlw&#10;5QNdjrlREsKpQgMu577SOtWOPKZp6ImF+wrRYxYYG20jXiXcd3pWFHPtsWVpcNjTq6P6fPz20rs9&#10;7+qPu9Lu39ysPLnF7jHNozG34+HlGVSmIf+L/9xba+B++fQge+WOXAG9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NxCPEAAAA3gAAAA8AAAAAAAAAAAAAAAAAmAIAAGRycy9k&#10;b3ducmV2LnhtbFBLBQYAAAAABAAEAPUAAACJAwAAAAA=&#10;" fillcolor="black [3213]" strokecolor="black [3213]"/>
                  <v:oval id="円/楕円 38949" o:spid="_x0000_s1033" style="position:absolute;left:100489;top:135458;width:16687;height:166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FhuMYA&#10;AADeAAAADwAAAGRycy9kb3ducmV2LnhtbESP3WoCMRCF7wu+Q5hCb4pmV+vf1ihSKiiCoPYBhs10&#10;s7iZLEmq69ubQqGXh/PzcRarzjbiSj7UjhXkgwwEcel0zZWCr/OmPwMRIrLGxjEpuFOA1bL3tMBC&#10;uxsf6XqKlUgjHApUYGJsCylDachiGLiWOHnfzluMSfpKao+3NG4bOcyyibRYcyIYbOnDUHk5/djE&#10;3V725e4114dPM8zPZrofh4lX6uW5W7+DiNTF//Bfe6sVjGbztzn83klX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YFhuMYAAADeAAAADwAAAAAAAAAAAAAAAACYAgAAZHJz&#10;L2Rvd25yZXYueG1sUEsFBgAAAAAEAAQA9QAAAIsDAAAAAA==&#10;" fillcolor="black [3213]" strokecolor="black [3213]"/>
                  <v:oval id="円/楕円 38950" o:spid="_x0000_s1034" style="position:absolute;left:147584;top:135458;width:16687;height:166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Je+MUA&#10;AADeAAAADwAAAGRycy9kb3ducmV2LnhtbESP3WoCMRCF74W+Q5hCb6Rm16LVrVGktGARClUfYNhM&#10;N4ubyZJE3b5956LQy8P541ttBt+pK8XUBjZQTgpQxHWwLTcGTsf3xwWolJEtdoHJwA8l2KzvRius&#10;bLjxF10PuVEywqlCAy7nvtI61Y48pknoicX7DtFjFhkbbSPeZNx3eloUc+2xZXlw2NOro/p8uHj5&#10;3Z339ce4tJ9vbloe3fN+lubRmIf7YfsCKtOQ/8N/7Z018LRYzgRAcAQF9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Yl74xQAAAN4AAAAPAAAAAAAAAAAAAAAAAJgCAABkcnMv&#10;ZG93bnJldi54bWxQSwUGAAAAAAQABAD1AAAAigMAAAAA&#10;" fillcolor="black [3213]" strokecolor="black [3213]"/>
                </v:group>
              </v:group>
            </w:pict>
          </mc:Fallback>
        </mc:AlternateContent>
      </w:r>
    </w:p>
    <w:p w14:paraId="1226D9FA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◆TAPIAの画面右中央部の　　　　　　をタップする</w:t>
      </w:r>
    </w:p>
    <w:p w14:paraId="77850C2E" w14:textId="77777777" w:rsidR="002565FE" w:rsidRPr="00B33F01" w:rsidRDefault="002565FE" w:rsidP="002565FE">
      <w:pPr>
        <w:widowControl w:val="0"/>
        <w:spacing w:after="0" w:line="440" w:lineRule="exact"/>
        <w:ind w:firstLineChars="100" w:firstLine="200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/>
          <w:noProof/>
        </w:rPr>
        <w:drawing>
          <wp:anchor distT="0" distB="0" distL="114300" distR="114300" simplePos="0" relativeHeight="252176384" behindDoc="0" locked="0" layoutInCell="1" allowOverlap="1" wp14:anchorId="6383DE18" wp14:editId="54EC382D">
            <wp:simplePos x="0" y="0"/>
            <wp:positionH relativeFrom="column">
              <wp:posOffset>1442720</wp:posOffset>
            </wp:positionH>
            <wp:positionV relativeFrom="paragraph">
              <wp:posOffset>247015</wp:posOffset>
            </wp:positionV>
            <wp:extent cx="517525" cy="476885"/>
            <wp:effectExtent l="19050" t="19050" r="15875" b="18415"/>
            <wp:wrapNone/>
            <wp:docPr id="6149" name="図 6149" descr="H:\90.(Personal)個人フォルダ\02.Technical\06.Iguchi\01.SDK_manual\タブレット写真\Screenshot_20170330-17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" name="図 20543" descr="H:\90.(Personal)個人フォルダ\02.Technical\06.Iguchi\01.SDK_manual\タブレット写真\Screenshot_20170330-170530.png"/>
                    <pic:cNvPicPr>
                      <a:picLocks noChangeAspect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16132" r="71621" b="71437"/>
                    <a:stretch/>
                  </pic:blipFill>
                  <pic:spPr bwMode="auto">
                    <a:xfrm>
                      <a:off x="0" y="0"/>
                      <a:ext cx="517525" cy="476885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1420A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B33F01">
        <w:rPr>
          <w:rFonts w:ascii="Meiryo UI" w:eastAsia="Meiryo UI" w:hAnsi="Meiryo UI" w:cs="Meiryo UI" w:hint="eastAsia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◆表示される画面で、　　　　　　　アイコンをタップする。</w:t>
      </w:r>
    </w:p>
    <w:p w14:paraId="6ABF40E3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14:paraId="46293AB4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ectPr w:rsidR="002565F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88672" behindDoc="0" locked="0" layoutInCell="1" allowOverlap="1" wp14:anchorId="0534010D" wp14:editId="3718F603">
                <wp:simplePos x="0" y="0"/>
                <wp:positionH relativeFrom="column">
                  <wp:posOffset>-97790</wp:posOffset>
                </wp:positionH>
                <wp:positionV relativeFrom="paragraph">
                  <wp:posOffset>139065</wp:posOffset>
                </wp:positionV>
                <wp:extent cx="5847715" cy="1524000"/>
                <wp:effectExtent l="0" t="0" r="635" b="0"/>
                <wp:wrapNone/>
                <wp:docPr id="38951" name="グループ化 38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7715" cy="1524000"/>
                          <a:chOff x="1" y="0"/>
                          <a:chExt cx="5848349" cy="1524000"/>
                        </a:xfrm>
                      </wpg:grpSpPr>
                      <pic:pic xmlns:pic="http://schemas.openxmlformats.org/drawingml/2006/picture">
                        <pic:nvPicPr>
                          <pic:cNvPr id="38952" name="図 38952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00" y="0"/>
                            <a:ext cx="577215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953" name="テキスト ボックス 38953"/>
                        <wps:cNvSpPr txBox="1"/>
                        <wps:spPr>
                          <a:xfrm>
                            <a:off x="1" y="1152525"/>
                            <a:ext cx="4038600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EF83F5" w14:textId="77777777" w:rsidR="002565FE" w:rsidRPr="00953076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設定画面の最下部の　「システム／タブレット情報」をタップする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54" name="正方形/長方形 38954"/>
                        <wps:cNvSpPr/>
                        <wps:spPr>
                          <a:xfrm>
                            <a:off x="76200" y="904875"/>
                            <a:ext cx="289560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55" name="カギ線コネクタ 38955"/>
                        <wps:cNvCnPr>
                          <a:stCxn id="38954" idx="3"/>
                          <a:endCxn id="38953" idx="3"/>
                        </wps:cNvCnPr>
                        <wps:spPr>
                          <a:xfrm>
                            <a:off x="2971800" y="1042988"/>
                            <a:ext cx="1066801" cy="295275"/>
                          </a:xfrm>
                          <a:prstGeom prst="bentConnector3">
                            <a:avLst>
                              <a:gd name="adj1" fmla="val 156204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8951" o:spid="_x0000_s1229" style="position:absolute;margin-left:-7.7pt;margin-top:10.95pt;width:460.45pt;height:120pt;z-index:252188672;mso-width-relative:margin;mso-height-relative:margin" coordorigin="" coordsize="58483,15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">
                <v:shape id="図 38952" o:spid="_x0000_s1230" type="#_x0000_t75" style="position:absolute;left:762;width:57721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93uzIAAAA3gAAAA8AAABkcnMvZG93bnJldi54bWxEj0FrwkAUhO+F/oflFXqrmyqKRlcpgtVi&#10;QY0S8PbIviah2bchu5r037uC0OMwM98ws0VnKnGlxpWWFbz3IhDEmdUl5wpOx9XbGITzyBory6Tg&#10;jxws5s9PM4y1bflA18TnIkDYxaig8L6OpXRZQQZdz9bEwfuxjUEfZJNL3WAb4KaS/SgaSYMlh4UC&#10;a1oWlP0mF6Pgkqbb7/VXdLYb3CXb3Lfp4HOv1OtL9zEF4anz/+FHe6MVDMaTYR/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/d7syAAAAN4AAAAPAAAAAAAAAAAA&#10;AAAAAJ8CAABkcnMvZG93bnJldi54bWxQSwUGAAAAAAQABAD3AAAAlAMAAAAA&#10;">
                  <v:imagedata r:id="rId117" o:title=""/>
                  <v:path arrowok="t"/>
                </v:shape>
                <v:shape id="テキスト ボックス 38953" o:spid="_x0000_s1231" type="#_x0000_t202" style="position:absolute;top:11525;width:40386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JCH8kA&#10;AADeAAAADwAAAGRycy9kb3ducmV2LnhtbESPT2vCQBTE74V+h+UVequbKkoas4oEpCL1YOrF2zP7&#10;8gezb9PsqrGfvlso9DjMzG+YdDmYVlypd41lBa+jCARxYXXDlYLD5/olBuE8ssbWMim4k4Pl4vEh&#10;xUTbG+/pmvtKBAi7BBXU3neJlK6oyaAb2Y44eKXtDfog+0rqHm8Bblo5jqKZNNhwWKixo6ym4pxf&#10;jIJttt7h/jQ28XebvX+Uq+7rcJwq9fw0rOYgPA3+P/zX3mgFk/htOoHfO+EKyMU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47JCH8kAAADeAAAADwAAAAAAAAAAAAAAAACYAgAA&#10;ZHJzL2Rvd25yZXYueG1sUEsFBgAAAAAEAAQA9QAAAI4DAAAAAA==&#10;" filled="f" stroked="f" strokeweight=".5pt">
                  <v:textbox>
                    <w:txbxContent>
                      <w:p w:rsidR="002565FE" w:rsidRPr="00953076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設定画面の最下部の　「システム／タブレット情報」をタップする</w:t>
                        </w:r>
                      </w:p>
                    </w:txbxContent>
                  </v:textbox>
                </v:shape>
                <v:rect id="正方形/長方形 38954" o:spid="_x0000_s1232" style="position:absolute;left:762;top:9048;width:28956;height:2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U4I8cA&#10;AADeAAAADwAAAGRycy9kb3ducmV2LnhtbESPT2sCMRTE70K/Q3iF3jRbq7KuRhFLaz36D/T22Dw3&#10;Szcvyybq+u2bguBxmJnfMNN5aytxpcaXjhW89xIQxLnTJRcK9ruvbgrCB2SNlWNScCcP89lLZ4qZ&#10;djfe0HUbChEh7DNUYEKoMyl9bsii77maOHpn11gMUTaF1A3eItxWsp8kI2mx5LhgsKalofx3e7EK&#10;ZHo4LodydTmaweJ0rz+/++uVVerttV1MQARqwzP8aP9oBR/peDiA/zvxCsj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pVOCPHAAAA3gAAAA8AAAAAAAAAAAAAAAAAmAIAAGRy&#10;cy9kb3ducmV2LnhtbFBLBQYAAAAABAAEAPUAAACMAwAAAAA=&#10;" filled="f" strokecolor="black [3213]" strokeweight="2pt">
                  <v:stroke dashstyle="3 1"/>
                </v:rect>
                <v:shape id="カギ線コネクタ 38955" o:spid="_x0000_s1233" type="#_x0000_t34" style="position:absolute;left:29718;top:10429;width:10668;height:2953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jOG8gAAADeAAAADwAAAGRycy9kb3ducmV2LnhtbESPT2vCQBTE74V+h+UVvNVNFCVNXaUV&#10;BPHSVmuht0f2NRuafRuymz9+e7dQ8DjMzG+Y1Wa0teip9ZVjBek0AUFcOF1xqeDztHvMQPiArLF2&#10;TAou5GGzvr9bYa7dwB/UH0MpIoR9jgpMCE0upS8MWfRT1xBH78e1FkOUbSl1i0OE21rOkmQpLVYc&#10;Fww2tDVU/B47q+DNHPbfXVr2rste/fl0Hr7S5btSk4fx5RlEoDHcwv/tvVYwz54WC/i7E6+AXF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EjOG8gAAADeAAAADwAAAAAA&#10;AAAAAAAAAAChAgAAZHJzL2Rvd25yZXYueG1sUEsFBgAAAAAEAAQA+QAAAJYDAAAAAA==&#10;" adj="33740" strokecolor="black [3213]" strokeweight="2pt">
                  <v:stroke dashstyle="3 1" endarrow="block"/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53A2A3F6" wp14:editId="2178EA2A">
                <wp:simplePos x="0" y="0"/>
                <wp:positionH relativeFrom="column">
                  <wp:posOffset>5850949</wp:posOffset>
                </wp:positionH>
                <wp:positionV relativeFrom="paragraph">
                  <wp:posOffset>5404869</wp:posOffset>
                </wp:positionV>
                <wp:extent cx="272415" cy="231775"/>
                <wp:effectExtent l="0" t="0" r="0" b="0"/>
                <wp:wrapNone/>
                <wp:docPr id="38956" name="右矢印 38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C8BEF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 w:rsidRPr="00B62DB9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0D1EEA" wp14:editId="5067EBE5">
                                  <wp:extent cx="6350" cy="1094"/>
                                  <wp:effectExtent l="0" t="0" r="0" b="0"/>
                                  <wp:docPr id="6164" name="図 61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50" cy="10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8956" o:spid="_x0000_s1234" type="#_x0000_t13" style="position:absolute;margin-left:460.7pt;margin-top:425.6pt;width:21.45pt;height:18.2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 w:rsidRPr="00B62DB9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90509" wp14:editId="1422D5F5">
                            <wp:extent cx="6350" cy="1094"/>
                            <wp:effectExtent l="0" t="0" r="0" b="0"/>
                            <wp:docPr id="6164" name="図 61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50" cy="10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6BBFFE9" wp14:editId="65555F64">
                <wp:simplePos x="0" y="0"/>
                <wp:positionH relativeFrom="column">
                  <wp:posOffset>5868670</wp:posOffset>
                </wp:positionH>
                <wp:positionV relativeFrom="paragraph">
                  <wp:posOffset>3205480</wp:posOffset>
                </wp:positionV>
                <wp:extent cx="272415" cy="231775"/>
                <wp:effectExtent l="0" t="0" r="0" b="0"/>
                <wp:wrapNone/>
                <wp:docPr id="38957" name="右矢印 38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31CD5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 w:rsidRPr="00B62DB9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DD197D1" wp14:editId="2CBA0EC9">
                                  <wp:extent cx="6350" cy="1094"/>
                                  <wp:effectExtent l="0" t="0" r="0" b="0"/>
                                  <wp:docPr id="6165" name="図 6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50" cy="10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8957" o:spid="_x0000_s1235" type="#_x0000_t13" style="position:absolute;margin-left:462.1pt;margin-top:252.4pt;width:21.45pt;height:18.2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 w:rsidRPr="00B62DB9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985333E" wp14:editId="660BB241">
                            <wp:extent cx="6350" cy="1094"/>
                            <wp:effectExtent l="0" t="0" r="0" b="0"/>
                            <wp:docPr id="6165" name="図 6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50" cy="10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17395FB0" wp14:editId="0F18AD0B">
                <wp:simplePos x="0" y="0"/>
                <wp:positionH relativeFrom="column">
                  <wp:posOffset>5918200</wp:posOffset>
                </wp:positionH>
                <wp:positionV relativeFrom="paragraph">
                  <wp:posOffset>624205</wp:posOffset>
                </wp:positionV>
                <wp:extent cx="272415" cy="231775"/>
                <wp:effectExtent l="0" t="0" r="0" b="0"/>
                <wp:wrapNone/>
                <wp:docPr id="38958" name="右矢印 38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0EDCD3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 w:rsidRPr="00B62DB9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8D5F109" wp14:editId="428CD311">
                                  <wp:extent cx="6350" cy="1094"/>
                                  <wp:effectExtent l="0" t="0" r="0" b="0"/>
                                  <wp:docPr id="6166" name="図 6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50" cy="10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8958" o:spid="_x0000_s1236" type="#_x0000_t13" style="position:absolute;margin-left:466pt;margin-top:49.15pt;width:21.45pt;height:18.2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 w:rsidRPr="00B62DB9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B5C0F12" wp14:editId="55BB0692">
                            <wp:extent cx="6350" cy="1094"/>
                            <wp:effectExtent l="0" t="0" r="0" b="0"/>
                            <wp:docPr id="6166" name="図 6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50" cy="10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92768" behindDoc="0" locked="0" layoutInCell="1" allowOverlap="1" wp14:anchorId="40B34B20" wp14:editId="3955D315">
                <wp:simplePos x="0" y="0"/>
                <wp:positionH relativeFrom="column">
                  <wp:posOffset>-1270</wp:posOffset>
                </wp:positionH>
                <wp:positionV relativeFrom="paragraph">
                  <wp:posOffset>4721547</wp:posOffset>
                </wp:positionV>
                <wp:extent cx="5781675" cy="1581150"/>
                <wp:effectExtent l="0" t="0" r="104775" b="0"/>
                <wp:wrapNone/>
                <wp:docPr id="38959" name="グループ化 38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675" cy="1581150"/>
                          <a:chOff x="0" y="0"/>
                          <a:chExt cx="5781675" cy="1581150"/>
                        </a:xfrm>
                      </wpg:grpSpPr>
                      <pic:pic xmlns:pic="http://schemas.openxmlformats.org/drawingml/2006/picture">
                        <pic:nvPicPr>
                          <pic:cNvPr id="38960" name="図 38960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0"/>
                            <a:ext cx="577215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961" name="テキスト ボックス 38961"/>
                        <wps:cNvSpPr txBox="1"/>
                        <wps:spPr>
                          <a:xfrm>
                            <a:off x="0" y="1209675"/>
                            <a:ext cx="3800475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36A70F" w14:textId="77777777" w:rsidR="002565FE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１つ前の画面に戻り、「開発者向けオプション」をタップする</w:t>
                              </w:r>
                            </w:p>
                            <w:p w14:paraId="52B3B77A" w14:textId="77777777" w:rsidR="002565FE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</w:p>
                            <w:p w14:paraId="539292AB" w14:textId="77777777" w:rsidR="002565FE" w:rsidRPr="00953076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かい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62" name="正方形/長方形 38962"/>
                        <wps:cNvSpPr/>
                        <wps:spPr>
                          <a:xfrm>
                            <a:off x="19050" y="866775"/>
                            <a:ext cx="285750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63" name="カギ線コネクタ 38963"/>
                        <wps:cNvCnPr>
                          <a:stCxn id="38962" idx="3"/>
                          <a:endCxn id="38961" idx="3"/>
                        </wps:cNvCnPr>
                        <wps:spPr>
                          <a:xfrm>
                            <a:off x="2876550" y="1028700"/>
                            <a:ext cx="923925" cy="366713"/>
                          </a:xfrm>
                          <a:prstGeom prst="bentConnector3">
                            <a:avLst>
                              <a:gd name="adj1" fmla="val 323711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38959" o:spid="_x0000_s1237" style="position:absolute;margin-left:-.1pt;margin-top:371.8pt;width:455.25pt;height:124.5pt;z-index:252192768" coordsize="57816,15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">
                <v:shape id="図 38960" o:spid="_x0000_s1238" type="#_x0000_t75" style="position:absolute;left:95;width:57721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etWrHAAAA3gAAAA8AAABkcnMvZG93bnJldi54bWxEj11rwjAUhu8H+w/hCN4MTa1DajXKEEcH&#10;E8ZUxMtDc2yLzUlJMq3/frkY7PLl/eJZrnvTihs531hWMBknIIhLqxuuFBwP76MMhA/IGlvLpOBB&#10;Htar56cl5tre+Ztu+1CJOMI+RwV1CF0upS9rMujHtiOO3sU6gyFKV0nt8B7HTSvTJJlJgw3Hhxo7&#10;2tRUXvc/RsF89+VeTsUxTYrsNb0Wn9vLebNVajjo3xYgAvXhP/zX/tAKptl8FgEiTkQBufo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+etWrHAAAA3gAAAA8AAAAAAAAAAAAA&#10;AAAAnwIAAGRycy9kb3ducmV2LnhtbFBLBQYAAAAABAAEAPcAAACTAwAAAAA=&#10;">
                  <v:imagedata r:id="rId121" o:title=""/>
                  <v:path arrowok="t"/>
                </v:shape>
                <v:shape id="テキスト ボックス 38961" o:spid="_x0000_s1239" type="#_x0000_t202" style="position:absolute;top:12096;width:38004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CzTskA&#10;AADeAAAADwAAAGRycy9kb3ducmV2LnhtbESPT2vCQBTE70K/w/IKvelGSyWNWUUCUin1YOrF2zP7&#10;8gezb9Psqmk/vVso9DjMzG+YdDWYVlypd41lBdNJBIK4sLrhSsHhczOOQTiPrLG1TAq+ycFq+TBK&#10;MdH2xnu65r4SAcIuQQW1910ipStqMugmtiMOXml7gz7IvpK6x1uAm1bOomguDTYcFmrsKKupOOcX&#10;o+A92+xwf5qZ+KfN3j7Kdfd1OL4o9fQ4rBcgPA3+P/zX3moFz/HrfAq/d8IVkMs7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skCzTskAAADeAAAADwAAAAAAAAAAAAAAAACYAgAA&#10;ZHJzL2Rvd25yZXYueG1sUEsFBgAAAAAEAAQA9QAAAI4DAAAAAA==&#10;" filled="f" stroked="f" strokeweight=".5pt">
                  <v:textbox>
                    <w:txbxContent>
                      <w:p w:rsidR="002565FE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１つ前の画面に戻り、「開発者向けオプション」をタップする</w:t>
                        </w:r>
                      </w:p>
                      <w:p w:rsidR="002565FE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</w:p>
                      <w:p w:rsidR="002565FE" w:rsidRPr="00953076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かい</w:t>
                        </w:r>
                      </w:p>
                    </w:txbxContent>
                  </v:textbox>
                </v:shape>
                <v:rect id="正方形/長方形 38962" o:spid="_x0000_s1240" style="position:absolute;left:190;top:8667;width:28575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zPcccA&#10;AADeAAAADwAAAGRycy9kb3ducmV2LnhtbESPQWvCQBSE74L/YXlCb7oxbSWNriKWVj02bUFvj+wz&#10;G5p9G7Krxn/fFQo9DjPzDbNY9bYRF+p87VjBdJKAIC6drrlS8PX5Ns5A+ICssXFMCm7kYbUcDhaY&#10;a3flD7oUoRIRwj5HBSaENpfSl4Ys+olriaN3cp3FEGVXSd3hNcJtI9MkmUmLNccFgy1tDJU/xdkq&#10;kNn3YfMst+eDeVofb+3re7rfWqUeRv16DiJQH/7Df+2dVvCYvcxSuN+JV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cz3HHAAAA3gAAAA8AAAAAAAAAAAAAAAAAmAIAAGRy&#10;cy9kb3ducmV2LnhtbFBLBQYAAAAABAAEAPUAAACMAwAAAAA=&#10;" filled="f" strokecolor="black [3213]" strokeweight="2pt">
                  <v:stroke dashstyle="3 1"/>
                </v:rect>
                <v:shape id="カギ線コネクタ 38963" o:spid="_x0000_s1241" type="#_x0000_t34" style="position:absolute;left:28765;top:10287;width:9239;height:366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qyisgAAADeAAAADwAAAGRycy9kb3ducmV2LnhtbESPT2vCQBTE7wW/w/IEb3VTRavRVaRU&#10;K72U+gfx9si+JsHs27C7Jum37xYKPQ4z8xtmue5MJRpyvrSs4GmYgCDOrC45V3A6bh9nIHxA1lhZ&#10;JgXf5GG96j0sMdW25U9qDiEXEcI+RQVFCHUqpc8KMuiHtiaO3pd1BkOULpfaYRvhppKjJJlKgyXH&#10;hQJreikoux3uRsE5+TjS7rm88O1+fX3L36/7k5soNeh3mwWIQF34D/+191rBeDafjuH3TrwCcvU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sqyisgAAADeAAAADwAAAAAA&#10;AAAAAAAAAAChAgAAZHJzL2Rvd25yZXYueG1sUEsFBgAAAAAEAAQA+QAAAJYDAAAAAA==&#10;" adj="69922" strokecolor="black [3213]" strokeweight="2pt">
                  <v:stroke dashstyle="3 1" endarrow="block"/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91744" behindDoc="0" locked="0" layoutInCell="1" allowOverlap="1" wp14:anchorId="2C8F98E8" wp14:editId="1BE9D2AD">
                <wp:simplePos x="0" y="0"/>
                <wp:positionH relativeFrom="column">
                  <wp:posOffset>-95885</wp:posOffset>
                </wp:positionH>
                <wp:positionV relativeFrom="paragraph">
                  <wp:posOffset>1996118</wp:posOffset>
                </wp:positionV>
                <wp:extent cx="4038600" cy="2247265"/>
                <wp:effectExtent l="0" t="0" r="247650" b="635"/>
                <wp:wrapNone/>
                <wp:docPr id="38964" name="グループ化 38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2247265"/>
                          <a:chOff x="27296" y="0"/>
                          <a:chExt cx="4038600" cy="2247292"/>
                        </a:xfrm>
                      </wpg:grpSpPr>
                      <wpg:grpSp>
                        <wpg:cNvPr id="38965" name="グループ化 38965"/>
                        <wpg:cNvGrpSpPr/>
                        <wpg:grpSpPr>
                          <a:xfrm>
                            <a:off x="27296" y="0"/>
                            <a:ext cx="4038600" cy="2247292"/>
                            <a:chOff x="27296" y="0"/>
                            <a:chExt cx="4038600" cy="2247602"/>
                          </a:xfrm>
                        </wpg:grpSpPr>
                        <wps:wsp>
                          <wps:cNvPr id="38966" name="テキスト ボックス 38966"/>
                          <wps:cNvSpPr txBox="1"/>
                          <wps:spPr>
                            <a:xfrm>
                              <a:off x="27296" y="1390352"/>
                              <a:ext cx="4038600" cy="857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20E4E5F" w14:textId="77777777" w:rsidR="002565FE" w:rsidRPr="00B62DB9" w:rsidRDefault="002565FE" w:rsidP="002565FE">
                                <w:pPr>
                                  <w:spacing w:line="240" w:lineRule="auto"/>
                                  <w:rPr>
                                    <w:rFonts w:ascii="Meiryo UI" w:eastAsia="Meiryo UI" w:hAnsi="Meiryo UI" w:cs="Meiryo UI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Meiryo UI" w:eastAsia="Meiryo UI" w:hAnsi="Meiryo UI" w:cs="Meiryo UI" w:hint="eastAsia"/>
                                    <w:sz w:val="24"/>
                                    <w:szCs w:val="24"/>
                                  </w:rPr>
                                  <w:t>タブレット情報画面の最下部の「ビルド番号」を連続タップし、</w:t>
                                </w:r>
                                <w:r>
                                  <w:rPr>
                                    <w:rFonts w:ascii="Meiryo UI" w:eastAsia="Meiryo UI" w:hAnsi="Meiryo UI" w:cs="Meiryo UI" w:hint="eastAsia"/>
                                    <w:sz w:val="24"/>
                                    <w:szCs w:val="24"/>
                                  </w:rPr>
                                  <w:br/>
                                  <w:t>“</w:t>
                                </w:r>
                                <w:r>
                                  <w:rPr>
                                    <w:rFonts w:ascii="Meiryo UI" w:eastAsia="Meiryo UI" w:hAnsi="Meiryo UI" w:cs="Meiryo UI" w:hint="eastAsia"/>
                                    <w:b/>
                                    <w:sz w:val="24"/>
                                    <w:szCs w:val="24"/>
                                    <w:shd w:val="pct15" w:color="auto" w:fill="FFFFFF"/>
                                  </w:rPr>
                                  <w:t>これでデベロッパーになりました！</w:t>
                                </w:r>
                                <w:r>
                                  <w:rPr>
                                    <w:rFonts w:ascii="Meiryo UI" w:eastAsia="Meiryo UI" w:hAnsi="Meiryo UI" w:cs="Meiryo UI" w:hint="eastAsia"/>
                                    <w:sz w:val="24"/>
                                    <w:szCs w:val="24"/>
                                  </w:rPr>
                                  <w:t>“</w:t>
                                </w:r>
                                <w:r>
                                  <w:rPr>
                                    <w:rFonts w:ascii="Meiryo UI" w:eastAsia="Meiryo UI" w:hAnsi="Meiryo UI" w:cs="Meiryo UI"/>
                                    <w:sz w:val="24"/>
                                    <w:szCs w:val="24"/>
                                  </w:rPr>
                                  <w:br/>
                                </w:r>
                                <w:r>
                                  <w:rPr>
                                    <w:rFonts w:ascii="Meiryo UI" w:eastAsia="Meiryo UI" w:hAnsi="Meiryo UI" w:cs="Meiryo UI" w:hint="eastAsia"/>
                                    <w:sz w:val="24"/>
                                    <w:szCs w:val="24"/>
                                  </w:rPr>
                                  <w:t>というメッセージが表示されることを確認する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967" name="図 3896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5250" y="0"/>
                              <a:ext cx="2876550" cy="1438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8968" name="正方形/長方形 38968"/>
                          <wps:cNvSpPr/>
                          <wps:spPr>
                            <a:xfrm>
                              <a:off x="95250" y="1076325"/>
                              <a:ext cx="2895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69" name="カギ線コネクタ 38969"/>
                          <wps:cNvCnPr>
                            <a:endCxn id="38966" idx="3"/>
                          </wps:cNvCnPr>
                          <wps:spPr>
                            <a:xfrm>
                              <a:off x="3094346" y="1142704"/>
                              <a:ext cx="971550" cy="676275"/>
                            </a:xfrm>
                            <a:prstGeom prst="bentConnector3">
                              <a:avLst>
                                <a:gd name="adj1" fmla="val 123529"/>
                              </a:avLst>
                            </a:prstGeom>
                            <a:ln w="25400">
                              <a:solidFill>
                                <a:schemeClr val="tx1"/>
                              </a:solidFill>
                              <a:prstDash val="sysDash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38970" name="Picture 4" descr="C:\Users\MJI01\Desktop\20170403SDK\画像\Screenshot_20170403-15102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28" t="76249" r="11265" b="17778"/>
                          <a:stretch/>
                        </pic:blipFill>
                        <pic:spPr bwMode="auto">
                          <a:xfrm>
                            <a:off x="614149" y="941696"/>
                            <a:ext cx="2210938" cy="300251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8964" o:spid="_x0000_s1242" style="position:absolute;margin-left:-7.55pt;margin-top:157.15pt;width:318pt;height:176.95pt;z-index:252191744;mso-height-relative:margin" coordorigin="272" coordsize="40386,22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">
                <v:group id="グループ化 38965" o:spid="_x0000_s1243" style="position:absolute;left:272;width:40386;height:22472" coordorigin="272" coordsize="40386,224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M2yBxgAAAN4A&#10;AAAPAAAAAAAAAAAAAAAAAKoCAABkcnMvZG93bnJldi54bWxQSwUGAAAAAAQABAD6AAAAnQMAAAAA&#10;">
                  <v:shape id="テキスト ボックス 38966" o:spid="_x0000_s1244" type="#_x0000_t202" style="position:absolute;left:272;top:13903;width:40386;height:8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krOsgA&#10;AADeAAAADwAAAGRycy9kb3ducmV2LnhtbESPT2vCQBTE7wW/w/KE3upGS0OMriIBUUp78M/F2zP7&#10;TILZtzG7atpP3y0IHoeZ+Q0znXemFjdqXWVZwXAQgSDOra64ULDfLd8SEM4ja6wtk4IfcjCf9V6m&#10;mGp75w3dtr4QAcIuRQWl900qpctLMugGtiEO3sm2Bn2QbSF1i/cAN7UcRVEsDVYcFkpsKCspP2+v&#10;RsFntvzGzXFkkt86W32dFs1lf/hQ6rXfLSYgPHX+GX6011rBezKOY/i/E66AnP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9qSs6yAAAAN4AAAAPAAAAAAAAAAAAAAAAAJgCAABk&#10;cnMvZG93bnJldi54bWxQSwUGAAAAAAQABAD1AAAAjQMAAAAA&#10;" filled="f" stroked="f" strokeweight=".5pt">
                    <v:textbox>
                      <w:txbxContent>
                        <w:p w:rsidR="002565FE" w:rsidRPr="00B62DB9" w:rsidRDefault="002565FE" w:rsidP="002565FE">
                          <w:pPr>
                            <w:spacing w:line="240" w:lineRule="auto"/>
                            <w:rPr>
                              <w:rFonts w:ascii="Meiryo UI" w:eastAsia="Meiryo UI" w:hAnsi="Meiryo UI" w:cs="Meiryo UI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Meiryo UI" w:eastAsia="Meiryo UI" w:hAnsi="Meiryo UI" w:cs="Meiryo UI" w:hint="eastAsia"/>
                              <w:sz w:val="24"/>
                              <w:szCs w:val="24"/>
                            </w:rPr>
                            <w:t>タブレット情報画面の最下部の「ビルド番号」を連続タップし、</w:t>
                          </w:r>
                          <w:r>
                            <w:rPr>
                              <w:rFonts w:ascii="Meiryo UI" w:eastAsia="Meiryo UI" w:hAnsi="Meiryo UI" w:cs="Meiryo UI" w:hint="eastAsia"/>
                              <w:sz w:val="24"/>
                              <w:szCs w:val="24"/>
                            </w:rPr>
                            <w:br/>
                            <w:t>“</w:t>
                          </w:r>
                          <w:r>
                            <w:rPr>
                              <w:rFonts w:ascii="Meiryo UI" w:eastAsia="Meiryo UI" w:hAnsi="Meiryo UI" w:cs="Meiryo UI" w:hint="eastAsia"/>
                              <w:b/>
                              <w:sz w:val="24"/>
                              <w:szCs w:val="24"/>
                              <w:shd w:val="pct15" w:color="auto" w:fill="FFFFFF"/>
                            </w:rPr>
                            <w:t>これでデベロッパーになりました！</w:t>
                          </w:r>
                          <w:r>
                            <w:rPr>
                              <w:rFonts w:ascii="Meiryo UI" w:eastAsia="Meiryo UI" w:hAnsi="Meiryo UI" w:cs="Meiryo UI" w:hint="eastAsia"/>
                              <w:sz w:val="24"/>
                              <w:szCs w:val="24"/>
                            </w:rPr>
                            <w:t>“</w:t>
                          </w:r>
                          <w:r>
                            <w:rPr>
                              <w:rFonts w:ascii="Meiryo UI" w:eastAsia="Meiryo UI" w:hAnsi="Meiryo UI" w:cs="Meiryo UI"/>
                              <w:sz w:val="24"/>
                              <w:szCs w:val="24"/>
                            </w:rPr>
                            <w:br/>
                          </w:r>
                          <w:r>
                            <w:rPr>
                              <w:rFonts w:ascii="Meiryo UI" w:eastAsia="Meiryo UI" w:hAnsi="Meiryo UI" w:cs="Meiryo UI" w:hint="eastAsia"/>
                              <w:sz w:val="24"/>
                              <w:szCs w:val="24"/>
                            </w:rPr>
                            <w:t>というメッセージが表示されることを確認する</w:t>
                          </w:r>
                        </w:p>
                      </w:txbxContent>
                    </v:textbox>
                  </v:shape>
                  <v:shape id="図 38967" o:spid="_x0000_s1245" type="#_x0000_t75" style="position:absolute;left:952;width:28766;height:14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bpIPGAAAA3gAAAA8AAABkcnMvZG93bnJldi54bWxEj0FrwkAUhO+C/2F5Qi+lbmxhTaOrqG1J&#10;TwVtwesj+0yi2bchu9X037tCweMwM98w82VvG3GmzteONUzGCQjiwpmaSw0/3x9PKQgfkA02jknD&#10;H3lYLoaDOWbGXXhL510oRYSwz1BDFUKbSemLiiz6sWuJo3dwncUQZVdK0+Elwm0jn5NESYs1x4UK&#10;W9pUVJx2v1YDPbZveWryr/eU3HqvDpiro9L6YdSvZiAC9eEe/m9/Gg0v6auawu1OvAJy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Fukg8YAAADeAAAADwAAAAAAAAAAAAAA&#10;AACfAgAAZHJzL2Rvd25yZXYueG1sUEsFBgAAAAAEAAQA9wAAAJIDAAAAAA==&#10;">
                    <v:imagedata r:id="rId124" o:title=""/>
                    <v:path arrowok="t"/>
                  </v:shape>
                  <v:rect id="正方形/長方形 38968" o:spid="_x0000_s1246" style="position:absolute;left:952;top:10763;width:28956;height:3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T4m8UA&#10;AADeAAAADwAAAGRycy9kb3ducmV2LnhtbERPy2rCQBTdC/2H4Rbc6aRaQ5pmFLH46LK2hXR3ydxm&#10;QjN3QmbU+PedheDycN7FarCtOFPvG8cKnqYJCOLK6YZrBV+f20kGwgdkja1jUnAlD6vlw6jAXLsL&#10;f9D5GGoRQ9jnqMCE0OVS+sqQRT91HXHkfl1vMUTY11L3eInhtpWzJEmlxYZjg8GONoaqv+PJKpDZ&#10;d7lZyP2pNM/rn2v3tpu9761S48dh/Qoi0BDu4pv7oBXMs5c07o134hW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dPibxQAAAN4AAAAPAAAAAAAAAAAAAAAAAJgCAABkcnMv&#10;ZG93bnJldi54bWxQSwUGAAAAAAQABAD1AAAAigMAAAAA&#10;" filled="f" strokecolor="black [3213]" strokeweight="2pt">
                    <v:stroke dashstyle="3 1"/>
                  </v:rect>
                  <v:shape id="カギ線コネクタ 38969" o:spid="_x0000_s1247" type="#_x0000_t34" style="position:absolute;left:30943;top:11427;width:9715;height:6762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x/cccAAADeAAAADwAAAGRycy9kb3ducmV2LnhtbESPQUvDQBSE7wX/w/KE3tqNrZQk7baI&#10;0KrgxeihvT2yr0kw+3a7uzbx37uC4HGYmW+YzW40vbiSD51lBXfzDARxbXXHjYKP9/0sBxEissbe&#10;Min4pgC77c1kg6W2A7/RtYqNSBAOJSpoY3SllKFuyWCYW0ecvLP1BmOSvpHa45DgppeLLFtJgx2n&#10;hRYdPbZUf1ZfRsHJN/29PrhKXy4vQ/daPLljvlRqejs+rEFEGuN/+K/9rBUs82JVwO+ddAXk9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knH9xxwAAAN4AAAAPAAAAAAAA&#10;AAAAAAAAAKECAABkcnMvZG93bnJldi54bWxQSwUGAAAAAAQABAD5AAAAlQMAAAAA&#10;" adj="26682" strokecolor="black [3213]" strokeweight="2pt">
                    <v:stroke dashstyle="3 1" endarrow="block"/>
                  </v:shape>
                </v:group>
                <v:shape id="Picture 4" o:spid="_x0000_s1248" type="#_x0000_t75" style="position:absolute;left:6141;top:9416;width:22109;height:3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rPA/IAAAA3gAAAA8AAABkcnMvZG93bnJldi54bWxEj81qwkAUhfcF32G4BTelTlSwSeoo0hIQ&#10;caO20OVt5jYTzNyJmVGjT99ZFLo8nD+++bK3jbhQ52vHCsajBARx6XTNlYKPQ/GcgvABWWPjmBTc&#10;yMNyMXiYY67dlXd02YdKxBH2OSowIbS5lL40ZNGPXEscvR/XWQxRdpXUHV7juG3kJElm0mLN8cFg&#10;S2+GyuP+bBW8F5X+TotNaQ6nY5bdv7afs6etUsPHfvUKIlAf/sN/7bVWME2zlwgQcSIKyM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EqzwPyAAAAN4AAAAPAAAAAAAAAAAA&#10;AAAAAJ8CAABkcnMvZG93bnJldi54bWxQSwUGAAAAAAQABAD3AAAAlAMAAAAA&#10;">
                  <v:imagedata r:id="rId125" o:title="Screenshot_20170403-151023" croptop="49971f" cropbottom="11651f" cropleft="7424f" cropright="7383f"/>
                  <v:path arrowok="t"/>
                </v:shape>
              </v:group>
            </w:pict>
          </mc:Fallback>
        </mc:AlternateContent>
      </w:r>
    </w:p>
    <w:p w14:paraId="36BDD6FF" w14:textId="77777777" w:rsidR="002565FE" w:rsidRPr="00B33F01" w:rsidRDefault="002565FE" w:rsidP="002565FE">
      <w:pPr>
        <w:widowControl w:val="0"/>
        <w:spacing w:after="0" w:line="440" w:lineRule="exact"/>
        <w:ind w:leftChars="200" w:left="400"/>
        <w:rPr>
          <w:rFonts w:ascii="Meiryo UI" w:eastAsia="Meiryo UI" w:hAnsi="Meiryo UI" w:cs="Meiryo UI"/>
          <w:b/>
          <w:color w:val="auto"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2565F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2199936" behindDoc="0" locked="0" layoutInCell="1" allowOverlap="1" wp14:anchorId="7443FAE1" wp14:editId="6EFC873E">
                <wp:simplePos x="0" y="0"/>
                <wp:positionH relativeFrom="column">
                  <wp:posOffset>33894</wp:posOffset>
                </wp:positionH>
                <wp:positionV relativeFrom="paragraph">
                  <wp:posOffset>4871423</wp:posOffset>
                </wp:positionV>
                <wp:extent cx="5106390" cy="2185042"/>
                <wp:effectExtent l="0" t="0" r="513715" b="5715"/>
                <wp:wrapNone/>
                <wp:docPr id="38971" name="グループ化 38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90" cy="2185042"/>
                          <a:chOff x="0" y="0"/>
                          <a:chExt cx="5106390" cy="2185042"/>
                        </a:xfrm>
                      </wpg:grpSpPr>
                      <pic:pic xmlns:pic="http://schemas.openxmlformats.org/drawingml/2006/picture">
                        <pic:nvPicPr>
                          <pic:cNvPr id="38972" name="図 38972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6390" cy="1662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973" name="正方形/長方形 38973"/>
                        <wps:cNvSpPr/>
                        <wps:spPr>
                          <a:xfrm>
                            <a:off x="4334494" y="1199408"/>
                            <a:ext cx="723777" cy="4211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74" name="テキスト ボックス 38974"/>
                        <wps:cNvSpPr txBox="1"/>
                        <wps:spPr>
                          <a:xfrm>
                            <a:off x="1" y="1698030"/>
                            <a:ext cx="3562598" cy="4870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EC5483" w14:textId="77777777" w:rsidR="002565FE" w:rsidRPr="00953076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上記のメッセージで　　　　　　　　　　　　　をタップする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75" name="図 389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186" t="75401" r="2242" b="7216"/>
                          <a:stretch/>
                        </pic:blipFill>
                        <pic:spPr bwMode="auto">
                          <a:xfrm>
                            <a:off x="1472540" y="1698172"/>
                            <a:ext cx="997528" cy="41563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prstDash val="sys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4" name="カギ線コネクタ 384"/>
                        <wps:cNvCnPr>
                          <a:stCxn id="38973" idx="3"/>
                          <a:endCxn id="38974" idx="3"/>
                        </wps:cNvCnPr>
                        <wps:spPr>
                          <a:xfrm flipH="1">
                            <a:off x="3562599" y="1410001"/>
                            <a:ext cx="1495672" cy="531532"/>
                          </a:xfrm>
                          <a:prstGeom prst="bentConnector3">
                            <a:avLst>
                              <a:gd name="adj1" fmla="val -35149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8971" o:spid="_x0000_s1249" style="position:absolute;left:0;text-align:left;margin-left:2.65pt;margin-top:383.6pt;width:402.1pt;height:172.05pt;z-index:252199936;mso-height-relative:margin" coordsize="51063,21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">
                <v:shape id="図 38972" o:spid="_x0000_s1250" type="#_x0000_t75" style="position:absolute;width:51063;height:166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JRQHJAAAA3gAAAA8AAABkcnMvZG93bnJldi54bWxEj1trAjEUhN8L/Q/hFHwRzVaLl9UoxSJV&#10;8cEbpY/Hzenu0uRk2URd/31TKPRxmJlvmOm8sUZcqfalYwXP3QQEceZ0ybmC03HZGYHwAVmjcUwK&#10;7uRhPnt8mGKq3Y33dD2EXEQI+xQVFCFUqZQ+K8ii77qKOHpfrrYYoqxzqWu8Rbg1spckA2mx5LhQ&#10;YEWLgrLvw8Uq2Hx85m/WrNvb9vm973bGrfziRanWU/M6ARGoCf/hv/ZKK+iPxsMe/N6JV0DOfg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NAlFAckAAADeAAAADwAAAAAAAAAA&#10;AAAAAACfAgAAZHJzL2Rvd25yZXYueG1sUEsFBgAAAAAEAAQA9wAAAJUDAAAAAA==&#10;">
                  <v:imagedata r:id="rId127" o:title=""/>
                  <v:path arrowok="t"/>
                </v:shape>
                <v:rect id="正方形/長方形 38973" o:spid="_x0000_s1251" style="position:absolute;left:43344;top:11994;width:7238;height:42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n8N8cA&#10;AADeAAAADwAAAGRycy9kb3ducmV2LnhtbESPT2sCMRTE74LfITyht5pVW92uRhFLa3v0H9jbY/Pc&#10;LG5elk3U9ds3hYLHYWZ+w8wWra3ElRpfOlYw6CcgiHOnSy4U7HcfzykIH5A1Vo5JwZ08LObdzgwz&#10;7W68oes2FCJC2GeowIRQZ1L63JBF33c1cfROrrEYomwKqRu8Rbit5DBJxtJiyXHBYE0rQ/l5e7EK&#10;ZHo4rl7l+nI0L8ufe/3+OfxeW6Weeu1yCiJQGx7h//aXVjBK3yYj+LsTr4C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4J/DfHAAAA3gAAAA8AAAAAAAAAAAAAAAAAmAIAAGRy&#10;cy9kb3ducmV2LnhtbFBLBQYAAAAABAAEAPUAAACMAwAAAAA=&#10;" filled="f" strokecolor="black [3213]" strokeweight="2pt">
                  <v:stroke dashstyle="3 1"/>
                </v:rect>
                <v:shape id="テキスト ボックス 38974" o:spid="_x0000_s1252" type="#_x0000_t202" style="position:absolute;top:16980;width:35625;height:4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6GC8kA&#10;AADeAAAADwAAAGRycy9kb3ducmV2LnhtbESPT2vCQBTE74LfYXmF3nRTazVGV5GAWEp78M/F2zP7&#10;TILZt2l2q9FP3y0UPA4z8xtmtmhNJS7UuNKygpd+BII4s7rkXMF+t+rFIJxH1lhZJgU3crCYdzsz&#10;TLS98oYuW5+LAGGXoILC+zqR0mUFGXR9WxMH72Qbgz7IJpe6wWuAm0oOomgkDZYcFgqsKS0oO29/&#10;jIKPdPWFm+PAxPcqXX+elvX3/vCm1PNTu5yC8NT6R/i//a4VvMaT8RD+7oQrIO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+6GC8kAAADeAAAADwAAAAAAAAAAAAAAAACYAgAA&#10;ZHJzL2Rvd25yZXYueG1sUEsFBgAAAAAEAAQA9QAAAI4DAAAAAA==&#10;" filled="f" stroked="f" strokeweight=".5pt">
                  <v:textbox>
                    <w:txbxContent>
                      <w:p w:rsidR="002565FE" w:rsidRPr="00953076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上記のメッセージで　　　　　　　　　　　　　をタップする</w:t>
                        </w:r>
                      </w:p>
                    </w:txbxContent>
                  </v:textbox>
                </v:shape>
                <v:shape id="図 38975" o:spid="_x0000_s1253" type="#_x0000_t75" style="position:absolute;left:14725;top:16981;width:9975;height:41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9uBrHAAAA3gAAAA8AAABkcnMvZG93bnJldi54bWxEj09rwkAUxO8Fv8PyCr3VTVv/RleRtkLx&#10;ZhTF2zP7TGKzb0N2jfHbdwuCx2FmfsNM560pRUO1KywreOtGIIhTqwvOFGw3y9cRCOeRNZaWScGN&#10;HMxnnacpxtpeeU1N4jMRIOxiVJB7X8VSujQng65rK+LgnWxt0AdZZ1LXeA1wU8r3KBpIgwWHhRwr&#10;+swp/U0uRgF9r45tc1geFl/nZNczx+iS7bdKvTy3iwkIT61/hO/tH63gYzQe9uH/TrgCcv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d9uBrHAAAA3gAAAA8AAAAAAAAAAAAA&#10;AAAAnwIAAGRycy9kb3ducmV2LnhtbFBLBQYAAAAABAAEAPcAAACTAwAAAAA=&#10;" stroked="t" strokecolor="black [3213]" strokeweight="2pt">
                  <v:stroke dashstyle="3 1"/>
                  <v:imagedata r:id="rId127" o:title="" croptop="49415f" cropbottom="4729f" cropleft="55172f" cropright="1469f"/>
                  <v:path arrowok="t"/>
                </v:shape>
                <v:shape id="カギ線コネクタ 384" o:spid="_x0000_s1254" type="#_x0000_t34" style="position:absolute;left:35625;top:14100;width:14957;height:5315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sGN8YAAADcAAAADwAAAGRycy9kb3ducmV2LnhtbESPQUvDQBSE74L/YXlCb3Zj1VJityUW&#10;W+qhqGnp+ZF9TYLZtyH7msZ/3xUEj8PMfMPMl4NrVE9dqD0beBgnoIgLb2suDRz26/sZqCDIFhvP&#10;ZOCHAiwXtzdzTK2/8Bf1uZQqQjikaKASaVOtQ1GRwzD2LXH0Tr5zKFF2pbYdXiLcNXqSJFPtsOa4&#10;UGFLq4qK7/zsDLxnPjtmm8Mun34+v54+eqmHNzFmdDdkL6CEBvkP/7W31sDj7Al+z8QjoB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nLBjfGAAAA3AAAAA8AAAAAAAAA&#10;AAAAAAAAoQIAAGRycy9kb3ducmV2LnhtbFBLBQYAAAAABAAEAPkAAACUAwAAAAA=&#10;" adj="-7592" strokecolor="black [3213]" strokeweight="2pt">
                  <v:stroke dashstyle="3 1" endarrow="block"/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8DD38F3" wp14:editId="09DEC3FB">
                <wp:simplePos x="0" y="0"/>
                <wp:positionH relativeFrom="column">
                  <wp:posOffset>5925820</wp:posOffset>
                </wp:positionH>
                <wp:positionV relativeFrom="paragraph">
                  <wp:posOffset>552450</wp:posOffset>
                </wp:positionV>
                <wp:extent cx="272415" cy="231775"/>
                <wp:effectExtent l="0" t="0" r="0" b="0"/>
                <wp:wrapNone/>
                <wp:docPr id="385" name="右矢印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C99B9F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 w:rsidRPr="00B62DB9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F8A0320" wp14:editId="5CA6B532">
                                  <wp:extent cx="6350" cy="1094"/>
                                  <wp:effectExtent l="0" t="0" r="0" b="0"/>
                                  <wp:docPr id="6156" name="図 61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50" cy="10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85" o:spid="_x0000_s1255" type="#_x0000_t13" style="position:absolute;left:0;text-align:left;margin-left:466.6pt;margin-top:43.5pt;width:21.45pt;height:18.2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 w:rsidRPr="00B62DB9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DA3D0B1" wp14:editId="408A0472">
                            <wp:extent cx="6350" cy="1094"/>
                            <wp:effectExtent l="0" t="0" r="0" b="0"/>
                            <wp:docPr id="6156" name="図 61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50" cy="10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421137C5" wp14:editId="29955443">
                <wp:simplePos x="0" y="0"/>
                <wp:positionH relativeFrom="column">
                  <wp:posOffset>5919470</wp:posOffset>
                </wp:positionH>
                <wp:positionV relativeFrom="paragraph">
                  <wp:posOffset>2479675</wp:posOffset>
                </wp:positionV>
                <wp:extent cx="272415" cy="231775"/>
                <wp:effectExtent l="0" t="0" r="0" b="0"/>
                <wp:wrapNone/>
                <wp:docPr id="386" name="右矢印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231775"/>
                        </a:xfrm>
                        <a:prstGeom prst="rightArrow">
                          <a:avLst/>
                        </a:prstGeom>
                        <a:solidFill>
                          <a:srgbClr val="00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4D8783" w14:textId="77777777" w:rsidR="002565FE" w:rsidRDefault="002565FE" w:rsidP="002565F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 w:rsidRPr="00B62DB9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2821F73" wp14:editId="54FD41EA">
                                  <wp:extent cx="6350" cy="1094"/>
                                  <wp:effectExtent l="0" t="0" r="0" b="0"/>
                                  <wp:docPr id="6157" name="図 61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50" cy="10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</w:rPr>
                              <w:t>００００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矢印 386" o:spid="_x0000_s1256" type="#_x0000_t13" style="position:absolute;left:0;text-align:left;margin-left:466.1pt;margin-top:195.25pt;width:21.45pt;height:18.2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" adj="12411" fillcolor="blue" stroked="f" strokeweight="2pt">
                <v:textbox>
                  <w:txbxContent>
                    <w:p w:rsidR="002565FE" w:rsidRDefault="002565FE" w:rsidP="002565F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.</w:t>
                      </w:r>
                      <w:r w:rsidRPr="00B62DB9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3D8853F" wp14:editId="547CC709">
                            <wp:extent cx="6350" cy="1094"/>
                            <wp:effectExtent l="0" t="0" r="0" b="0"/>
                            <wp:docPr id="6157" name="図 61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50" cy="10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</w:rPr>
                        <w:t>００００</w:t>
                      </w:r>
                    </w:p>
                  </w:txbxContent>
                </v:textbox>
              </v:shape>
            </w:pict>
          </mc:Fallback>
        </mc:AlternateContent>
      </w:r>
      <w:r w:rsidRPr="00B33F01">
        <w:rPr>
          <w:rFonts w:ascii="Meiryo UI" w:eastAsia="Meiryo UI" w:hAnsi="Meiryo UI" w:cs="Meiryo UI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97888" behindDoc="0" locked="0" layoutInCell="1" allowOverlap="1" wp14:anchorId="60CE640E" wp14:editId="68E1657E">
                <wp:simplePos x="0" y="0"/>
                <wp:positionH relativeFrom="column">
                  <wp:posOffset>10144</wp:posOffset>
                </wp:positionH>
                <wp:positionV relativeFrom="paragraph">
                  <wp:posOffset>1581958</wp:posOffset>
                </wp:positionV>
                <wp:extent cx="5248275" cy="2731135"/>
                <wp:effectExtent l="0" t="0" r="542925" b="0"/>
                <wp:wrapNone/>
                <wp:docPr id="387" name="グループ化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2731135"/>
                          <a:chOff x="0" y="0"/>
                          <a:chExt cx="5248893" cy="2731325"/>
                        </a:xfrm>
                      </wpg:grpSpPr>
                      <pic:pic xmlns:pic="http://schemas.openxmlformats.org/drawingml/2006/picture">
                        <pic:nvPicPr>
                          <pic:cNvPr id="388" name="図 388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893" cy="18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9" name="テキスト ボックス 389"/>
                        <wps:cNvSpPr txBox="1"/>
                        <wps:spPr>
                          <a:xfrm>
                            <a:off x="23747" y="1757133"/>
                            <a:ext cx="4228120" cy="9741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36FEF1" w14:textId="77777777" w:rsidR="002565FE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「開発者向けオプション」画面上部の「デバッグ／USBデバッグ」を</w:t>
                              </w:r>
                            </w:p>
                            <w:p w14:paraId="1EDF4C9A" w14:textId="77777777" w:rsidR="002565FE" w:rsidRPr="00953076" w:rsidRDefault="002565FE" w:rsidP="002565FE">
                              <w:pPr>
                                <w:rPr>
                                  <w:rFonts w:ascii="Meiryo UI" w:eastAsia="Meiryo UI" w:hAnsi="Meiryo UI" w:cs="Meiryo U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eiryo UI" w:eastAsia="Meiryo UI" w:hAnsi="Meiryo UI" w:cs="Meiryo UI" w:hint="eastAsia"/>
                                  <w:sz w:val="24"/>
                                  <w:szCs w:val="24"/>
                                </w:rPr>
                                <w:t>ON　　　　　　　　　　　　　　にする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正方形/長方形 390"/>
                        <wps:cNvSpPr/>
                        <wps:spPr>
                          <a:xfrm>
                            <a:off x="0" y="344384"/>
                            <a:ext cx="5248893" cy="55240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カギ線コネクタ 391"/>
                        <wps:cNvCnPr>
                          <a:stCxn id="390" idx="3"/>
                          <a:endCxn id="389" idx="3"/>
                        </wps:cNvCnPr>
                        <wps:spPr>
                          <a:xfrm flipH="1">
                            <a:off x="4251867" y="620589"/>
                            <a:ext cx="997026" cy="1623640"/>
                          </a:xfrm>
                          <a:prstGeom prst="bentConnector3">
                            <a:avLst>
                              <a:gd name="adj1" fmla="val -52711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87" o:spid="_x0000_s1257" style="position:absolute;left:0;text-align:left;margin-left:.8pt;margin-top:124.55pt;width:413.25pt;height:215.05pt;z-index:252197888;mso-width-relative:margin;mso-height-relative:margin" coordsize="52488,27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">
                <v:shape id="図 388" o:spid="_x0000_s1258" type="#_x0000_t75" style="position:absolute;width:52488;height:18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29AzBAAAA3AAAAA8AAABkcnMvZG93bnJldi54bWxET8uKwjAU3Qv+Q7iCO02nPqodo4gouBLG&#10;KcwsL8217UxzU5qo9e/NQnB5OO/VpjO1uFHrKssKPsYRCOLc6ooLBdn3YbQA4TyyxtoyKXiQg826&#10;31thqu2dv+h29oUIIexSVFB636RSurwkg25sG+LAXWxr0AfYFlK3eA/hppZxFM2lwYpDQ4kN7UrK&#10;/89Xo2D5l8XzfUynn+thKivMkt9Zkig1HHTbTxCeOv8Wv9xHrWCyCGvDmXAE5P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u29AzBAAAA3AAAAA8AAAAAAAAAAAAAAAAAnwIA&#10;AGRycy9kb3ducmV2LnhtbFBLBQYAAAAABAAEAPcAAACNAwAAAAA=&#10;">
                  <v:imagedata r:id="rId129" o:title=""/>
                  <v:path arrowok="t"/>
                </v:shape>
                <v:shape id="テキスト ボックス 389" o:spid="_x0000_s1259" type="#_x0000_t202" style="position:absolute;left:237;top:17571;width:42281;height:9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OJcYA&#10;AADcAAAADwAAAGRycy9kb3ducmV2LnhtbESPQWvCQBSE70L/w/IKvemmipKmriIBUaQeTL14e2af&#10;SWj2bZrdauyvdwXB4zAz3zDTeWdqcabWVZYVvA8iEMS51RUXCvbfy34MwnlkjbVlUnAlB/PZS2+K&#10;ibYX3tE584UIEHYJKii9bxIpXV6SQTewDXHwTrY16INsC6lbvAS4qeUwiibSYMVhocSG0pLyn+zP&#10;KNikyy3ujkMT/9fp6uu0aH73h7FSb6/d4hOEp84/w4/2WisYxR9wPxOO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nOJcYAAADcAAAADwAAAAAAAAAAAAAAAACYAgAAZHJz&#10;L2Rvd25yZXYueG1sUEsFBgAAAAAEAAQA9QAAAIsDAAAAAA==&#10;" filled="f" stroked="f" strokeweight=".5pt">
                  <v:textbox>
                    <w:txbxContent>
                      <w:p w:rsidR="002565FE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「開発者向けオプション」画面上部の「デバッグ／USBデバッグ」を</w:t>
                        </w:r>
                      </w:p>
                      <w:p w:rsidR="002565FE" w:rsidRPr="00953076" w:rsidRDefault="002565FE" w:rsidP="002565FE">
                        <w:pPr>
                          <w:rPr>
                            <w:rFonts w:ascii="Meiryo UI" w:eastAsia="Meiryo UI" w:hAnsi="Meiryo UI" w:cs="Meiryo U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eiryo UI" w:eastAsia="Meiryo UI" w:hAnsi="Meiryo UI" w:cs="Meiryo UI" w:hint="eastAsia"/>
                            <w:sz w:val="24"/>
                            <w:szCs w:val="24"/>
                          </w:rPr>
                          <w:t>ON　　　　　　　　　　　　　　にする</w:t>
                        </w:r>
                      </w:p>
                    </w:txbxContent>
                  </v:textbox>
                </v:shape>
                <v:rect id="正方形/長方形 390" o:spid="_x0000_s1260" style="position:absolute;top:3443;width:52488;height:5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E9WMEA&#10;AADcAAAADwAAAGRycy9kb3ducmV2LnhtbERPy4rCMBTdD/gP4QqzG1OdUbQaRRRfS1+gu0tzbYrN&#10;TWmi1r+fLAZmeTjvyayxpXhS7QvHCrqdBARx5nTBuYLTcfU1BOEDssbSMSl4k4fZtPUxwVS7F+/p&#10;eQi5iCHsU1RgQqhSKX1myKLvuIo4cjdXWwwR1rnUNb5iuC1lL0kG0mLBscFgRQtD2f3wsArk8HxZ&#10;9OXmcTE/8+u7Wq57u41V6rPdzMcgAjXhX/zn3moF36M4P56JR0BO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BPVjBAAAA3AAAAA8AAAAAAAAAAAAAAAAAmAIAAGRycy9kb3du&#10;cmV2LnhtbFBLBQYAAAAABAAEAPUAAACGAwAAAAA=&#10;" filled="f" strokecolor="black [3213]" strokeweight="2pt">
                  <v:stroke dashstyle="3 1"/>
                </v:rect>
                <v:shape id="カギ線コネクタ 391" o:spid="_x0000_s1261" type="#_x0000_t34" style="position:absolute;left:42518;top:6205;width:9970;height:1623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B5/cYAAADcAAAADwAAAGRycy9kb3ducmV2LnhtbESPT2sCMRTE7wW/Q3hCb5q1gujWKCIU&#10;FHrxD2pvj83r7tbNy5pkddtPbwShx2FmfsNM562pxJWcLy0rGPQTEMSZ1SXnCva7j94YhA/IGivL&#10;pOCXPMxnnZcpptreeEPXbchFhLBPUUERQp1K6bOCDPq+rYmj922dwRCly6V2eItwU8m3JBlJgyXH&#10;hQJrWhaUnbeNUdD8rX/2J7zU4+PxEj7Pdu2aw5dSr9128Q4iUBv+w8/2SisYTgbwOBOPgJz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Tgef3GAAAA3AAAAA8AAAAAAAAA&#10;AAAAAAAAoQIAAGRycy9kb3ducmV2LnhtbFBLBQYAAAAABAAEAPkAAACUAwAAAAA=&#10;" adj="-11386" strokecolor="black [3213]" strokeweight="2pt">
                  <v:stroke dashstyle="3 1" endarrow="block"/>
                </v:shape>
              </v:group>
            </w:pict>
          </mc:Fallback>
        </mc:AlternateContent>
      </w:r>
      <w:r w:rsidRPr="00B33F01">
        <w:rPr>
          <w:rFonts w:ascii="Meiryo UI" w:eastAsia="Meiryo UI" w:hAnsi="Meiryo UI" w:cs="Meiryo UI"/>
          <w:noProof/>
        </w:rPr>
        <w:drawing>
          <wp:anchor distT="0" distB="0" distL="114300" distR="114300" simplePos="0" relativeHeight="252198912" behindDoc="0" locked="0" layoutInCell="1" allowOverlap="1" wp14:anchorId="29FF8F02" wp14:editId="4C1DF959">
            <wp:simplePos x="0" y="0"/>
            <wp:positionH relativeFrom="column">
              <wp:posOffset>496125</wp:posOffset>
            </wp:positionH>
            <wp:positionV relativeFrom="paragraph">
              <wp:posOffset>3647440</wp:posOffset>
            </wp:positionV>
            <wp:extent cx="1187039" cy="617327"/>
            <wp:effectExtent l="19050" t="19050" r="13335" b="11430"/>
            <wp:wrapNone/>
            <wp:docPr id="6150" name="図 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図 195"/>
                    <pic:cNvPicPr>
                      <a:picLocks noChangeAspect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53" t="21701" r="679" b="52638"/>
                    <a:stretch/>
                  </pic:blipFill>
                  <pic:spPr bwMode="auto">
                    <a:xfrm>
                      <a:off x="0" y="0"/>
                      <a:ext cx="1187039" cy="617327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F01">
        <w:rPr>
          <w:rFonts w:ascii="Meiryo UI" w:eastAsia="Meiryo UI" w:hAnsi="Meiryo UI" w:cs="Meiryo UI"/>
          <w:b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93792" behindDoc="0" locked="0" layoutInCell="1" allowOverlap="1" wp14:anchorId="34F398F5" wp14:editId="003FCFBE">
                <wp:simplePos x="0" y="0"/>
                <wp:positionH relativeFrom="column">
                  <wp:posOffset>33894</wp:posOffset>
                </wp:positionH>
                <wp:positionV relativeFrom="paragraph">
                  <wp:posOffset>145044</wp:posOffset>
                </wp:positionV>
                <wp:extent cx="3238500" cy="1104405"/>
                <wp:effectExtent l="0" t="0" r="247650" b="635"/>
                <wp:wrapNone/>
                <wp:docPr id="392" name="グループ化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1104405"/>
                          <a:chOff x="0" y="0"/>
                          <a:chExt cx="3238500" cy="1104896"/>
                        </a:xfrm>
                      </wpg:grpSpPr>
                      <wpg:grpSp>
                        <wpg:cNvPr id="393" name="グループ化 393"/>
                        <wpg:cNvGrpSpPr/>
                        <wpg:grpSpPr>
                          <a:xfrm>
                            <a:off x="0" y="0"/>
                            <a:ext cx="3238500" cy="1104896"/>
                            <a:chOff x="-66674" y="0"/>
                            <a:chExt cx="3238500" cy="1104896"/>
                          </a:xfrm>
                        </wpg:grpSpPr>
                        <wpg:grpSp>
                          <wpg:cNvPr id="394" name="グループ化 394"/>
                          <wpg:cNvGrpSpPr/>
                          <wpg:grpSpPr>
                            <a:xfrm>
                              <a:off x="0" y="0"/>
                              <a:ext cx="1828800" cy="551815"/>
                              <a:chOff x="-7738" y="11876"/>
                              <a:chExt cx="1828800" cy="552202"/>
                            </a:xfrm>
                          </wpg:grpSpPr>
                          <pic:pic xmlns:pic="http://schemas.openxmlformats.org/drawingml/2006/picture">
                            <pic:nvPicPr>
                              <pic:cNvPr id="396" name="図 396" descr="H:\90.(Personal)個人フォルダ\02.Technical\06.Iguchi\01.SDK_manual\タブレット写真\Screenshot_20170330-183700.pn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2608" b="79375"/>
                              <a:stretch/>
                            </pic:blipFill>
                            <pic:spPr bwMode="auto">
                              <a:xfrm>
                                <a:off x="0" y="302821"/>
                                <a:ext cx="1816925" cy="261257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97" name="正方形/長方形 397"/>
                            <wps:cNvSpPr/>
                            <wps:spPr>
                              <a:xfrm>
                                <a:off x="-7738" y="11876"/>
                                <a:ext cx="1828800" cy="28330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E64BF0" w14:textId="77777777" w:rsidR="002565FE" w:rsidRPr="002525E7" w:rsidRDefault="002565FE" w:rsidP="002565FE">
                                  <w:pPr>
                                    <w:jc w:val="center"/>
                                    <w:rPr>
                                      <w:rFonts w:ascii="Meiryo UI" w:eastAsia="Meiryo UI" w:hAnsi="Meiryo UI" w:cs="Meiryo UI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2525E7">
                                    <w:rPr>
                                      <w:rFonts w:ascii="Meiryo UI" w:eastAsia="Meiryo UI" w:hAnsi="Meiryo UI" w:cs="Meiryo UI" w:hint="eastAsia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開発者向けオプション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98" name="テキスト ボックス 398"/>
                          <wps:cNvSpPr txBox="1"/>
                          <wps:spPr>
                            <a:xfrm>
                              <a:off x="-66674" y="619125"/>
                              <a:ext cx="3238500" cy="48577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F1D165" w14:textId="77777777" w:rsidR="002565FE" w:rsidRPr="001A0999" w:rsidRDefault="002565FE" w:rsidP="002565FE">
                                <w:pPr>
                                  <w:rPr>
                                    <w:rFonts w:ascii="Meiryo UI" w:eastAsia="Meiryo UI" w:hAnsi="Meiryo UI" w:cs="Meiryo UI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Meiryo UI" w:eastAsia="Meiryo UI" w:hAnsi="Meiryo UI" w:cs="Meiryo UI" w:hint="eastAsia"/>
                                    <w:sz w:val="24"/>
                                    <w:szCs w:val="24"/>
                                  </w:rPr>
                                  <w:t>開発者オプションをON　　　　　　　　　にする。</w:t>
                                </w:r>
                              </w:p>
                              <w:p w14:paraId="53FACB1C" w14:textId="77777777" w:rsidR="002565FE" w:rsidRDefault="002565FE" w:rsidP="002565FE">
                                <w:pPr>
                                  <w:rPr>
                                    <w:rFonts w:ascii="Meiryo UI" w:eastAsia="Meiryo UI" w:hAnsi="Meiryo UI" w:cs="Meiryo UI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74ECC95" w14:textId="77777777" w:rsidR="002565FE" w:rsidRPr="00953076" w:rsidRDefault="002565FE" w:rsidP="002565FE">
                                <w:pPr>
                                  <w:rPr>
                                    <w:rFonts w:ascii="Meiryo UI" w:eastAsia="Meiryo UI" w:hAnsi="Meiryo UI" w:cs="Meiryo UI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Meiryo UI" w:eastAsia="Meiryo UI" w:hAnsi="Meiryo UI" w:cs="Meiryo UI" w:hint="eastAsia"/>
                                    <w:sz w:val="24"/>
                                    <w:szCs w:val="24"/>
                                  </w:rPr>
                                  <w:t>かい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99" name="図 399" descr="H:\90.(Personal)個人フォルダ\02.Technical\06.Iguchi\01.SDK_manual\タブレット写真\Screenshot_20170330-183700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8763" t="12608" b="79375"/>
                            <a:stretch/>
                          </pic:blipFill>
                          <pic:spPr bwMode="auto">
                            <a:xfrm>
                              <a:off x="1647825" y="609600"/>
                              <a:ext cx="561975" cy="38100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lumMod val="95000"/>
                                  <a:lumOff val="5000"/>
                                </a:sys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00" name="カギ線コネクタ 400"/>
                        <wps:cNvCnPr>
                          <a:stCxn id="397" idx="3"/>
                          <a:endCxn id="398" idx="3"/>
                        </wps:cNvCnPr>
                        <wps:spPr>
                          <a:xfrm>
                            <a:off x="1895474" y="141552"/>
                            <a:ext cx="1343026" cy="720459"/>
                          </a:xfrm>
                          <a:prstGeom prst="bentConnector3">
                            <a:avLst>
                              <a:gd name="adj1" fmla="val 117021"/>
                            </a:avLst>
                          </a:prstGeom>
                          <a:ln w="25400">
                            <a:solidFill>
                              <a:schemeClr val="tx1"/>
                            </a:solidFill>
                            <a:prstDash val="sys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392" o:spid="_x0000_s1262" style="position:absolute;left:0;text-align:left;margin-left:2.65pt;margin-top:11.4pt;width:255pt;height:86.95pt;z-index:252193792;mso-width-relative:margin;mso-height-relative:margin" coordsize="32385,11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">
                <v:group id="グループ化 393" o:spid="_x0000_s1263" style="position:absolute;width:32385;height:11048" coordorigin="-666" coordsize="32385,110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j/T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Jkm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7Y/03FAAAA3AAA&#10;AA8AAAAAAAAAAAAAAAAAqgIAAGRycy9kb3ducmV2LnhtbFBLBQYAAAAABAAEAPoAAACcAwAAAAA=&#10;">
                  <v:group id="グループ化 394" o:spid="_x0000_s1264" style="position:absolute;width:18288;height:5518" coordorigin="-77,118" coordsize="18288,55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FnOc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8TO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ExZznFAAAA3AAA&#10;AA8AAAAAAAAAAAAAAAAAqgIAAGRycy9kb3ducmV2LnhtbFBLBQYAAAAABAAEAPoAAACcAwAAAAA=&#10;">
                    <v:shape id="図 396" o:spid="_x0000_s1265" type="#_x0000_t75" style="position:absolute;top:3028;width:18169;height:2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9imrDAAAA3AAAAA8AAABkcnMvZG93bnJldi54bWxEj0FrAjEUhO8F/0N4gpeiWZWKrkZRi9Cr&#10;2168PTbPzeLmZUmyuv77Rij0OMzMN8xm19tG3MmH2rGC6SQDQVw6XXOl4Of7NF6CCBFZY+OYFDwp&#10;wG47eNtgrt2Dz3QvYiUShEOOCkyMbS5lKA1ZDBPXEifv6rzFmKSvpPb4SHDbyFmWLaTFmtOCwZaO&#10;hspb0VkFxcHs/enSVefmcLnZlujjs3tXajTs92sQkfr4H/5rf2kF89UCXmfSEZDb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72KasMAAADcAAAADwAAAAAAAAAAAAAAAACf&#10;AgAAZHJzL2Rvd25yZXYueG1sUEsFBgAAAAAEAAQA9wAAAI8DAAAAAA==&#10;" stroked="t" strokecolor="#0d0d0d">
                      <v:stroke joinstyle="round"/>
                      <v:imagedata r:id="rId101" o:title="Screenshot_20170330-183700" croptop="8263f" cropbottom="52019f"/>
                      <v:path arrowok="t"/>
                    </v:shape>
                    <v:rect id="正方形/長方形 397" o:spid="_x0000_s1266" style="position:absolute;left:-77;top:118;width:18287;height:28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5FycQA&#10;AADcAAAADwAAAGRycy9kb3ducmV2LnhtbESPQWvCQBSE70L/w/IKvemmFqpGVwkFoUglGvX+yD6z&#10;wezbkF01/vtuoeBxmJlvmMWqt424UedrxwreRwkI4tLpmisFx8N6OAXhA7LGxjEpeJCH1fJlsMBU&#10;uzvv6VaESkQI+xQVmBDaVEpfGrLoR64ljt7ZdRZDlF0ldYf3CLeNHCfJp7RYc1ww2NKXofJSXK2C&#10;0+myzZsfk2X1ZnN9TPNdsc0zpd5e+2wOIlAfnuH/9rdW8DGbwN+Ze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eRcnEAAAA3AAAAA8AAAAAAAAAAAAAAAAAmAIAAGRycy9k&#10;b3ducmV2LnhtbFBLBQYAAAAABAAEAPUAAACJAwAAAAA=&#10;" fillcolor="#404040 [2429]" stroked="f" strokeweight="2pt">
                      <v:textbox inset="0,0,0,0">
                        <w:txbxContent>
                          <w:p w:rsidR="002565FE" w:rsidRPr="002525E7" w:rsidRDefault="002565FE" w:rsidP="002565FE">
                            <w:pPr>
                              <w:jc w:val="center"/>
                              <w:rPr>
                                <w:rFonts w:ascii="Meiryo UI" w:eastAsia="Meiryo UI" w:hAnsi="Meiryo UI" w:cs="Meiryo UI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2525E7">
                              <w:rPr>
                                <w:rFonts w:ascii="Meiryo UI" w:eastAsia="Meiryo UI" w:hAnsi="Meiryo UI" w:cs="Meiryo UI"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開発者向けオプション</w:t>
                            </w:r>
                          </w:p>
                        </w:txbxContent>
                      </v:textbox>
                    </v:rect>
                  </v:group>
                  <v:shape id="テキスト ボックス 398" o:spid="_x0000_s1267" type="#_x0000_t202" style="position:absolute;left:-666;top:6191;width:32384;height:4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z9Y8MA&#10;AADcAAAADwAAAGRycy9kb3ducmV2LnhtbERPTYvCMBC9C/sfwix403QVRatRpCAuoge7XryNzdiW&#10;bSa1yWr115uDsMfH+54vW1OJGzWutKzgqx+BIM6sLjlXcPxZ9yYgnEfWWFkmBQ9ysFx8dOYYa3vn&#10;A91Sn4sQwi5GBYX3dSylywoy6Pq2Jg7cxTYGfYBNLnWD9xBuKjmIorE0WHJoKLCmpKDsN/0zCrbJ&#10;eo+H88BMnlWy2V1W9fV4GinV/WxXMxCeWv8vfru/tYLhNKwN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z9Y8MAAADcAAAADwAAAAAAAAAAAAAAAACYAgAAZHJzL2Rv&#10;d25yZXYueG1sUEsFBgAAAAAEAAQA9QAAAIgDAAAAAA==&#10;" filled="f" stroked="f" strokeweight=".5pt">
                    <v:textbox>
                      <w:txbxContent>
                        <w:p w:rsidR="002565FE" w:rsidRPr="001A0999" w:rsidRDefault="002565FE" w:rsidP="002565FE">
                          <w:pPr>
                            <w:rPr>
                              <w:rFonts w:ascii="Meiryo UI" w:eastAsia="Meiryo UI" w:hAnsi="Meiryo UI" w:cs="Meiryo UI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Meiryo UI" w:eastAsia="Meiryo UI" w:hAnsi="Meiryo UI" w:cs="Meiryo UI" w:hint="eastAsia"/>
                              <w:sz w:val="24"/>
                              <w:szCs w:val="24"/>
                            </w:rPr>
                            <w:t>開発者オプションをON　　　　　　　　　にする。</w:t>
                          </w:r>
                        </w:p>
                        <w:p w:rsidR="002565FE" w:rsidRDefault="002565FE" w:rsidP="002565FE">
                          <w:pPr>
                            <w:rPr>
                              <w:rFonts w:ascii="Meiryo UI" w:eastAsia="Meiryo UI" w:hAnsi="Meiryo UI" w:cs="Meiryo UI"/>
                              <w:sz w:val="24"/>
                              <w:szCs w:val="24"/>
                            </w:rPr>
                          </w:pPr>
                        </w:p>
                        <w:p w:rsidR="002565FE" w:rsidRPr="00953076" w:rsidRDefault="002565FE" w:rsidP="002565FE">
                          <w:pPr>
                            <w:rPr>
                              <w:rFonts w:ascii="Meiryo UI" w:eastAsia="Meiryo UI" w:hAnsi="Meiryo UI" w:cs="Meiryo UI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Meiryo UI" w:eastAsia="Meiryo UI" w:hAnsi="Meiryo UI" w:cs="Meiryo UI" w:hint="eastAsia"/>
                              <w:sz w:val="24"/>
                              <w:szCs w:val="24"/>
                            </w:rPr>
                            <w:t>かい</w:t>
                          </w:r>
                        </w:p>
                      </w:txbxContent>
                    </v:textbox>
                  </v:shape>
                  <v:shape id="図 399" o:spid="_x0000_s1268" type="#_x0000_t75" style="position:absolute;left:16478;top:6096;width:562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QwGzFAAAA3AAAAA8AAABkcnMvZG93bnJldi54bWxEj9FqwkAURN8L/YflFnyrG2spNbqKVgSx&#10;CE3MB1yy1ySavRt2V41/3xUKfRxm5gwzW/SmFVdyvrGsYDRMQBCXVjdcKSgOm9dPED4ga2wtk4I7&#10;eVjMn59mmGp744yueahEhLBPUUEdQpdK6cuaDPqh7Yijd7TOYIjSVVI7vEW4aeVbknxIgw3HhRo7&#10;+qqpPOcXo0BnJ9636+/VRb/fc7f7KapsXCg1eOmXUxCB+vAf/mtvtYLxZAKPM/EIyP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0MBsxQAAANwAAAAPAAAAAAAAAAAAAAAA&#10;AJ8CAABkcnMvZG93bnJldi54bWxQSwUGAAAAAAQABAD3AAAAkQMAAAAA&#10;" stroked="t" strokecolor="#0d0d0d">
                    <v:stroke joinstyle="round"/>
                    <v:imagedata r:id="rId101" o:title="Screenshot_20170330-183700" croptop="8263f" cropbottom="52019f" cropleft="51618f"/>
                    <v:path arrowok="t"/>
                  </v:shape>
                </v:group>
                <v:shape id="カギ線コネクタ 400" o:spid="_x0000_s1269" type="#_x0000_t34" style="position:absolute;left:18954;top:1415;width:13431;height:7205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Gq+MAAAADcAAAADwAAAGRycy9kb3ducmV2LnhtbERPTUsDMRC9C/6HMEJvNmupi6xNixS6&#10;CJ5cRXocNuNm62YSktiu/945CB4f73uzm/2kzpTyGNjA3bICRdwHO/Jg4P3tcPsAKhdki1NgMvBD&#10;GXbb66sNNjZc+JXOXRmUhHBu0IArJTZa596Rx7wMkVi4z5A8FoFp0DbhRcL9pFdVVWuPI0uDw0h7&#10;R/1X9+2lNx7r1KZjdO39cKo/XvanduyMWdzMT4+gCs3lX/znfrYG1pXMlzNyBPT2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KBqvjAAAAA3AAAAA8AAAAAAAAAAAAAAAAA&#10;oQIAAGRycy9kb3ducmV2LnhtbFBLBQYAAAAABAAEAPkAAACOAwAAAAA=&#10;" adj="25277" strokecolor="black [3213]" strokeweight="2pt">
                  <v:stroke dashstyle="3 1" endarrow="block"/>
                </v:shape>
              </v:group>
            </w:pict>
          </mc:Fallback>
        </mc:AlternateContent>
      </w:r>
    </w:p>
    <w:p w14:paraId="2BEDB2AE" w14:textId="77777777" w:rsidR="002565FE" w:rsidRPr="00B33F01" w:rsidRDefault="002565FE" w:rsidP="002565FE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サンプルコードの実行</w:t>
      </w:r>
    </w:p>
    <w:p w14:paraId="58EC7FF9" w14:textId="77777777" w:rsidR="002565FE" w:rsidRPr="00B33F01" w:rsidRDefault="002565FE" w:rsidP="002565FE">
      <w:pPr>
        <w:widowControl w:val="0"/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2565F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03F6473B" w14:textId="77777777" w:rsidR="002565FE" w:rsidRPr="00B33F01" w:rsidRDefault="002565FE" w:rsidP="002565FE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TAPIAを動かしてみる</w:t>
      </w:r>
    </w:p>
    <w:p w14:paraId="1A1758C2" w14:textId="77777777" w:rsidR="002565FE" w:rsidRPr="00B33F01" w:rsidRDefault="002565FE" w:rsidP="002565FE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2565F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0CB4D868" w14:textId="77777777" w:rsidR="002565FE" w:rsidRPr="00B33F01" w:rsidRDefault="002565FE" w:rsidP="002565FE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TAPIAプリのライフサイクル</w:t>
      </w:r>
    </w:p>
    <w:p w14:paraId="10DEBDAA" w14:textId="77777777" w:rsidR="002565FE" w:rsidRPr="00B33F01" w:rsidRDefault="002565FE" w:rsidP="002565FE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sectPr w:rsidR="002565FE" w:rsidRPr="00B33F01" w:rsidSect="002A30AF">
          <w:pgSz w:w="11907" w:h="16839" w:code="1"/>
          <w:pgMar w:top="765" w:right="1275" w:bottom="765" w:left="1050" w:header="708" w:footer="708" w:gutter="0"/>
          <w:pgNumType w:chapStyle="1"/>
          <w:cols w:space="720"/>
          <w:titlePg/>
          <w:docGrid w:linePitch="360"/>
        </w:sectPr>
      </w:pPr>
    </w:p>
    <w:p w14:paraId="4C1ED8DB" w14:textId="77777777" w:rsidR="006317EF" w:rsidRPr="00351692" w:rsidRDefault="002565FE" w:rsidP="00351692">
      <w:pPr>
        <w:pStyle w:val="af5"/>
        <w:widowControl w:val="0"/>
        <w:numPr>
          <w:ilvl w:val="0"/>
          <w:numId w:val="6"/>
        </w:numPr>
        <w:spacing w:after="0" w:line="440" w:lineRule="exact"/>
        <w:rPr>
          <w:rFonts w:ascii="Meiryo UI" w:eastAsia="Meiryo UI" w:hAnsi="Meiryo UI" w:cs="Meiryo UI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33F01">
        <w:rPr>
          <w:rFonts w:ascii="Meiryo UI" w:eastAsia="Meiryo UI" w:hAnsi="Meiryo UI" w:cs="Meiryo UI" w:hint="eastAsia"/>
          <w:b/>
          <w:color w:val="auto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TAPIA_SDKを利用する上での留意事項</w:t>
      </w:r>
    </w:p>
    <w:sectPr w:rsidR="006317EF" w:rsidRPr="00351692" w:rsidSect="002A30AF">
      <w:pgSz w:w="11907" w:h="16839" w:code="1"/>
      <w:pgMar w:top="765" w:right="1275" w:bottom="765" w:left="1050" w:header="708" w:footer="708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ABF591" w14:textId="77777777" w:rsidR="006C5C4C" w:rsidRDefault="006C5C4C">
      <w:pPr>
        <w:spacing w:after="0" w:line="240" w:lineRule="auto"/>
      </w:pPr>
      <w:r>
        <w:separator/>
      </w:r>
    </w:p>
  </w:endnote>
  <w:endnote w:type="continuationSeparator" w:id="0">
    <w:p w14:paraId="2F7BFDEF" w14:textId="77777777" w:rsidR="006C5C4C" w:rsidRDefault="006C5C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ＭＳ Ｐ明朝">
    <w:charset w:val="80"/>
    <w:family w:val="auto"/>
    <w:pitch w:val="variable"/>
    <w:sig w:usb0="E00002FF" w:usb1="6AC7FDFB" w:usb2="08000012" w:usb3="00000000" w:csb0="0002009F" w:csb1="00000000"/>
  </w:font>
  <w:font w:name="Meiryo UI">
    <w:charset w:val="80"/>
    <w:family w:val="auto"/>
    <w:pitch w:val="variable"/>
    <w:sig w:usb0="E00002FF" w:usb1="6AC7FFFF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ＭＳ Ｐゴシック">
    <w:charset w:val="80"/>
    <w:family w:val="modern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8123C1" w14:textId="77777777" w:rsidR="002B4967" w:rsidRDefault="002B4967">
    <w:pPr>
      <w:pStyle w:val="af0"/>
      <w:jc w:val="right"/>
    </w:pPr>
  </w:p>
  <w:sdt>
    <w:sdtPr>
      <w:id w:val="-1322124325"/>
      <w:docPartObj>
        <w:docPartGallery w:val="Page Numbers (Bottom of Page)"/>
        <w:docPartUnique/>
      </w:docPartObj>
    </w:sdtPr>
    <w:sdtEndPr>
      <w:rPr>
        <w:b/>
        <w:bCs/>
        <w:i/>
        <w:lang w:val="ja-JP"/>
      </w:rPr>
    </w:sdtEndPr>
    <w:sdtContent>
      <w:p w14:paraId="7D45657F" w14:textId="77777777" w:rsidR="002B4967" w:rsidRPr="00F65F0B" w:rsidRDefault="002B4967" w:rsidP="00BF1566">
        <w:pPr>
          <w:pStyle w:val="af0"/>
          <w:pBdr>
            <w:top w:val="single" w:sz="4" w:space="1" w:color="D9D9D9" w:themeColor="background1" w:themeShade="D9"/>
          </w:pBdr>
          <w:rPr>
            <w:b/>
            <w:bCs/>
            <w:i/>
          </w:rPr>
        </w:pPr>
        <w:r>
          <w:rPr>
            <w:rFonts w:hint="eastAsia"/>
            <w:noProof/>
          </w:rPr>
          <w:drawing>
            <wp:anchor distT="0" distB="0" distL="114300" distR="114300" simplePos="0" relativeHeight="251663360" behindDoc="1" locked="0" layoutInCell="1" allowOverlap="1" wp14:anchorId="4AF665B0" wp14:editId="69A7EAB3">
              <wp:simplePos x="0" y="0"/>
              <wp:positionH relativeFrom="column">
                <wp:posOffset>5915025</wp:posOffset>
              </wp:positionH>
              <wp:positionV relativeFrom="paragraph">
                <wp:posOffset>27940</wp:posOffset>
              </wp:positionV>
              <wp:extent cx="685800" cy="685800"/>
              <wp:effectExtent l="0" t="0" r="0" b="0"/>
              <wp:wrapNone/>
              <wp:docPr id="53" name="図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9B7A45" w:rsidRPr="009B7A45">
          <w:rPr>
            <w:b/>
            <w:bCs/>
            <w:noProof/>
          </w:rPr>
          <w:t>2</w:t>
        </w:r>
        <w:r>
          <w:rPr>
            <w:b/>
            <w:bCs/>
          </w:rPr>
          <w:fldChar w:fldCharType="end"/>
        </w:r>
        <w:r w:rsidRPr="00F65F0B">
          <w:rPr>
            <w:b/>
            <w:bCs/>
          </w:rPr>
          <w:t xml:space="preserve"> | </w:t>
        </w:r>
        <w:r>
          <w:rPr>
            <w:rFonts w:hint="eastAsia"/>
            <w:b/>
            <w:bCs/>
            <w:lang w:val="ja-JP"/>
          </w:rPr>
          <w:t xml:space="preserve">　</w:t>
        </w:r>
        <w:r w:rsidRPr="00F65F0B">
          <w:rPr>
            <w:rFonts w:hint="eastAsia"/>
            <w:b/>
            <w:bCs/>
            <w:i/>
          </w:rPr>
          <w:t xml:space="preserve">TAPIA </w:t>
        </w:r>
        <w:r w:rsidRPr="00F65F0B">
          <w:rPr>
            <w:b/>
            <w:bCs/>
            <w:i/>
          </w:rPr>
          <w:t xml:space="preserve">Developer’s association. MJI Inc. </w:t>
        </w:r>
        <w:r>
          <w:rPr>
            <w:b/>
            <w:bCs/>
            <w:i/>
          </w:rPr>
          <w:t>201</w:t>
        </w:r>
        <w:r>
          <w:rPr>
            <w:rFonts w:hint="eastAsia"/>
            <w:b/>
            <w:bCs/>
            <w:i/>
          </w:rPr>
          <w:t>7</w:t>
        </w:r>
        <w:r>
          <w:rPr>
            <w:b/>
            <w:bCs/>
            <w:i/>
          </w:rPr>
          <w:t>.</w:t>
        </w:r>
      </w:p>
    </w:sdtContent>
  </w:sdt>
  <w:p w14:paraId="6A53B6CA" w14:textId="77777777" w:rsidR="002B4967" w:rsidRPr="00BF1566" w:rsidRDefault="002B4967">
    <w:pPr>
      <w:pStyle w:val="af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39790828"/>
      <w:docPartObj>
        <w:docPartGallery w:val="Page Numbers (Bottom of Page)"/>
        <w:docPartUnique/>
      </w:docPartObj>
    </w:sdtPr>
    <w:sdtEndPr>
      <w:rPr>
        <w:b/>
        <w:bCs/>
        <w:i/>
        <w:lang w:val="ja-JP"/>
      </w:rPr>
    </w:sdtEndPr>
    <w:sdtContent>
      <w:p w14:paraId="422B42F8" w14:textId="77777777" w:rsidR="002B4967" w:rsidRPr="00F65F0B" w:rsidRDefault="002B4967" w:rsidP="00F65F0B">
        <w:pPr>
          <w:pStyle w:val="af0"/>
          <w:pBdr>
            <w:top w:val="single" w:sz="4" w:space="1" w:color="D9D9D9" w:themeColor="background1" w:themeShade="D9"/>
          </w:pBdr>
          <w:rPr>
            <w:b/>
            <w:bCs/>
            <w:i/>
          </w:rPr>
        </w:pPr>
        <w:r>
          <w:rPr>
            <w:rFonts w:hint="eastAsia"/>
            <w:noProof/>
          </w:rPr>
          <w:drawing>
            <wp:anchor distT="0" distB="0" distL="114300" distR="114300" simplePos="0" relativeHeight="251661312" behindDoc="1" locked="0" layoutInCell="1" allowOverlap="1" wp14:anchorId="50163054" wp14:editId="7E48E585">
              <wp:simplePos x="0" y="0"/>
              <wp:positionH relativeFrom="column">
                <wp:posOffset>5915025</wp:posOffset>
              </wp:positionH>
              <wp:positionV relativeFrom="paragraph">
                <wp:posOffset>27940</wp:posOffset>
              </wp:positionV>
              <wp:extent cx="685800" cy="685800"/>
              <wp:effectExtent l="0" t="0" r="0" b="0"/>
              <wp:wrapNone/>
              <wp:docPr id="55" name="図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625871" w:rsidRPr="00625871">
          <w:rPr>
            <w:b/>
            <w:bCs/>
            <w:noProof/>
          </w:rPr>
          <w:t>27</w:t>
        </w:r>
        <w:r>
          <w:rPr>
            <w:b/>
            <w:bCs/>
          </w:rPr>
          <w:fldChar w:fldCharType="end"/>
        </w:r>
        <w:r w:rsidRPr="00F65F0B">
          <w:rPr>
            <w:b/>
            <w:bCs/>
          </w:rPr>
          <w:t xml:space="preserve"> | </w:t>
        </w:r>
        <w:r>
          <w:rPr>
            <w:rFonts w:hint="eastAsia"/>
            <w:b/>
            <w:bCs/>
            <w:lang w:val="ja-JP"/>
          </w:rPr>
          <w:t xml:space="preserve">　</w:t>
        </w:r>
        <w:r w:rsidRPr="00F65F0B">
          <w:rPr>
            <w:rFonts w:hint="eastAsia"/>
            <w:b/>
            <w:bCs/>
            <w:i/>
          </w:rPr>
          <w:t xml:space="preserve">TAPIA </w:t>
        </w:r>
        <w:r w:rsidRPr="00F65F0B">
          <w:rPr>
            <w:b/>
            <w:bCs/>
            <w:i/>
          </w:rPr>
          <w:t xml:space="preserve">Developer’s association. MJI Inc. </w:t>
        </w:r>
        <w:r>
          <w:rPr>
            <w:rFonts w:hint="eastAsia"/>
            <w:b/>
            <w:bCs/>
            <w:i/>
          </w:rPr>
          <w:t>2017</w:t>
        </w:r>
        <w:r>
          <w:rPr>
            <w:b/>
            <w:bCs/>
            <w:i/>
          </w:rPr>
          <w:t>.</w:t>
        </w:r>
      </w:p>
    </w:sdtContent>
  </w:sdt>
  <w:p w14:paraId="10B4F94A" w14:textId="77777777" w:rsidR="002B4967" w:rsidRDefault="002B4967">
    <w:pPr>
      <w:pStyle w:val="af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009C8A" w14:textId="77777777" w:rsidR="006C5C4C" w:rsidRDefault="006C5C4C">
      <w:pPr>
        <w:spacing w:after="0" w:line="240" w:lineRule="auto"/>
      </w:pPr>
      <w:r>
        <w:separator/>
      </w:r>
    </w:p>
  </w:footnote>
  <w:footnote w:type="continuationSeparator" w:id="0">
    <w:p w14:paraId="636A7328" w14:textId="77777777" w:rsidR="006C5C4C" w:rsidRDefault="006C5C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136D5F" w14:textId="77777777" w:rsidR="002B4967" w:rsidRDefault="002B4967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0A0A49B" wp14:editId="1DD790FF">
              <wp:simplePos x="0" y="0"/>
              <wp:positionH relativeFrom="column">
                <wp:posOffset>-133350</wp:posOffset>
              </wp:positionH>
              <wp:positionV relativeFrom="paragraph">
                <wp:posOffset>293370</wp:posOffset>
              </wp:positionV>
              <wp:extent cx="6276975" cy="45719"/>
              <wp:effectExtent l="0" t="0" r="9525" b="0"/>
              <wp:wrapNone/>
              <wp:docPr id="17" name="正方形/長方形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6975" cy="45719"/>
                      </a:xfrm>
                      <a:prstGeom prst="rect">
                        <a:avLst/>
                      </a:prstGeom>
                      <a:solidFill>
                        <a:srgbClr val="A5D36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正方形/長方形 17" o:spid="_x0000_s1026" style="position:absolute;left:0;text-align:left;margin-left:-10.5pt;margin-top:23.1pt;width:494.25pt;height: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" fillcolor="#a5d364" stroked="f" strokeweight="2pt"/>
          </w:pict>
        </mc:Fallback>
      </mc:AlternateContent>
    </w:r>
    <w:r>
      <w:rPr>
        <w:noProof/>
      </w:rPr>
      <w:drawing>
        <wp:inline distT="0" distB="0" distL="0" distR="0" wp14:anchorId="71E2536F" wp14:editId="12A7D07F">
          <wp:extent cx="609600" cy="309923"/>
          <wp:effectExtent l="0" t="0" r="0" b="0"/>
          <wp:docPr id="52" name="図 5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1380" cy="326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F81CC4" w14:textId="77777777" w:rsidR="002B4967" w:rsidRDefault="002B4967" w:rsidP="00F65F0B">
    <w:pPr>
      <w:pStyle w:val="ae"/>
      <w:jc w:val="right"/>
    </w:pPr>
  </w:p>
  <w:p w14:paraId="2774954C" w14:textId="77777777" w:rsidR="002B4967" w:rsidRDefault="002B4967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9E3C618" wp14:editId="6233643A">
              <wp:simplePos x="0" y="0"/>
              <wp:positionH relativeFrom="column">
                <wp:posOffset>-190500</wp:posOffset>
              </wp:positionH>
              <wp:positionV relativeFrom="paragraph">
                <wp:posOffset>297815</wp:posOffset>
              </wp:positionV>
              <wp:extent cx="6276975" cy="45719"/>
              <wp:effectExtent l="0" t="0" r="9525" b="0"/>
              <wp:wrapNone/>
              <wp:docPr id="5" name="正方形/長方形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6975" cy="45719"/>
                      </a:xfrm>
                      <a:prstGeom prst="rect">
                        <a:avLst/>
                      </a:prstGeom>
                      <a:solidFill>
                        <a:srgbClr val="A5D36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正方形/長方形 5" o:spid="_x0000_s1026" style="position:absolute;left:0;text-align:left;margin-left:-15pt;margin-top:23.45pt;width:494.25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" fillcolor="#a5d364" stroked="f" strokeweight="2pt"/>
          </w:pict>
        </mc:Fallback>
      </mc:AlternateContent>
    </w:r>
    <w:r>
      <w:rPr>
        <w:noProof/>
      </w:rPr>
      <w:drawing>
        <wp:inline distT="0" distB="0" distL="0" distR="0" wp14:anchorId="6898F948" wp14:editId="4FA034CB">
          <wp:extent cx="609600" cy="309923"/>
          <wp:effectExtent l="0" t="0" r="0" b="0"/>
          <wp:docPr id="54" name="図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1380" cy="326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ACBB4D" w14:textId="77777777" w:rsidR="002B4967" w:rsidRDefault="002B4967" w:rsidP="00BA322F">
    <w:pPr>
      <w:pStyle w:val="ae"/>
      <w:ind w:right="200"/>
      <w:jc w:val="right"/>
    </w:pPr>
  </w:p>
  <w:p w14:paraId="439A7CB2" w14:textId="77777777" w:rsidR="002B4967" w:rsidRDefault="002B4967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4D9A2BCE" wp14:editId="2E8F6DDB">
              <wp:simplePos x="0" y="0"/>
              <wp:positionH relativeFrom="column">
                <wp:posOffset>-190500</wp:posOffset>
              </wp:positionH>
              <wp:positionV relativeFrom="paragraph">
                <wp:posOffset>297815</wp:posOffset>
              </wp:positionV>
              <wp:extent cx="6276975" cy="45719"/>
              <wp:effectExtent l="0" t="0" r="9525" b="0"/>
              <wp:wrapNone/>
              <wp:docPr id="11" name="正方形/長方形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6975" cy="45719"/>
                      </a:xfrm>
                      <a:prstGeom prst="rect">
                        <a:avLst/>
                      </a:prstGeom>
                      <a:solidFill>
                        <a:srgbClr val="A5D36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正方形/長方形 11" o:spid="_x0000_s1026" style="position:absolute;left:0;text-align:left;margin-left:-15pt;margin-top:23.45pt;width:494.25pt;height:3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" fillcolor="#a5d364" stroked="f" strokeweight="2pt"/>
          </w:pict>
        </mc:Fallback>
      </mc:AlternateContent>
    </w:r>
    <w:r>
      <w:rPr>
        <w:noProof/>
      </w:rPr>
      <w:drawing>
        <wp:inline distT="0" distB="0" distL="0" distR="0" wp14:anchorId="4F76333D" wp14:editId="04988C59">
          <wp:extent cx="609600" cy="309923"/>
          <wp:effectExtent l="0" t="0" r="0" b="0"/>
          <wp:docPr id="61" name="図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1380" cy="326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1A1ACE" w14:textId="77777777" w:rsidR="002565FE" w:rsidRDefault="002565FE" w:rsidP="00BA322F">
    <w:pPr>
      <w:pStyle w:val="ae"/>
      <w:ind w:right="200"/>
      <w:jc w:val="right"/>
    </w:pPr>
  </w:p>
  <w:p w14:paraId="4A834ECA" w14:textId="77777777" w:rsidR="002565FE" w:rsidRDefault="002565FE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6B4CD5FF" wp14:editId="7DBA8328">
              <wp:simplePos x="0" y="0"/>
              <wp:positionH relativeFrom="column">
                <wp:posOffset>-190500</wp:posOffset>
              </wp:positionH>
              <wp:positionV relativeFrom="paragraph">
                <wp:posOffset>297815</wp:posOffset>
              </wp:positionV>
              <wp:extent cx="6276975" cy="45719"/>
              <wp:effectExtent l="0" t="0" r="9525" b="0"/>
              <wp:wrapNone/>
              <wp:docPr id="6144" name="正方形/長方形 61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6975" cy="45719"/>
                      </a:xfrm>
                      <a:prstGeom prst="rect">
                        <a:avLst/>
                      </a:prstGeom>
                      <a:solidFill>
                        <a:srgbClr val="A5D364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正方形/長方形 6144" o:spid="_x0000_s1026" style="position:absolute;left:0;text-align:left;margin-left:-15pt;margin-top:23.45pt;width:494.25pt;height:3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" fillcolor="#a5d364" stroked="f" strokeweight="2pt"/>
          </w:pict>
        </mc:Fallback>
      </mc:AlternateContent>
    </w:r>
    <w:r>
      <w:rPr>
        <w:noProof/>
      </w:rPr>
      <w:drawing>
        <wp:inline distT="0" distB="0" distL="0" distR="0" wp14:anchorId="7746888B" wp14:editId="67F135CE">
          <wp:extent cx="609600" cy="309923"/>
          <wp:effectExtent l="0" t="0" r="0" b="0"/>
          <wp:docPr id="6163" name="図 61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1380" cy="326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336A3"/>
    <w:multiLevelType w:val="hybridMultilevel"/>
    <w:tmpl w:val="76A2936C"/>
    <w:lvl w:ilvl="0" w:tplc="9ABA48A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03976CD5"/>
    <w:multiLevelType w:val="multilevel"/>
    <w:tmpl w:val="B678A3A8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04EE4812"/>
    <w:multiLevelType w:val="hybridMultilevel"/>
    <w:tmpl w:val="57B8BB3C"/>
    <w:lvl w:ilvl="0" w:tplc="66E24DE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05775BFB"/>
    <w:multiLevelType w:val="hybridMultilevel"/>
    <w:tmpl w:val="EC2AC2FE"/>
    <w:lvl w:ilvl="0" w:tplc="E54AD4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0C3F09ED"/>
    <w:multiLevelType w:val="multilevel"/>
    <w:tmpl w:val="CD40BF9A"/>
    <w:styleLink w:val="1"/>
    <w:lvl w:ilvl="0">
      <w:start w:val="1"/>
      <w:numFmt w:val="bullet"/>
      <w:pStyle w:val="10"/>
      <w:lvlText w:val=""/>
      <w:lvlJc w:val="left"/>
      <w:pPr>
        <w:ind w:left="245" w:hanging="245"/>
      </w:pPr>
      <w:rPr>
        <w:rFonts w:ascii="Wingdings 2" w:eastAsia="Wingdings 2" w:hAnsi="Wingdings 2" w:hint="default"/>
        <w:color w:val="FE8637" w:themeColor="accent1"/>
        <w:sz w:val="16"/>
      </w:rPr>
    </w:lvl>
    <w:lvl w:ilvl="1">
      <w:start w:val="1"/>
      <w:numFmt w:val="bullet"/>
      <w:pStyle w:val="20"/>
      <w:lvlText w:val=""/>
      <w:lvlJc w:val="left"/>
      <w:pPr>
        <w:ind w:left="490" w:hanging="245"/>
      </w:pPr>
      <w:rPr>
        <w:rFonts w:ascii="Symbol" w:eastAsia="Symbol" w:hAnsi="Symbol" w:hint="default"/>
        <w:color w:val="FE8637" w:themeColor="accent1"/>
        <w:sz w:val="18"/>
      </w:rPr>
    </w:lvl>
    <w:lvl w:ilvl="2">
      <w:start w:val="1"/>
      <w:numFmt w:val="bullet"/>
      <w:lvlText w:val=""/>
      <w:lvlJc w:val="left"/>
      <w:pPr>
        <w:ind w:left="735" w:hanging="245"/>
      </w:pPr>
      <w:rPr>
        <w:rFonts w:ascii="Symbol" w:eastAsia="Symbol" w:hAnsi="Symbol" w:hint="default"/>
        <w:color w:val="FE8637" w:themeColor="accent1"/>
        <w:sz w:val="18"/>
      </w:rPr>
    </w:lvl>
    <w:lvl w:ilvl="3">
      <w:start w:val="1"/>
      <w:numFmt w:val="bullet"/>
      <w:lvlText w:val=""/>
      <w:lvlJc w:val="left"/>
      <w:pPr>
        <w:ind w:left="980" w:hanging="245"/>
      </w:pPr>
      <w:rPr>
        <w:rFonts w:ascii="Symbol" w:eastAsia="Symbol" w:hAnsi="Symbol" w:hint="default"/>
        <w:color w:val="E65B01" w:themeColor="accent1" w:themeShade="BF"/>
        <w:sz w:val="12"/>
      </w:rPr>
    </w:lvl>
    <w:lvl w:ilvl="4">
      <w:start w:val="1"/>
      <w:numFmt w:val="bullet"/>
      <w:lvlText w:val=""/>
      <w:lvlJc w:val="left"/>
      <w:pPr>
        <w:ind w:left="1225" w:hanging="245"/>
      </w:pPr>
      <w:rPr>
        <w:rFonts w:ascii="Symbol" w:eastAsia="Symbol" w:hAnsi="Symbol" w:hint="default"/>
        <w:color w:val="E65B01" w:themeColor="accent1" w:themeShade="BF"/>
        <w:sz w:val="12"/>
      </w:rPr>
    </w:lvl>
    <w:lvl w:ilvl="5">
      <w:start w:val="1"/>
      <w:numFmt w:val="bullet"/>
      <w:lvlText w:val=""/>
      <w:lvlJc w:val="left"/>
      <w:pPr>
        <w:ind w:left="1470" w:hanging="245"/>
      </w:pPr>
      <w:rPr>
        <w:rFonts w:ascii="Symbol" w:eastAsia="Symbol" w:hAnsi="Symbol" w:hint="default"/>
        <w:color w:val="777C84" w:themeColor="accent6"/>
        <w:sz w:val="12"/>
      </w:rPr>
    </w:lvl>
    <w:lvl w:ilvl="6">
      <w:start w:val="1"/>
      <w:numFmt w:val="bullet"/>
      <w:lvlText w:val=""/>
      <w:lvlJc w:val="left"/>
      <w:pPr>
        <w:ind w:left="1715" w:hanging="245"/>
      </w:pPr>
      <w:rPr>
        <w:rFonts w:ascii="Symbol" w:eastAsia="Symbol" w:hAnsi="Symbol" w:hint="default"/>
        <w:color w:val="777C84" w:themeColor="accent6"/>
        <w:sz w:val="12"/>
      </w:rPr>
    </w:lvl>
    <w:lvl w:ilvl="7">
      <w:start w:val="1"/>
      <w:numFmt w:val="bullet"/>
      <w:lvlText w:val=""/>
      <w:lvlJc w:val="left"/>
      <w:pPr>
        <w:ind w:left="1960" w:hanging="245"/>
      </w:pPr>
      <w:rPr>
        <w:rFonts w:ascii="Symbol" w:eastAsia="Symbol" w:hAnsi="Symbol" w:hint="default"/>
        <w:color w:val="777C84" w:themeColor="accent6"/>
        <w:sz w:val="12"/>
      </w:rPr>
    </w:lvl>
    <w:lvl w:ilvl="8">
      <w:start w:val="1"/>
      <w:numFmt w:val="bullet"/>
      <w:lvlText w:val=""/>
      <w:lvlJc w:val="left"/>
      <w:pPr>
        <w:ind w:left="2205" w:hanging="245"/>
      </w:pPr>
      <w:rPr>
        <w:rFonts w:ascii="Symbol" w:eastAsia="Symbol" w:hAnsi="Symbol" w:hint="default"/>
        <w:color w:val="777C84" w:themeColor="accent6"/>
        <w:sz w:val="12"/>
      </w:rPr>
    </w:lvl>
  </w:abstractNum>
  <w:abstractNum w:abstractNumId="5">
    <w:nsid w:val="10D57A49"/>
    <w:multiLevelType w:val="hybridMultilevel"/>
    <w:tmpl w:val="189447D8"/>
    <w:lvl w:ilvl="0" w:tplc="98AA329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134D165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7FE329B"/>
    <w:multiLevelType w:val="hybridMultilevel"/>
    <w:tmpl w:val="43FA1EF8"/>
    <w:lvl w:ilvl="0" w:tplc="289C4B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>
    <w:nsid w:val="197E3499"/>
    <w:multiLevelType w:val="multilevel"/>
    <w:tmpl w:val="85C08436"/>
    <w:styleLink w:val="11"/>
    <w:lvl w:ilvl="0">
      <w:start w:val="1"/>
      <w:numFmt w:val="decimal"/>
      <w:lvlText w:val="%1)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576" w:hanging="288"/>
      </w:pPr>
      <w:rPr>
        <w:rFonts w:hint="default"/>
        <w:color w:val="575F6D" w:themeColor="text2"/>
      </w:rPr>
    </w:lvl>
    <w:lvl w:ilvl="2">
      <w:start w:val="1"/>
      <w:numFmt w:val="lowerRoman"/>
      <w:lvlText w:val="%3)"/>
      <w:lvlJc w:val="left"/>
      <w:pPr>
        <w:ind w:left="864" w:hanging="288"/>
      </w:pPr>
      <w:rPr>
        <w:rFonts w:hint="default"/>
        <w:color w:val="575F6D" w:themeColor="text2"/>
      </w:rPr>
    </w:lvl>
    <w:lvl w:ilvl="3">
      <w:start w:val="1"/>
      <w:numFmt w:val="decimal"/>
      <w:lvlText w:val="(%4)"/>
      <w:lvlJc w:val="left"/>
      <w:pPr>
        <w:ind w:left="1152" w:hanging="288"/>
      </w:pPr>
      <w:rPr>
        <w:rFonts w:hint="default"/>
        <w:color w:val="575F6D" w:themeColor="text2"/>
      </w:rPr>
    </w:lvl>
    <w:lvl w:ilvl="4">
      <w:start w:val="1"/>
      <w:numFmt w:val="lowerLetter"/>
      <w:lvlText w:val="(%5)"/>
      <w:lvlJc w:val="left"/>
      <w:pPr>
        <w:ind w:left="1440" w:hanging="288"/>
      </w:pPr>
      <w:rPr>
        <w:rFonts w:hint="default"/>
        <w:color w:val="575F6D" w:themeColor="text2"/>
      </w:rPr>
    </w:lvl>
    <w:lvl w:ilvl="5">
      <w:start w:val="1"/>
      <w:numFmt w:val="lowerRoman"/>
      <w:lvlText w:val="(%6)"/>
      <w:lvlJc w:val="left"/>
      <w:pPr>
        <w:ind w:left="1728" w:hanging="288"/>
      </w:pPr>
      <w:rPr>
        <w:rFonts w:hint="default"/>
        <w:color w:val="575F6D" w:themeColor="text2"/>
      </w:rPr>
    </w:lvl>
    <w:lvl w:ilvl="6">
      <w:start w:val="1"/>
      <w:numFmt w:val="decimal"/>
      <w:lvlText w:val="%7."/>
      <w:lvlJc w:val="left"/>
      <w:pPr>
        <w:ind w:left="2016" w:hanging="288"/>
      </w:pPr>
      <w:rPr>
        <w:rFonts w:hint="default"/>
        <w:color w:val="575F6D" w:themeColor="text2"/>
      </w:rPr>
    </w:lvl>
    <w:lvl w:ilvl="7">
      <w:start w:val="1"/>
      <w:numFmt w:val="lowerLetter"/>
      <w:lvlText w:val="%8."/>
      <w:lvlJc w:val="left"/>
      <w:pPr>
        <w:ind w:left="2304" w:hanging="288"/>
      </w:pPr>
      <w:rPr>
        <w:rFonts w:hint="default"/>
        <w:color w:val="575F6D" w:themeColor="text2"/>
      </w:rPr>
    </w:lvl>
    <w:lvl w:ilvl="8">
      <w:start w:val="1"/>
      <w:numFmt w:val="lowerRoman"/>
      <w:lvlText w:val="%9."/>
      <w:lvlJc w:val="left"/>
      <w:pPr>
        <w:ind w:left="2592" w:hanging="288"/>
      </w:pPr>
      <w:rPr>
        <w:rFonts w:hint="default"/>
        <w:color w:val="575F6D" w:themeColor="text2"/>
      </w:rPr>
    </w:lvl>
  </w:abstractNum>
  <w:abstractNum w:abstractNumId="9">
    <w:nsid w:val="1BA40768"/>
    <w:multiLevelType w:val="hybridMultilevel"/>
    <w:tmpl w:val="F2044AD6"/>
    <w:lvl w:ilvl="0" w:tplc="B772115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>
    <w:nsid w:val="20371B4F"/>
    <w:multiLevelType w:val="multilevel"/>
    <w:tmpl w:val="ABFA3E08"/>
    <w:lvl w:ilvl="0">
      <w:start w:val="5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5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1">
    <w:nsid w:val="2A1E0976"/>
    <w:multiLevelType w:val="hybridMultilevel"/>
    <w:tmpl w:val="E18A2FC4"/>
    <w:lvl w:ilvl="0" w:tplc="905C880E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>
    <w:nsid w:val="2BE36701"/>
    <w:multiLevelType w:val="multilevel"/>
    <w:tmpl w:val="0409001F"/>
    <w:styleLink w:val="1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2F120287"/>
    <w:multiLevelType w:val="hybridMultilevel"/>
    <w:tmpl w:val="8346BA38"/>
    <w:lvl w:ilvl="0" w:tplc="4962B22A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>
    <w:nsid w:val="30527F61"/>
    <w:multiLevelType w:val="hybridMultilevel"/>
    <w:tmpl w:val="4016E7BC"/>
    <w:lvl w:ilvl="0" w:tplc="11CAC2D6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>
    <w:nsid w:val="309B75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3B560AD5"/>
    <w:multiLevelType w:val="multilevel"/>
    <w:tmpl w:val="E1D2F88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>
    <w:nsid w:val="3BAE2F8B"/>
    <w:multiLevelType w:val="hybridMultilevel"/>
    <w:tmpl w:val="FA26311E"/>
    <w:lvl w:ilvl="0" w:tplc="55868140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>
    <w:nsid w:val="3E225301"/>
    <w:multiLevelType w:val="hybridMultilevel"/>
    <w:tmpl w:val="DF6CE7E8"/>
    <w:lvl w:ilvl="0" w:tplc="AB14A238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19">
    <w:nsid w:val="3E601E09"/>
    <w:multiLevelType w:val="hybridMultilevel"/>
    <w:tmpl w:val="4E3E1694"/>
    <w:lvl w:ilvl="0" w:tplc="B8C05200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>
    <w:nsid w:val="44A64A6F"/>
    <w:multiLevelType w:val="hybridMultilevel"/>
    <w:tmpl w:val="0E5C265A"/>
    <w:lvl w:ilvl="0" w:tplc="10A0062C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>
    <w:nsid w:val="4D0F0D34"/>
    <w:multiLevelType w:val="hybridMultilevel"/>
    <w:tmpl w:val="870684F0"/>
    <w:lvl w:ilvl="0" w:tplc="C232799A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2">
    <w:nsid w:val="4E3049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>
    <w:nsid w:val="5076009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51405D9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>
    <w:nsid w:val="566808E3"/>
    <w:multiLevelType w:val="hybridMultilevel"/>
    <w:tmpl w:val="7BE8E514"/>
    <w:lvl w:ilvl="0" w:tplc="25E2BF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6">
    <w:nsid w:val="58D4076C"/>
    <w:multiLevelType w:val="multilevel"/>
    <w:tmpl w:val="E1D2F88E"/>
    <w:lvl w:ilvl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134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276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417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559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701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843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984" w:hanging="1559"/>
      </w:pPr>
      <w:rPr>
        <w:rFonts w:hint="eastAsia"/>
      </w:rPr>
    </w:lvl>
  </w:abstractNum>
  <w:abstractNum w:abstractNumId="27">
    <w:nsid w:val="651816DB"/>
    <w:multiLevelType w:val="hybridMultilevel"/>
    <w:tmpl w:val="87647D94"/>
    <w:lvl w:ilvl="0" w:tplc="BAF49B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8">
    <w:nsid w:val="675F65B3"/>
    <w:multiLevelType w:val="hybridMultilevel"/>
    <w:tmpl w:val="CC92BD0C"/>
    <w:lvl w:ilvl="0" w:tplc="93A47AE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9">
    <w:nsid w:val="6A883E7A"/>
    <w:multiLevelType w:val="hybridMultilevel"/>
    <w:tmpl w:val="250CAE46"/>
    <w:lvl w:ilvl="0" w:tplc="3B1E57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0">
    <w:nsid w:val="6E6D2547"/>
    <w:multiLevelType w:val="multilevel"/>
    <w:tmpl w:val="A30440E4"/>
    <w:lvl w:ilvl="0">
      <w:start w:val="4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694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B4602D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2">
    <w:nsid w:val="7B9E2F65"/>
    <w:multiLevelType w:val="hybridMultilevel"/>
    <w:tmpl w:val="0176581A"/>
    <w:lvl w:ilvl="0" w:tplc="130C329C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4"/>
  </w:num>
  <w:num w:numId="2">
    <w:abstractNumId w:val="8"/>
  </w:num>
  <w:num w:numId="3">
    <w:abstractNumId w:val="4"/>
  </w:num>
  <w:num w:numId="4">
    <w:abstractNumId w:val="31"/>
  </w:num>
  <w:num w:numId="5">
    <w:abstractNumId w:val="12"/>
  </w:num>
  <w:num w:numId="6">
    <w:abstractNumId w:val="1"/>
  </w:num>
  <w:num w:numId="7">
    <w:abstractNumId w:val="22"/>
  </w:num>
  <w:num w:numId="8">
    <w:abstractNumId w:val="30"/>
  </w:num>
  <w:num w:numId="9">
    <w:abstractNumId w:val="24"/>
  </w:num>
  <w:num w:numId="10">
    <w:abstractNumId w:val="15"/>
  </w:num>
  <w:num w:numId="11">
    <w:abstractNumId w:val="6"/>
  </w:num>
  <w:num w:numId="12">
    <w:abstractNumId w:val="23"/>
  </w:num>
  <w:num w:numId="13">
    <w:abstractNumId w:val="29"/>
  </w:num>
  <w:num w:numId="14">
    <w:abstractNumId w:val="28"/>
  </w:num>
  <w:num w:numId="15">
    <w:abstractNumId w:val="16"/>
  </w:num>
  <w:num w:numId="16">
    <w:abstractNumId w:val="10"/>
  </w:num>
  <w:num w:numId="17">
    <w:abstractNumId w:val="26"/>
  </w:num>
  <w:num w:numId="18">
    <w:abstractNumId w:val="7"/>
  </w:num>
  <w:num w:numId="19">
    <w:abstractNumId w:val="2"/>
  </w:num>
  <w:num w:numId="20">
    <w:abstractNumId w:val="18"/>
  </w:num>
  <w:num w:numId="21">
    <w:abstractNumId w:val="0"/>
  </w:num>
  <w:num w:numId="22">
    <w:abstractNumId w:val="20"/>
  </w:num>
  <w:num w:numId="23">
    <w:abstractNumId w:val="3"/>
  </w:num>
  <w:num w:numId="24">
    <w:abstractNumId w:val="14"/>
  </w:num>
  <w:num w:numId="25">
    <w:abstractNumId w:val="19"/>
  </w:num>
  <w:num w:numId="26">
    <w:abstractNumId w:val="5"/>
  </w:num>
  <w:num w:numId="27">
    <w:abstractNumId w:val="17"/>
  </w:num>
  <w:num w:numId="28">
    <w:abstractNumId w:val="11"/>
  </w:num>
  <w:num w:numId="29">
    <w:abstractNumId w:val="9"/>
  </w:num>
  <w:num w:numId="30">
    <w:abstractNumId w:val="27"/>
  </w:num>
  <w:num w:numId="31">
    <w:abstractNumId w:val="21"/>
  </w:num>
  <w:num w:numId="32">
    <w:abstractNumId w:val="32"/>
  </w:num>
  <w:num w:numId="33">
    <w:abstractNumId w:val="13"/>
  </w:num>
  <w:num w:numId="34">
    <w:abstractNumId w:val="2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bordersDoNotSurroundHeader/>
  <w:bordersDoNotSurroundFooter/>
  <w:hideSpellingErrors/>
  <w:hideGrammaticalErrors/>
  <w:attachedTemplate r:id="rId1"/>
  <w:defaultTabStop w:val="720"/>
  <w:drawingGridHorizontalSpacing w:val="100"/>
  <w:displayHorizontalDrawingGridEvery w:val="2"/>
  <w:characterSpacingControl w:val="doNotCompress"/>
  <w:hdrShapeDefaults>
    <o:shapedefaults v:ext="edit" spidmax="2049" style="mso-height-percent:900" fillcolor="white">
      <v:fill color="white"/>
      <v:textbox inset="5.85pt,.7pt,5.85pt,.7pt"/>
      <o:colormru v:ext="edit" colors="#40a6be,#b4dce6,#98cfdc,#ff7d26,#ff9d5b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F0B"/>
    <w:rsid w:val="000016EC"/>
    <w:rsid w:val="00005CE7"/>
    <w:rsid w:val="00007226"/>
    <w:rsid w:val="000111C1"/>
    <w:rsid w:val="00011708"/>
    <w:rsid w:val="000122E9"/>
    <w:rsid w:val="00013504"/>
    <w:rsid w:val="00014814"/>
    <w:rsid w:val="00016EEF"/>
    <w:rsid w:val="00023D4D"/>
    <w:rsid w:val="00025A1E"/>
    <w:rsid w:val="00025C03"/>
    <w:rsid w:val="0002672D"/>
    <w:rsid w:val="00034A92"/>
    <w:rsid w:val="000405DC"/>
    <w:rsid w:val="00041A87"/>
    <w:rsid w:val="000465C9"/>
    <w:rsid w:val="000476B0"/>
    <w:rsid w:val="000568FD"/>
    <w:rsid w:val="0005791D"/>
    <w:rsid w:val="000614AF"/>
    <w:rsid w:val="000630EC"/>
    <w:rsid w:val="00063D06"/>
    <w:rsid w:val="000643F6"/>
    <w:rsid w:val="00065884"/>
    <w:rsid w:val="00072B33"/>
    <w:rsid w:val="000731F3"/>
    <w:rsid w:val="00074BB7"/>
    <w:rsid w:val="000758B1"/>
    <w:rsid w:val="00080BDC"/>
    <w:rsid w:val="00082F71"/>
    <w:rsid w:val="00087CE2"/>
    <w:rsid w:val="00096A69"/>
    <w:rsid w:val="000A1FED"/>
    <w:rsid w:val="000A42F8"/>
    <w:rsid w:val="000A5239"/>
    <w:rsid w:val="000B134A"/>
    <w:rsid w:val="000B153C"/>
    <w:rsid w:val="000B4C91"/>
    <w:rsid w:val="000B6DCE"/>
    <w:rsid w:val="000C1193"/>
    <w:rsid w:val="000C312B"/>
    <w:rsid w:val="000C56E0"/>
    <w:rsid w:val="000C5B70"/>
    <w:rsid w:val="000C671D"/>
    <w:rsid w:val="000D0513"/>
    <w:rsid w:val="000D1CEF"/>
    <w:rsid w:val="000D22C2"/>
    <w:rsid w:val="000D3142"/>
    <w:rsid w:val="000D41E0"/>
    <w:rsid w:val="000D6181"/>
    <w:rsid w:val="000D73A0"/>
    <w:rsid w:val="000E4221"/>
    <w:rsid w:val="000E5B8A"/>
    <w:rsid w:val="000F1232"/>
    <w:rsid w:val="000F1BCF"/>
    <w:rsid w:val="000F2158"/>
    <w:rsid w:val="000F3A76"/>
    <w:rsid w:val="000F548D"/>
    <w:rsid w:val="001012C3"/>
    <w:rsid w:val="001021FE"/>
    <w:rsid w:val="00104038"/>
    <w:rsid w:val="001042DA"/>
    <w:rsid w:val="00107793"/>
    <w:rsid w:val="001110B8"/>
    <w:rsid w:val="00111BD6"/>
    <w:rsid w:val="00111DB0"/>
    <w:rsid w:val="001140C9"/>
    <w:rsid w:val="00114BB8"/>
    <w:rsid w:val="0011566C"/>
    <w:rsid w:val="001161E4"/>
    <w:rsid w:val="0011688A"/>
    <w:rsid w:val="00122AC5"/>
    <w:rsid w:val="001247D7"/>
    <w:rsid w:val="00132282"/>
    <w:rsid w:val="00134417"/>
    <w:rsid w:val="00134797"/>
    <w:rsid w:val="00137AE4"/>
    <w:rsid w:val="0014584E"/>
    <w:rsid w:val="00145F42"/>
    <w:rsid w:val="00150F0C"/>
    <w:rsid w:val="00157BFB"/>
    <w:rsid w:val="001637E2"/>
    <w:rsid w:val="001678DD"/>
    <w:rsid w:val="00174A85"/>
    <w:rsid w:val="0018070A"/>
    <w:rsid w:val="001843B4"/>
    <w:rsid w:val="0018717E"/>
    <w:rsid w:val="00194BB9"/>
    <w:rsid w:val="00196219"/>
    <w:rsid w:val="001A0999"/>
    <w:rsid w:val="001A1150"/>
    <w:rsid w:val="001A67F2"/>
    <w:rsid w:val="001A7CFB"/>
    <w:rsid w:val="001B0619"/>
    <w:rsid w:val="001B0BD2"/>
    <w:rsid w:val="001B1EA5"/>
    <w:rsid w:val="001B77FE"/>
    <w:rsid w:val="001B7976"/>
    <w:rsid w:val="001C03C5"/>
    <w:rsid w:val="001C2EC0"/>
    <w:rsid w:val="001C2EC7"/>
    <w:rsid w:val="001C6709"/>
    <w:rsid w:val="001D02B9"/>
    <w:rsid w:val="001D0939"/>
    <w:rsid w:val="001D1028"/>
    <w:rsid w:val="001D24F1"/>
    <w:rsid w:val="001D2BA8"/>
    <w:rsid w:val="001D2BEC"/>
    <w:rsid w:val="001D71C0"/>
    <w:rsid w:val="001E16FC"/>
    <w:rsid w:val="001E2304"/>
    <w:rsid w:val="001E236B"/>
    <w:rsid w:val="001F0BD0"/>
    <w:rsid w:val="001F155A"/>
    <w:rsid w:val="001F276F"/>
    <w:rsid w:val="001F4BB8"/>
    <w:rsid w:val="001F64A8"/>
    <w:rsid w:val="00201345"/>
    <w:rsid w:val="002014CD"/>
    <w:rsid w:val="00203DC9"/>
    <w:rsid w:val="0020692D"/>
    <w:rsid w:val="00207BAB"/>
    <w:rsid w:val="00207E7D"/>
    <w:rsid w:val="00211324"/>
    <w:rsid w:val="00211428"/>
    <w:rsid w:val="00215E0B"/>
    <w:rsid w:val="00215EAF"/>
    <w:rsid w:val="00215EE1"/>
    <w:rsid w:val="0022015B"/>
    <w:rsid w:val="002214EA"/>
    <w:rsid w:val="0022201D"/>
    <w:rsid w:val="00225C52"/>
    <w:rsid w:val="00227AD9"/>
    <w:rsid w:val="00231DB1"/>
    <w:rsid w:val="00232ECE"/>
    <w:rsid w:val="00242538"/>
    <w:rsid w:val="00242E23"/>
    <w:rsid w:val="00246CDD"/>
    <w:rsid w:val="00250E16"/>
    <w:rsid w:val="002513B4"/>
    <w:rsid w:val="00251A10"/>
    <w:rsid w:val="002525E7"/>
    <w:rsid w:val="00252DE5"/>
    <w:rsid w:val="002533E4"/>
    <w:rsid w:val="002553DE"/>
    <w:rsid w:val="002565FE"/>
    <w:rsid w:val="00260DB0"/>
    <w:rsid w:val="00266421"/>
    <w:rsid w:val="00270943"/>
    <w:rsid w:val="00272045"/>
    <w:rsid w:val="0027777F"/>
    <w:rsid w:val="00293CA5"/>
    <w:rsid w:val="002962A0"/>
    <w:rsid w:val="002966C0"/>
    <w:rsid w:val="00297818"/>
    <w:rsid w:val="002A0852"/>
    <w:rsid w:val="002A0FF1"/>
    <w:rsid w:val="002A2483"/>
    <w:rsid w:val="002A24A8"/>
    <w:rsid w:val="002A30AF"/>
    <w:rsid w:val="002A3A75"/>
    <w:rsid w:val="002B0EC5"/>
    <w:rsid w:val="002B21E3"/>
    <w:rsid w:val="002B2AB9"/>
    <w:rsid w:val="002B3FE2"/>
    <w:rsid w:val="002B4967"/>
    <w:rsid w:val="002B5A31"/>
    <w:rsid w:val="002B5D5E"/>
    <w:rsid w:val="002B7696"/>
    <w:rsid w:val="002C657B"/>
    <w:rsid w:val="002C7EE9"/>
    <w:rsid w:val="002D0038"/>
    <w:rsid w:val="002D13BC"/>
    <w:rsid w:val="002D1CE3"/>
    <w:rsid w:val="002D2EFC"/>
    <w:rsid w:val="002D4196"/>
    <w:rsid w:val="002E6863"/>
    <w:rsid w:val="002F05F9"/>
    <w:rsid w:val="002F0B88"/>
    <w:rsid w:val="002F3BA6"/>
    <w:rsid w:val="002F5B5C"/>
    <w:rsid w:val="002F7ACA"/>
    <w:rsid w:val="003028E8"/>
    <w:rsid w:val="00304F3A"/>
    <w:rsid w:val="00305A96"/>
    <w:rsid w:val="00306D78"/>
    <w:rsid w:val="00307DB4"/>
    <w:rsid w:val="00311BAC"/>
    <w:rsid w:val="0031275D"/>
    <w:rsid w:val="003142E8"/>
    <w:rsid w:val="00316866"/>
    <w:rsid w:val="003211A9"/>
    <w:rsid w:val="00325D53"/>
    <w:rsid w:val="0032743F"/>
    <w:rsid w:val="003303DC"/>
    <w:rsid w:val="00330B0B"/>
    <w:rsid w:val="00331F86"/>
    <w:rsid w:val="00333247"/>
    <w:rsid w:val="00333A04"/>
    <w:rsid w:val="0033696B"/>
    <w:rsid w:val="0034174D"/>
    <w:rsid w:val="00343D1D"/>
    <w:rsid w:val="00344EAD"/>
    <w:rsid w:val="00345E1A"/>
    <w:rsid w:val="00350493"/>
    <w:rsid w:val="003505BC"/>
    <w:rsid w:val="00351692"/>
    <w:rsid w:val="00351E99"/>
    <w:rsid w:val="00352066"/>
    <w:rsid w:val="00353124"/>
    <w:rsid w:val="00355F7A"/>
    <w:rsid w:val="0035632C"/>
    <w:rsid w:val="003564CF"/>
    <w:rsid w:val="00357030"/>
    <w:rsid w:val="003611E8"/>
    <w:rsid w:val="00361F28"/>
    <w:rsid w:val="00364A42"/>
    <w:rsid w:val="00364C9A"/>
    <w:rsid w:val="00365B5B"/>
    <w:rsid w:val="00370E1C"/>
    <w:rsid w:val="00382617"/>
    <w:rsid w:val="00386064"/>
    <w:rsid w:val="003916B9"/>
    <w:rsid w:val="00391B51"/>
    <w:rsid w:val="00391E78"/>
    <w:rsid w:val="0039402C"/>
    <w:rsid w:val="00396702"/>
    <w:rsid w:val="00396748"/>
    <w:rsid w:val="00397572"/>
    <w:rsid w:val="003A0239"/>
    <w:rsid w:val="003A0BEB"/>
    <w:rsid w:val="003A1301"/>
    <w:rsid w:val="003A13AC"/>
    <w:rsid w:val="003A19D7"/>
    <w:rsid w:val="003A2167"/>
    <w:rsid w:val="003A2581"/>
    <w:rsid w:val="003A2FD4"/>
    <w:rsid w:val="003A6964"/>
    <w:rsid w:val="003B363D"/>
    <w:rsid w:val="003C0480"/>
    <w:rsid w:val="003C16CD"/>
    <w:rsid w:val="003C39CD"/>
    <w:rsid w:val="003C4D5F"/>
    <w:rsid w:val="003D030A"/>
    <w:rsid w:val="003D3084"/>
    <w:rsid w:val="003D489A"/>
    <w:rsid w:val="003E18AC"/>
    <w:rsid w:val="003E7B89"/>
    <w:rsid w:val="003F103A"/>
    <w:rsid w:val="003F2BF8"/>
    <w:rsid w:val="003F606B"/>
    <w:rsid w:val="003F6EA1"/>
    <w:rsid w:val="003F7AD6"/>
    <w:rsid w:val="0040070E"/>
    <w:rsid w:val="00401353"/>
    <w:rsid w:val="004022BF"/>
    <w:rsid w:val="0040293A"/>
    <w:rsid w:val="004076CE"/>
    <w:rsid w:val="00412EFA"/>
    <w:rsid w:val="00415540"/>
    <w:rsid w:val="00417272"/>
    <w:rsid w:val="0041772A"/>
    <w:rsid w:val="00422B2E"/>
    <w:rsid w:val="00427502"/>
    <w:rsid w:val="0043073A"/>
    <w:rsid w:val="0043265C"/>
    <w:rsid w:val="004327FC"/>
    <w:rsid w:val="00433475"/>
    <w:rsid w:val="00434186"/>
    <w:rsid w:val="00435EA4"/>
    <w:rsid w:val="0044352B"/>
    <w:rsid w:val="00447421"/>
    <w:rsid w:val="00450D54"/>
    <w:rsid w:val="00452C2C"/>
    <w:rsid w:val="00452EC8"/>
    <w:rsid w:val="0045430E"/>
    <w:rsid w:val="00454481"/>
    <w:rsid w:val="004553B8"/>
    <w:rsid w:val="00457146"/>
    <w:rsid w:val="00457173"/>
    <w:rsid w:val="00457BBC"/>
    <w:rsid w:val="00461181"/>
    <w:rsid w:val="004622E3"/>
    <w:rsid w:val="00466A47"/>
    <w:rsid w:val="0047042B"/>
    <w:rsid w:val="004706EC"/>
    <w:rsid w:val="0047526B"/>
    <w:rsid w:val="00475D60"/>
    <w:rsid w:val="00477329"/>
    <w:rsid w:val="0048004A"/>
    <w:rsid w:val="00480C48"/>
    <w:rsid w:val="004826F8"/>
    <w:rsid w:val="00483DA1"/>
    <w:rsid w:val="00483F99"/>
    <w:rsid w:val="004879B2"/>
    <w:rsid w:val="004901BD"/>
    <w:rsid w:val="0049045F"/>
    <w:rsid w:val="00490EC3"/>
    <w:rsid w:val="004955F6"/>
    <w:rsid w:val="004961AB"/>
    <w:rsid w:val="00497C35"/>
    <w:rsid w:val="004A266D"/>
    <w:rsid w:val="004A2855"/>
    <w:rsid w:val="004A7CE2"/>
    <w:rsid w:val="004B4631"/>
    <w:rsid w:val="004B7F5C"/>
    <w:rsid w:val="004C24CB"/>
    <w:rsid w:val="004C35F7"/>
    <w:rsid w:val="004C4DE6"/>
    <w:rsid w:val="004C61CA"/>
    <w:rsid w:val="004C7977"/>
    <w:rsid w:val="004D5CE8"/>
    <w:rsid w:val="004D655B"/>
    <w:rsid w:val="004D6A50"/>
    <w:rsid w:val="004E2074"/>
    <w:rsid w:val="004E342A"/>
    <w:rsid w:val="004F386F"/>
    <w:rsid w:val="004F5AC9"/>
    <w:rsid w:val="0050199A"/>
    <w:rsid w:val="00501A7E"/>
    <w:rsid w:val="00501ACA"/>
    <w:rsid w:val="0050703E"/>
    <w:rsid w:val="00511ED1"/>
    <w:rsid w:val="005126AF"/>
    <w:rsid w:val="00513C3F"/>
    <w:rsid w:val="005179AD"/>
    <w:rsid w:val="00521DCD"/>
    <w:rsid w:val="00526350"/>
    <w:rsid w:val="005312AC"/>
    <w:rsid w:val="005437E4"/>
    <w:rsid w:val="00543D68"/>
    <w:rsid w:val="00545A74"/>
    <w:rsid w:val="005500B5"/>
    <w:rsid w:val="00552497"/>
    <w:rsid w:val="005528F8"/>
    <w:rsid w:val="00555C0E"/>
    <w:rsid w:val="005608F7"/>
    <w:rsid w:val="005636A7"/>
    <w:rsid w:val="005639F8"/>
    <w:rsid w:val="00565511"/>
    <w:rsid w:val="00566029"/>
    <w:rsid w:val="00570393"/>
    <w:rsid w:val="00571DF2"/>
    <w:rsid w:val="00574384"/>
    <w:rsid w:val="00580F08"/>
    <w:rsid w:val="00581CBA"/>
    <w:rsid w:val="0059179B"/>
    <w:rsid w:val="00592613"/>
    <w:rsid w:val="00596425"/>
    <w:rsid w:val="005A057B"/>
    <w:rsid w:val="005A194C"/>
    <w:rsid w:val="005A7E68"/>
    <w:rsid w:val="005B28E9"/>
    <w:rsid w:val="005B4595"/>
    <w:rsid w:val="005B58A1"/>
    <w:rsid w:val="005B6974"/>
    <w:rsid w:val="005C0E7B"/>
    <w:rsid w:val="005C5576"/>
    <w:rsid w:val="005D1665"/>
    <w:rsid w:val="005D1C9F"/>
    <w:rsid w:val="005D4707"/>
    <w:rsid w:val="005D607E"/>
    <w:rsid w:val="005E14A7"/>
    <w:rsid w:val="005E1BF5"/>
    <w:rsid w:val="005E1C3D"/>
    <w:rsid w:val="005E3991"/>
    <w:rsid w:val="005E54C4"/>
    <w:rsid w:val="005E57EC"/>
    <w:rsid w:val="005E5EDD"/>
    <w:rsid w:val="005E75B1"/>
    <w:rsid w:val="005E7E7C"/>
    <w:rsid w:val="005F3228"/>
    <w:rsid w:val="005F397C"/>
    <w:rsid w:val="005F73AE"/>
    <w:rsid w:val="00601BAC"/>
    <w:rsid w:val="00604830"/>
    <w:rsid w:val="00611F03"/>
    <w:rsid w:val="006143A9"/>
    <w:rsid w:val="00620F7D"/>
    <w:rsid w:val="00625871"/>
    <w:rsid w:val="00626606"/>
    <w:rsid w:val="00627DC9"/>
    <w:rsid w:val="006317EF"/>
    <w:rsid w:val="00633C0B"/>
    <w:rsid w:val="0063464E"/>
    <w:rsid w:val="00640BF8"/>
    <w:rsid w:val="00643631"/>
    <w:rsid w:val="00651244"/>
    <w:rsid w:val="006536CF"/>
    <w:rsid w:val="00657530"/>
    <w:rsid w:val="00661B1D"/>
    <w:rsid w:val="00664604"/>
    <w:rsid w:val="00665B35"/>
    <w:rsid w:val="0066627E"/>
    <w:rsid w:val="00666622"/>
    <w:rsid w:val="00666A39"/>
    <w:rsid w:val="0067301C"/>
    <w:rsid w:val="00675A08"/>
    <w:rsid w:val="00681AE7"/>
    <w:rsid w:val="00684196"/>
    <w:rsid w:val="0068697B"/>
    <w:rsid w:val="0068701F"/>
    <w:rsid w:val="00697CCC"/>
    <w:rsid w:val="006A0BA4"/>
    <w:rsid w:val="006A2290"/>
    <w:rsid w:val="006A472A"/>
    <w:rsid w:val="006A47A5"/>
    <w:rsid w:val="006A6D3F"/>
    <w:rsid w:val="006B084C"/>
    <w:rsid w:val="006B6408"/>
    <w:rsid w:val="006B6DAE"/>
    <w:rsid w:val="006B79DB"/>
    <w:rsid w:val="006C50D4"/>
    <w:rsid w:val="006C5948"/>
    <w:rsid w:val="006C5C4C"/>
    <w:rsid w:val="006C6066"/>
    <w:rsid w:val="006C7D0C"/>
    <w:rsid w:val="006D0746"/>
    <w:rsid w:val="006D17A7"/>
    <w:rsid w:val="006E0695"/>
    <w:rsid w:val="006E1136"/>
    <w:rsid w:val="006E2665"/>
    <w:rsid w:val="006E27CA"/>
    <w:rsid w:val="006E39A7"/>
    <w:rsid w:val="006E44A0"/>
    <w:rsid w:val="006E49BC"/>
    <w:rsid w:val="006E5C75"/>
    <w:rsid w:val="006F16FF"/>
    <w:rsid w:val="006F2128"/>
    <w:rsid w:val="006F3EA7"/>
    <w:rsid w:val="006F464A"/>
    <w:rsid w:val="006F52EF"/>
    <w:rsid w:val="00703B5E"/>
    <w:rsid w:val="0070467D"/>
    <w:rsid w:val="00705AAC"/>
    <w:rsid w:val="00705D3E"/>
    <w:rsid w:val="00707A67"/>
    <w:rsid w:val="00710A2F"/>
    <w:rsid w:val="00711A2E"/>
    <w:rsid w:val="00711FF2"/>
    <w:rsid w:val="00713349"/>
    <w:rsid w:val="00715E8E"/>
    <w:rsid w:val="00720840"/>
    <w:rsid w:val="00725487"/>
    <w:rsid w:val="00726EAC"/>
    <w:rsid w:val="0074173C"/>
    <w:rsid w:val="00743D8A"/>
    <w:rsid w:val="00746413"/>
    <w:rsid w:val="00750C4C"/>
    <w:rsid w:val="007532E0"/>
    <w:rsid w:val="00753536"/>
    <w:rsid w:val="007562E7"/>
    <w:rsid w:val="00757396"/>
    <w:rsid w:val="007612B7"/>
    <w:rsid w:val="007651E0"/>
    <w:rsid w:val="00767095"/>
    <w:rsid w:val="00776673"/>
    <w:rsid w:val="00777B70"/>
    <w:rsid w:val="00780393"/>
    <w:rsid w:val="00782B3B"/>
    <w:rsid w:val="007863EA"/>
    <w:rsid w:val="00786D5F"/>
    <w:rsid w:val="00791209"/>
    <w:rsid w:val="0079560C"/>
    <w:rsid w:val="007A1E4F"/>
    <w:rsid w:val="007A2250"/>
    <w:rsid w:val="007B19AA"/>
    <w:rsid w:val="007B439F"/>
    <w:rsid w:val="007B7B19"/>
    <w:rsid w:val="007B7C80"/>
    <w:rsid w:val="007C0332"/>
    <w:rsid w:val="007C57ED"/>
    <w:rsid w:val="007C7414"/>
    <w:rsid w:val="007D1918"/>
    <w:rsid w:val="007D40AF"/>
    <w:rsid w:val="007D4BC6"/>
    <w:rsid w:val="007D540A"/>
    <w:rsid w:val="007D75DE"/>
    <w:rsid w:val="007E133D"/>
    <w:rsid w:val="007E5585"/>
    <w:rsid w:val="007E6883"/>
    <w:rsid w:val="007E78F6"/>
    <w:rsid w:val="007E7C81"/>
    <w:rsid w:val="007F2D44"/>
    <w:rsid w:val="007F7CCB"/>
    <w:rsid w:val="00800DBF"/>
    <w:rsid w:val="0080316C"/>
    <w:rsid w:val="008126B3"/>
    <w:rsid w:val="00812C66"/>
    <w:rsid w:val="008131CB"/>
    <w:rsid w:val="008154FE"/>
    <w:rsid w:val="00816F67"/>
    <w:rsid w:val="00822EFC"/>
    <w:rsid w:val="00826428"/>
    <w:rsid w:val="0082674E"/>
    <w:rsid w:val="0083658D"/>
    <w:rsid w:val="008409AA"/>
    <w:rsid w:val="008409D8"/>
    <w:rsid w:val="00844602"/>
    <w:rsid w:val="008500A0"/>
    <w:rsid w:val="00850988"/>
    <w:rsid w:val="00852165"/>
    <w:rsid w:val="00856E21"/>
    <w:rsid w:val="00861C3D"/>
    <w:rsid w:val="008643BE"/>
    <w:rsid w:val="008660AA"/>
    <w:rsid w:val="008722B5"/>
    <w:rsid w:val="008748E1"/>
    <w:rsid w:val="00877983"/>
    <w:rsid w:val="00881B4A"/>
    <w:rsid w:val="00883DA1"/>
    <w:rsid w:val="008904EC"/>
    <w:rsid w:val="00890935"/>
    <w:rsid w:val="008917F6"/>
    <w:rsid w:val="0089325D"/>
    <w:rsid w:val="00895FC4"/>
    <w:rsid w:val="008961F9"/>
    <w:rsid w:val="008A3EB7"/>
    <w:rsid w:val="008A3F5F"/>
    <w:rsid w:val="008A488A"/>
    <w:rsid w:val="008B01D5"/>
    <w:rsid w:val="008B5E32"/>
    <w:rsid w:val="008B74D0"/>
    <w:rsid w:val="008C16E0"/>
    <w:rsid w:val="008C3679"/>
    <w:rsid w:val="008D018E"/>
    <w:rsid w:val="008D032E"/>
    <w:rsid w:val="008D1ADA"/>
    <w:rsid w:val="008D50FE"/>
    <w:rsid w:val="008E0C25"/>
    <w:rsid w:val="008E3E85"/>
    <w:rsid w:val="008F0E9A"/>
    <w:rsid w:val="008F2823"/>
    <w:rsid w:val="00900976"/>
    <w:rsid w:val="00901508"/>
    <w:rsid w:val="00904F35"/>
    <w:rsid w:val="00914159"/>
    <w:rsid w:val="009156DA"/>
    <w:rsid w:val="00920030"/>
    <w:rsid w:val="00922F31"/>
    <w:rsid w:val="00923E6D"/>
    <w:rsid w:val="00925AA7"/>
    <w:rsid w:val="00932F81"/>
    <w:rsid w:val="0093611A"/>
    <w:rsid w:val="00936BFB"/>
    <w:rsid w:val="00937962"/>
    <w:rsid w:val="00940B5D"/>
    <w:rsid w:val="009411DA"/>
    <w:rsid w:val="00943030"/>
    <w:rsid w:val="00943396"/>
    <w:rsid w:val="0094407F"/>
    <w:rsid w:val="00944B81"/>
    <w:rsid w:val="009474B1"/>
    <w:rsid w:val="00951AC5"/>
    <w:rsid w:val="00953076"/>
    <w:rsid w:val="00953906"/>
    <w:rsid w:val="009566AB"/>
    <w:rsid w:val="00961FA5"/>
    <w:rsid w:val="00962145"/>
    <w:rsid w:val="00967310"/>
    <w:rsid w:val="0097199C"/>
    <w:rsid w:val="00972176"/>
    <w:rsid w:val="00981B3D"/>
    <w:rsid w:val="009837F9"/>
    <w:rsid w:val="00983AB5"/>
    <w:rsid w:val="00983F9B"/>
    <w:rsid w:val="0098409B"/>
    <w:rsid w:val="00985587"/>
    <w:rsid w:val="0098601D"/>
    <w:rsid w:val="00986866"/>
    <w:rsid w:val="009879AB"/>
    <w:rsid w:val="00994E42"/>
    <w:rsid w:val="00996C6C"/>
    <w:rsid w:val="0099725D"/>
    <w:rsid w:val="009A03B3"/>
    <w:rsid w:val="009A1D1E"/>
    <w:rsid w:val="009A2A0C"/>
    <w:rsid w:val="009A420A"/>
    <w:rsid w:val="009A71C5"/>
    <w:rsid w:val="009A7684"/>
    <w:rsid w:val="009A7F4C"/>
    <w:rsid w:val="009B2639"/>
    <w:rsid w:val="009B29CB"/>
    <w:rsid w:val="009B3572"/>
    <w:rsid w:val="009B7A45"/>
    <w:rsid w:val="009B7BDB"/>
    <w:rsid w:val="009C2F76"/>
    <w:rsid w:val="009C3D84"/>
    <w:rsid w:val="009D0D3A"/>
    <w:rsid w:val="009D1AAA"/>
    <w:rsid w:val="009D21C6"/>
    <w:rsid w:val="009D23A9"/>
    <w:rsid w:val="009D37D8"/>
    <w:rsid w:val="009D3952"/>
    <w:rsid w:val="009E100D"/>
    <w:rsid w:val="009E1C50"/>
    <w:rsid w:val="009E3418"/>
    <w:rsid w:val="009E3E4B"/>
    <w:rsid w:val="009F0A8B"/>
    <w:rsid w:val="009F4BF3"/>
    <w:rsid w:val="009F792F"/>
    <w:rsid w:val="009F7C97"/>
    <w:rsid w:val="00A00B17"/>
    <w:rsid w:val="00A03439"/>
    <w:rsid w:val="00A03CEA"/>
    <w:rsid w:val="00A06797"/>
    <w:rsid w:val="00A110E0"/>
    <w:rsid w:val="00A12265"/>
    <w:rsid w:val="00A13473"/>
    <w:rsid w:val="00A13B4F"/>
    <w:rsid w:val="00A15496"/>
    <w:rsid w:val="00A17110"/>
    <w:rsid w:val="00A17EA5"/>
    <w:rsid w:val="00A24449"/>
    <w:rsid w:val="00A30A25"/>
    <w:rsid w:val="00A30D49"/>
    <w:rsid w:val="00A32AF8"/>
    <w:rsid w:val="00A33477"/>
    <w:rsid w:val="00A34B8B"/>
    <w:rsid w:val="00A357F8"/>
    <w:rsid w:val="00A4065A"/>
    <w:rsid w:val="00A40835"/>
    <w:rsid w:val="00A45AE3"/>
    <w:rsid w:val="00A4610A"/>
    <w:rsid w:val="00A462D5"/>
    <w:rsid w:val="00A47468"/>
    <w:rsid w:val="00A50C5B"/>
    <w:rsid w:val="00A518CC"/>
    <w:rsid w:val="00A5210E"/>
    <w:rsid w:val="00A52BEA"/>
    <w:rsid w:val="00A542A5"/>
    <w:rsid w:val="00A60CEF"/>
    <w:rsid w:val="00A6183F"/>
    <w:rsid w:val="00A63C77"/>
    <w:rsid w:val="00A65067"/>
    <w:rsid w:val="00A701BE"/>
    <w:rsid w:val="00A73D33"/>
    <w:rsid w:val="00A74188"/>
    <w:rsid w:val="00A748A5"/>
    <w:rsid w:val="00A75520"/>
    <w:rsid w:val="00A7560D"/>
    <w:rsid w:val="00A76D88"/>
    <w:rsid w:val="00A77792"/>
    <w:rsid w:val="00A77D7E"/>
    <w:rsid w:val="00A8027E"/>
    <w:rsid w:val="00A82280"/>
    <w:rsid w:val="00A862E8"/>
    <w:rsid w:val="00A90BCD"/>
    <w:rsid w:val="00A94F61"/>
    <w:rsid w:val="00AA00C4"/>
    <w:rsid w:val="00AA1290"/>
    <w:rsid w:val="00AA2F97"/>
    <w:rsid w:val="00AA3ED0"/>
    <w:rsid w:val="00AB186F"/>
    <w:rsid w:val="00AB404D"/>
    <w:rsid w:val="00AB547E"/>
    <w:rsid w:val="00AB57F4"/>
    <w:rsid w:val="00AB7756"/>
    <w:rsid w:val="00AC1CCD"/>
    <w:rsid w:val="00AC4881"/>
    <w:rsid w:val="00AC63DF"/>
    <w:rsid w:val="00AD122B"/>
    <w:rsid w:val="00AD38F1"/>
    <w:rsid w:val="00AD3DE6"/>
    <w:rsid w:val="00AD7F4B"/>
    <w:rsid w:val="00AE0E02"/>
    <w:rsid w:val="00AE2038"/>
    <w:rsid w:val="00AE34AC"/>
    <w:rsid w:val="00AE4577"/>
    <w:rsid w:val="00AE70AE"/>
    <w:rsid w:val="00AF1712"/>
    <w:rsid w:val="00AF4495"/>
    <w:rsid w:val="00AF670C"/>
    <w:rsid w:val="00B04D96"/>
    <w:rsid w:val="00B06AFA"/>
    <w:rsid w:val="00B10A2B"/>
    <w:rsid w:val="00B11EDA"/>
    <w:rsid w:val="00B17DD3"/>
    <w:rsid w:val="00B24931"/>
    <w:rsid w:val="00B25B26"/>
    <w:rsid w:val="00B33F01"/>
    <w:rsid w:val="00B42070"/>
    <w:rsid w:val="00B43DFB"/>
    <w:rsid w:val="00B516AF"/>
    <w:rsid w:val="00B52994"/>
    <w:rsid w:val="00B53077"/>
    <w:rsid w:val="00B54580"/>
    <w:rsid w:val="00B54BF4"/>
    <w:rsid w:val="00B5557E"/>
    <w:rsid w:val="00B57735"/>
    <w:rsid w:val="00B57E58"/>
    <w:rsid w:val="00B60388"/>
    <w:rsid w:val="00B611C4"/>
    <w:rsid w:val="00B62B77"/>
    <w:rsid w:val="00B62DB9"/>
    <w:rsid w:val="00B62EE5"/>
    <w:rsid w:val="00B63DEE"/>
    <w:rsid w:val="00B70A2D"/>
    <w:rsid w:val="00B70B20"/>
    <w:rsid w:val="00B726E9"/>
    <w:rsid w:val="00B72CC8"/>
    <w:rsid w:val="00B764CF"/>
    <w:rsid w:val="00B83B93"/>
    <w:rsid w:val="00B855AC"/>
    <w:rsid w:val="00B93FDA"/>
    <w:rsid w:val="00B96289"/>
    <w:rsid w:val="00B97F49"/>
    <w:rsid w:val="00BA322F"/>
    <w:rsid w:val="00BA51AA"/>
    <w:rsid w:val="00BA566B"/>
    <w:rsid w:val="00BB0657"/>
    <w:rsid w:val="00BB6650"/>
    <w:rsid w:val="00BB6B93"/>
    <w:rsid w:val="00BB6E33"/>
    <w:rsid w:val="00BB7574"/>
    <w:rsid w:val="00BC0FD3"/>
    <w:rsid w:val="00BD231B"/>
    <w:rsid w:val="00BD2B56"/>
    <w:rsid w:val="00BE4B29"/>
    <w:rsid w:val="00BE5877"/>
    <w:rsid w:val="00BE6914"/>
    <w:rsid w:val="00BF09FA"/>
    <w:rsid w:val="00BF1566"/>
    <w:rsid w:val="00BF1EA0"/>
    <w:rsid w:val="00BF2C1B"/>
    <w:rsid w:val="00BF46BD"/>
    <w:rsid w:val="00BF7823"/>
    <w:rsid w:val="00C14B7A"/>
    <w:rsid w:val="00C14F9B"/>
    <w:rsid w:val="00C15F47"/>
    <w:rsid w:val="00C21F91"/>
    <w:rsid w:val="00C329BD"/>
    <w:rsid w:val="00C32EE9"/>
    <w:rsid w:val="00C334F4"/>
    <w:rsid w:val="00C33990"/>
    <w:rsid w:val="00C3521D"/>
    <w:rsid w:val="00C366E0"/>
    <w:rsid w:val="00C41A0B"/>
    <w:rsid w:val="00C44F88"/>
    <w:rsid w:val="00C46912"/>
    <w:rsid w:val="00C500A1"/>
    <w:rsid w:val="00C51A7A"/>
    <w:rsid w:val="00C52E8F"/>
    <w:rsid w:val="00C5455C"/>
    <w:rsid w:val="00C56128"/>
    <w:rsid w:val="00C56713"/>
    <w:rsid w:val="00C603DB"/>
    <w:rsid w:val="00C62858"/>
    <w:rsid w:val="00C62B40"/>
    <w:rsid w:val="00C63237"/>
    <w:rsid w:val="00C63F29"/>
    <w:rsid w:val="00C65D5A"/>
    <w:rsid w:val="00C66133"/>
    <w:rsid w:val="00C71599"/>
    <w:rsid w:val="00C802D7"/>
    <w:rsid w:val="00C80673"/>
    <w:rsid w:val="00C80FCB"/>
    <w:rsid w:val="00C83053"/>
    <w:rsid w:val="00C877F1"/>
    <w:rsid w:val="00C90227"/>
    <w:rsid w:val="00C90699"/>
    <w:rsid w:val="00C963DF"/>
    <w:rsid w:val="00C9734A"/>
    <w:rsid w:val="00CA7B0D"/>
    <w:rsid w:val="00CB0EA9"/>
    <w:rsid w:val="00CB3AE9"/>
    <w:rsid w:val="00CB5811"/>
    <w:rsid w:val="00CC1511"/>
    <w:rsid w:val="00CC197D"/>
    <w:rsid w:val="00CC5356"/>
    <w:rsid w:val="00CC6D47"/>
    <w:rsid w:val="00CC7854"/>
    <w:rsid w:val="00CD1F43"/>
    <w:rsid w:val="00CD2E0E"/>
    <w:rsid w:val="00CD3B4F"/>
    <w:rsid w:val="00CD5401"/>
    <w:rsid w:val="00CE130A"/>
    <w:rsid w:val="00CE653D"/>
    <w:rsid w:val="00CE7FF8"/>
    <w:rsid w:val="00CF6F8C"/>
    <w:rsid w:val="00D03544"/>
    <w:rsid w:val="00D061D0"/>
    <w:rsid w:val="00D06E78"/>
    <w:rsid w:val="00D06E85"/>
    <w:rsid w:val="00D0715C"/>
    <w:rsid w:val="00D13374"/>
    <w:rsid w:val="00D21066"/>
    <w:rsid w:val="00D21B3F"/>
    <w:rsid w:val="00D2317D"/>
    <w:rsid w:val="00D23DB8"/>
    <w:rsid w:val="00D264D1"/>
    <w:rsid w:val="00D2650B"/>
    <w:rsid w:val="00D31EC9"/>
    <w:rsid w:val="00D323EB"/>
    <w:rsid w:val="00D340F5"/>
    <w:rsid w:val="00D35120"/>
    <w:rsid w:val="00D46A1B"/>
    <w:rsid w:val="00D46FC4"/>
    <w:rsid w:val="00D51516"/>
    <w:rsid w:val="00D5218E"/>
    <w:rsid w:val="00D52ADC"/>
    <w:rsid w:val="00D532EF"/>
    <w:rsid w:val="00D557B8"/>
    <w:rsid w:val="00D612C8"/>
    <w:rsid w:val="00D64EC7"/>
    <w:rsid w:val="00D73174"/>
    <w:rsid w:val="00D80B41"/>
    <w:rsid w:val="00D85209"/>
    <w:rsid w:val="00D861D8"/>
    <w:rsid w:val="00D90966"/>
    <w:rsid w:val="00D9522E"/>
    <w:rsid w:val="00D952A4"/>
    <w:rsid w:val="00D9637C"/>
    <w:rsid w:val="00D97041"/>
    <w:rsid w:val="00DA03F0"/>
    <w:rsid w:val="00DA04B1"/>
    <w:rsid w:val="00DA125A"/>
    <w:rsid w:val="00DA1D2B"/>
    <w:rsid w:val="00DA2CA5"/>
    <w:rsid w:val="00DA719A"/>
    <w:rsid w:val="00DB0AFD"/>
    <w:rsid w:val="00DB217C"/>
    <w:rsid w:val="00DB69AA"/>
    <w:rsid w:val="00DC19F1"/>
    <w:rsid w:val="00DC1AA8"/>
    <w:rsid w:val="00DC1E63"/>
    <w:rsid w:val="00DC2D24"/>
    <w:rsid w:val="00DD1903"/>
    <w:rsid w:val="00DD317F"/>
    <w:rsid w:val="00DD3181"/>
    <w:rsid w:val="00DD7F9C"/>
    <w:rsid w:val="00DD7FD5"/>
    <w:rsid w:val="00DE00D3"/>
    <w:rsid w:val="00DE2670"/>
    <w:rsid w:val="00DE3355"/>
    <w:rsid w:val="00DE446F"/>
    <w:rsid w:val="00DE63A6"/>
    <w:rsid w:val="00E00E8F"/>
    <w:rsid w:val="00E021D0"/>
    <w:rsid w:val="00E10731"/>
    <w:rsid w:val="00E1202F"/>
    <w:rsid w:val="00E130DA"/>
    <w:rsid w:val="00E1657D"/>
    <w:rsid w:val="00E173ED"/>
    <w:rsid w:val="00E202BE"/>
    <w:rsid w:val="00E222C0"/>
    <w:rsid w:val="00E22373"/>
    <w:rsid w:val="00E2337B"/>
    <w:rsid w:val="00E23C60"/>
    <w:rsid w:val="00E25EB0"/>
    <w:rsid w:val="00E30D0B"/>
    <w:rsid w:val="00E315BF"/>
    <w:rsid w:val="00E32CA2"/>
    <w:rsid w:val="00E36D6C"/>
    <w:rsid w:val="00E4239B"/>
    <w:rsid w:val="00E4362F"/>
    <w:rsid w:val="00E47F67"/>
    <w:rsid w:val="00E510E4"/>
    <w:rsid w:val="00E559A3"/>
    <w:rsid w:val="00E615B9"/>
    <w:rsid w:val="00E61FF9"/>
    <w:rsid w:val="00E64BEE"/>
    <w:rsid w:val="00E65DE2"/>
    <w:rsid w:val="00E66DF4"/>
    <w:rsid w:val="00E71906"/>
    <w:rsid w:val="00E73666"/>
    <w:rsid w:val="00E74A5B"/>
    <w:rsid w:val="00E773D8"/>
    <w:rsid w:val="00E80138"/>
    <w:rsid w:val="00E8284A"/>
    <w:rsid w:val="00E84BC4"/>
    <w:rsid w:val="00E90A93"/>
    <w:rsid w:val="00E9158B"/>
    <w:rsid w:val="00E931D2"/>
    <w:rsid w:val="00E95542"/>
    <w:rsid w:val="00E966B4"/>
    <w:rsid w:val="00E967B7"/>
    <w:rsid w:val="00EA5F96"/>
    <w:rsid w:val="00EA6D2D"/>
    <w:rsid w:val="00EA7C20"/>
    <w:rsid w:val="00EB3AF2"/>
    <w:rsid w:val="00EB5A58"/>
    <w:rsid w:val="00EB653B"/>
    <w:rsid w:val="00ED0452"/>
    <w:rsid w:val="00EE3FC3"/>
    <w:rsid w:val="00EE7A9B"/>
    <w:rsid w:val="00EF2985"/>
    <w:rsid w:val="00EF40E5"/>
    <w:rsid w:val="00EF5C27"/>
    <w:rsid w:val="00EF73ED"/>
    <w:rsid w:val="00F00026"/>
    <w:rsid w:val="00F005A7"/>
    <w:rsid w:val="00F00F9C"/>
    <w:rsid w:val="00F01941"/>
    <w:rsid w:val="00F034EB"/>
    <w:rsid w:val="00F113A5"/>
    <w:rsid w:val="00F11861"/>
    <w:rsid w:val="00F124F5"/>
    <w:rsid w:val="00F133E8"/>
    <w:rsid w:val="00F1589F"/>
    <w:rsid w:val="00F15C19"/>
    <w:rsid w:val="00F22F91"/>
    <w:rsid w:val="00F26456"/>
    <w:rsid w:val="00F30D0B"/>
    <w:rsid w:val="00F3181C"/>
    <w:rsid w:val="00F31B5A"/>
    <w:rsid w:val="00F343CA"/>
    <w:rsid w:val="00F36208"/>
    <w:rsid w:val="00F372E7"/>
    <w:rsid w:val="00F41D8B"/>
    <w:rsid w:val="00F43171"/>
    <w:rsid w:val="00F4455B"/>
    <w:rsid w:val="00F46CE0"/>
    <w:rsid w:val="00F51311"/>
    <w:rsid w:val="00F51799"/>
    <w:rsid w:val="00F636AF"/>
    <w:rsid w:val="00F6467B"/>
    <w:rsid w:val="00F6569D"/>
    <w:rsid w:val="00F65D3F"/>
    <w:rsid w:val="00F65F0B"/>
    <w:rsid w:val="00F6656A"/>
    <w:rsid w:val="00F70DD0"/>
    <w:rsid w:val="00F72191"/>
    <w:rsid w:val="00F72F06"/>
    <w:rsid w:val="00F753D5"/>
    <w:rsid w:val="00F7768F"/>
    <w:rsid w:val="00F8420F"/>
    <w:rsid w:val="00F864CE"/>
    <w:rsid w:val="00F909E9"/>
    <w:rsid w:val="00F910F3"/>
    <w:rsid w:val="00F92901"/>
    <w:rsid w:val="00F970CD"/>
    <w:rsid w:val="00FA1F6B"/>
    <w:rsid w:val="00FA3D36"/>
    <w:rsid w:val="00FA5726"/>
    <w:rsid w:val="00FA621A"/>
    <w:rsid w:val="00FA72B8"/>
    <w:rsid w:val="00FB02FF"/>
    <w:rsid w:val="00FB18ED"/>
    <w:rsid w:val="00FB3781"/>
    <w:rsid w:val="00FB433E"/>
    <w:rsid w:val="00FB5308"/>
    <w:rsid w:val="00FC1CBB"/>
    <w:rsid w:val="00FC1D1A"/>
    <w:rsid w:val="00FC5A46"/>
    <w:rsid w:val="00FC6D87"/>
    <w:rsid w:val="00FD0557"/>
    <w:rsid w:val="00FD1FEC"/>
    <w:rsid w:val="00FD2C0D"/>
    <w:rsid w:val="00FD36B3"/>
    <w:rsid w:val="00FD4315"/>
    <w:rsid w:val="00FE5E20"/>
    <w:rsid w:val="00FF2AFF"/>
    <w:rsid w:val="00FF3BC2"/>
    <w:rsid w:val="00FF7E13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undOvr"/>
    <m:naryLim m:val="subSup"/>
  </m:mathPr>
  <w:attachedSchema w:val="urn:DocumentPartTemplate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height-percent:900" fillcolor="white">
      <v:fill color="white"/>
      <v:textbox inset="5.85pt,.7pt,5.85pt,.7pt"/>
      <o:colormru v:ext="edit" colors="#40a6be,#b4dce6,#98cfdc,#ff7d26,#ff9d5b"/>
    </o:shapedefaults>
    <o:shapelayout v:ext="edit">
      <o:idmap v:ext="edit" data="1"/>
    </o:shapelayout>
  </w:shapeDefaults>
  <w:decimalSymbol w:val="."/>
  <w:listSeparator w:val=","/>
  <w14:docId w14:val="49B6890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/>
    <w:lsdException w:name="toc 2" w:semiHidden="1"/>
    <w:lsdException w:name="toc 3" w:semiHidden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9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414751" w:themeColor="text2" w:themeShade="BF"/>
      <w:sz w:val="20"/>
      <w:szCs w:val="20"/>
    </w:rPr>
  </w:style>
  <w:style w:type="paragraph" w:styleId="13">
    <w:name w:val="heading 1"/>
    <w:basedOn w:val="a"/>
    <w:next w:val="a"/>
    <w:link w:val="14"/>
    <w:uiPriority w:val="9"/>
    <w:unhideWhenUsed/>
    <w:rsid w:val="002565FE"/>
    <w:pPr>
      <w:spacing w:before="360" w:after="40"/>
      <w:outlineLvl w:val="0"/>
    </w:pPr>
    <w:rPr>
      <w:rFonts w:asciiTheme="majorHAnsi" w:eastAsia="Meiryo UI" w:hAnsiTheme="majorHAnsi"/>
      <w:b/>
      <w:smallCaps/>
      <w:spacing w:val="5"/>
      <w:sz w:val="32"/>
      <w:szCs w:val="32"/>
    </w:rPr>
  </w:style>
  <w:style w:type="paragraph" w:styleId="21">
    <w:name w:val="heading 2"/>
    <w:basedOn w:val="a"/>
    <w:next w:val="a"/>
    <w:link w:val="22"/>
    <w:uiPriority w:val="9"/>
    <w:unhideWhenUsed/>
    <w:qFormat/>
    <w:pPr>
      <w:spacing w:after="0"/>
      <w:outlineLvl w:val="1"/>
    </w:pPr>
    <w:rPr>
      <w:rFonts w:asciiTheme="majorHAnsi" w:eastAsiaTheme="majorEastAsia" w:hAnsiTheme="majorHAnsi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spacing w:after="0"/>
      <w:outlineLvl w:val="2"/>
    </w:pPr>
    <w:rPr>
      <w:rFonts w:asciiTheme="majorHAnsi" w:eastAsiaTheme="majorEastAsia" w:hAnsiTheme="majorHAnsi"/>
      <w:spacing w:val="5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spacing w:after="0"/>
      <w:outlineLvl w:val="3"/>
    </w:pPr>
    <w:rPr>
      <w:rFonts w:asciiTheme="majorHAnsi" w:eastAsiaTheme="majorEastAsia" w:hAnsiTheme="majorHAnsi"/>
      <w:color w:val="E65B01" w:themeColor="accent1" w:themeShade="BF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spacing w:after="0"/>
      <w:outlineLvl w:val="4"/>
    </w:pPr>
    <w:rPr>
      <w:i/>
      <w:color w:val="E65B01" w:themeColor="accent1" w:themeShade="BF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spacing w:after="0"/>
      <w:outlineLvl w:val="5"/>
    </w:pPr>
    <w:rPr>
      <w:b/>
      <w:color w:val="E65B0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spacing w:after="0"/>
      <w:outlineLvl w:val="6"/>
    </w:pPr>
    <w:rPr>
      <w:b/>
      <w:i/>
      <w:color w:val="E65B01" w:themeColor="accent1" w:themeShade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spacing w:after="0"/>
      <w:outlineLvl w:val="7"/>
    </w:pPr>
    <w:rPr>
      <w:b/>
      <w:color w:val="3667C3" w:themeColor="accent2" w:themeShade="B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spacing w:after="0"/>
      <w:outlineLvl w:val="8"/>
    </w:pPr>
    <w:rPr>
      <w:b/>
      <w:i/>
      <w:color w:val="3667C3" w:themeColor="accent2" w:themeShade="BF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Book Title"/>
    <w:basedOn w:val="a0"/>
    <w:uiPriority w:val="33"/>
    <w:qFormat/>
    <w:rPr>
      <w:rFonts w:cs="Times New Roman"/>
      <w:smallCaps/>
      <w:color w:val="000000"/>
      <w:spacing w:val="10"/>
    </w:rPr>
  </w:style>
  <w:style w:type="numbering" w:customStyle="1" w:styleId="1">
    <w:name w:val="箇条書き1"/>
    <w:uiPriority w:val="99"/>
    <w:pPr>
      <w:numPr>
        <w:numId w:val="1"/>
      </w:numPr>
    </w:pPr>
  </w:style>
  <w:style w:type="paragraph" w:styleId="a5">
    <w:name w:val="caption"/>
    <w:basedOn w:val="a"/>
    <w:next w:val="a"/>
    <w:uiPriority w:val="99"/>
    <w:semiHidden/>
    <w:pPr>
      <w:spacing w:line="240" w:lineRule="auto"/>
      <w:jc w:val="right"/>
    </w:pPr>
    <w:rPr>
      <w:b/>
      <w:bCs/>
      <w:color w:val="E65B01" w:themeColor="accent1" w:themeShade="BF"/>
      <w:sz w:val="16"/>
      <w:szCs w:val="16"/>
    </w:rPr>
  </w:style>
  <w:style w:type="character" w:styleId="a6">
    <w:name w:val="Emphasis"/>
    <w:uiPriority w:val="20"/>
    <w:qFormat/>
    <w:rPr>
      <w:b/>
      <w:i/>
      <w:color w:val="2B2F36" w:themeColor="text2" w:themeShade="80"/>
      <w:spacing w:val="10"/>
      <w:sz w:val="18"/>
      <w:szCs w:val="18"/>
    </w:rPr>
  </w:style>
  <w:style w:type="character" w:customStyle="1" w:styleId="14">
    <w:name w:val="見出し 1 (文字)"/>
    <w:basedOn w:val="a0"/>
    <w:link w:val="13"/>
    <w:uiPriority w:val="9"/>
    <w:rsid w:val="002565FE"/>
    <w:rPr>
      <w:rFonts w:asciiTheme="majorHAnsi" w:eastAsia="Meiryo UI" w:hAnsiTheme="majorHAnsi"/>
      <w:b/>
      <w:smallCaps/>
      <w:color w:val="414751" w:themeColor="text2" w:themeShade="BF"/>
      <w:spacing w:val="5"/>
      <w:sz w:val="32"/>
      <w:szCs w:val="32"/>
    </w:rPr>
  </w:style>
  <w:style w:type="character" w:customStyle="1" w:styleId="22">
    <w:name w:val="見出し 2 (文字)"/>
    <w:basedOn w:val="a0"/>
    <w:link w:val="21"/>
    <w:uiPriority w:val="9"/>
    <w:rPr>
      <w:rFonts w:asciiTheme="majorHAnsi" w:eastAsiaTheme="majorEastAsia" w:hAnsiTheme="majorHAnsi"/>
      <w:color w:val="414751" w:themeColor="text2" w:themeShade="BF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Pr>
      <w:rFonts w:asciiTheme="majorHAnsi" w:eastAsiaTheme="majorEastAsia" w:hAnsiTheme="majorHAnsi"/>
      <w:color w:val="414751" w:themeColor="text2" w:themeShade="BF"/>
      <w:spacing w:val="5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Pr>
      <w:rFonts w:asciiTheme="majorHAnsi" w:eastAsiaTheme="majorEastAsia" w:hAnsiTheme="majorHAnsi"/>
      <w:color w:val="E65B01" w:themeColor="accent1" w:themeShade="BF"/>
    </w:rPr>
  </w:style>
  <w:style w:type="character" w:customStyle="1" w:styleId="50">
    <w:name w:val="見出し 5 (文字)"/>
    <w:basedOn w:val="a0"/>
    <w:link w:val="5"/>
    <w:uiPriority w:val="9"/>
    <w:semiHidden/>
    <w:rPr>
      <w:i/>
      <w:color w:val="E65B01" w:themeColor="accent1" w:themeShade="BF"/>
    </w:rPr>
  </w:style>
  <w:style w:type="character" w:customStyle="1" w:styleId="60">
    <w:name w:val="見出し 6 (文字)"/>
    <w:basedOn w:val="a0"/>
    <w:link w:val="6"/>
    <w:uiPriority w:val="9"/>
    <w:semiHidden/>
    <w:rPr>
      <w:b/>
      <w:color w:val="E65B01" w:themeColor="accent1" w:themeShade="BF"/>
      <w:sz w:val="20"/>
      <w:szCs w:val="20"/>
    </w:rPr>
  </w:style>
  <w:style w:type="character" w:customStyle="1" w:styleId="70">
    <w:name w:val="見出し 7 (文字)"/>
    <w:basedOn w:val="a0"/>
    <w:link w:val="7"/>
    <w:uiPriority w:val="9"/>
    <w:semiHidden/>
    <w:rPr>
      <w:b/>
      <w:i/>
      <w:color w:val="E65B01" w:themeColor="accent1" w:themeShade="BF"/>
      <w:sz w:val="20"/>
      <w:szCs w:val="20"/>
    </w:rPr>
  </w:style>
  <w:style w:type="character" w:customStyle="1" w:styleId="80">
    <w:name w:val="見出し 8 (文字)"/>
    <w:basedOn w:val="a0"/>
    <w:link w:val="8"/>
    <w:uiPriority w:val="9"/>
    <w:semiHidden/>
    <w:rPr>
      <w:b/>
      <w:color w:val="3667C3" w:themeColor="accent2" w:themeShade="BF"/>
      <w:sz w:val="20"/>
      <w:szCs w:val="20"/>
    </w:rPr>
  </w:style>
  <w:style w:type="character" w:customStyle="1" w:styleId="90">
    <w:name w:val="見出し 9 (文字)"/>
    <w:basedOn w:val="a0"/>
    <w:link w:val="9"/>
    <w:uiPriority w:val="9"/>
    <w:semiHidden/>
    <w:rPr>
      <w:b/>
      <w:i/>
      <w:color w:val="3667C3" w:themeColor="accent2" w:themeShade="BF"/>
      <w:sz w:val="18"/>
      <w:szCs w:val="18"/>
    </w:rPr>
  </w:style>
  <w:style w:type="character" w:styleId="23">
    <w:name w:val="Intense Emphasis"/>
    <w:basedOn w:val="a0"/>
    <w:uiPriority w:val="21"/>
    <w:qFormat/>
    <w:rPr>
      <w:i/>
      <w:caps/>
      <w:color w:val="E65B01" w:themeColor="accent1" w:themeShade="BF"/>
      <w:spacing w:val="10"/>
      <w:sz w:val="18"/>
      <w:szCs w:val="18"/>
    </w:rPr>
  </w:style>
  <w:style w:type="paragraph" w:styleId="a7">
    <w:name w:val="Quote"/>
    <w:basedOn w:val="a"/>
    <w:link w:val="a8"/>
    <w:uiPriority w:val="29"/>
    <w:qFormat/>
    <w:rPr>
      <w:i/>
    </w:rPr>
  </w:style>
  <w:style w:type="character" w:customStyle="1" w:styleId="a8">
    <w:name w:val="引用文 (文字)"/>
    <w:basedOn w:val="a0"/>
    <w:link w:val="a7"/>
    <w:uiPriority w:val="29"/>
    <w:rPr>
      <w:i/>
      <w:color w:val="414751" w:themeColor="text2" w:themeShade="BF"/>
      <w:sz w:val="20"/>
      <w:szCs w:val="20"/>
    </w:rPr>
  </w:style>
  <w:style w:type="paragraph" w:styleId="24">
    <w:name w:val="Intense Quote"/>
    <w:basedOn w:val="a7"/>
    <w:link w:val="25"/>
    <w:uiPriority w:val="30"/>
    <w:qFormat/>
    <w:pPr>
      <w:pBdr>
        <w:bottom w:val="double" w:sz="4" w:space="4" w:color="FF7D26"/>
      </w:pBdr>
      <w:spacing w:line="300" w:lineRule="auto"/>
      <w:ind w:left="936" w:right="936"/>
    </w:pPr>
    <w:rPr>
      <w:i w:val="0"/>
      <w:color w:val="E65B01" w:themeColor="accent1" w:themeShade="BF"/>
    </w:rPr>
  </w:style>
  <w:style w:type="character" w:customStyle="1" w:styleId="25">
    <w:name w:val="引用文 2 (文字)"/>
    <w:basedOn w:val="a0"/>
    <w:link w:val="24"/>
    <w:uiPriority w:val="30"/>
    <w:rPr>
      <w:color w:val="E65B01" w:themeColor="accent1" w:themeShade="BF"/>
      <w:sz w:val="20"/>
      <w:szCs w:val="20"/>
    </w:rPr>
  </w:style>
  <w:style w:type="character" w:styleId="26">
    <w:name w:val="Intense Reference"/>
    <w:basedOn w:val="a0"/>
    <w:uiPriority w:val="32"/>
    <w:qFormat/>
    <w:rPr>
      <w:rFonts w:cs="Times New Roman"/>
      <w:b/>
      <w:caps/>
      <w:color w:val="3667C3" w:themeColor="accent2" w:themeShade="BF"/>
      <w:spacing w:val="5"/>
      <w:sz w:val="18"/>
      <w:szCs w:val="18"/>
    </w:rPr>
  </w:style>
  <w:style w:type="numbering" w:customStyle="1" w:styleId="11">
    <w:name w:val="段落番号1"/>
    <w:uiPriority w:val="99"/>
    <w:pPr>
      <w:numPr>
        <w:numId w:val="2"/>
      </w:numPr>
    </w:pPr>
  </w:style>
  <w:style w:type="character" w:styleId="a9">
    <w:name w:val="Strong"/>
    <w:basedOn w:val="a0"/>
    <w:uiPriority w:val="22"/>
    <w:qFormat/>
    <w:rPr>
      <w:b/>
      <w:bCs/>
    </w:rPr>
  </w:style>
  <w:style w:type="paragraph" w:styleId="aa">
    <w:name w:val="Subtitle"/>
    <w:basedOn w:val="a"/>
    <w:link w:val="ab"/>
    <w:uiPriority w:val="11"/>
    <w:qFormat/>
    <w:rPr>
      <w:i/>
      <w:color w:val="575F6D" w:themeColor="text2"/>
      <w:spacing w:val="5"/>
      <w:sz w:val="24"/>
      <w:szCs w:val="24"/>
    </w:rPr>
  </w:style>
  <w:style w:type="character" w:customStyle="1" w:styleId="ab">
    <w:name w:val="副題 (文字)"/>
    <w:basedOn w:val="a0"/>
    <w:link w:val="aa"/>
    <w:uiPriority w:val="11"/>
    <w:rPr>
      <w:i/>
      <w:color w:val="575F6D" w:themeColor="text2"/>
      <w:spacing w:val="5"/>
      <w:sz w:val="24"/>
      <w:szCs w:val="24"/>
    </w:rPr>
  </w:style>
  <w:style w:type="character" w:styleId="ac">
    <w:name w:val="Subtle Emphasis"/>
    <w:basedOn w:val="a0"/>
    <w:uiPriority w:val="19"/>
    <w:qFormat/>
    <w:rPr>
      <w:i/>
      <w:color w:val="E65B01" w:themeColor="accent1" w:themeShade="BF"/>
    </w:rPr>
  </w:style>
  <w:style w:type="character" w:styleId="ad">
    <w:name w:val="Subtle Reference"/>
    <w:basedOn w:val="a0"/>
    <w:uiPriority w:val="31"/>
    <w:qFormat/>
    <w:rPr>
      <w:rFonts w:cs="Times New Roman"/>
      <w:b/>
      <w:i/>
      <w:color w:val="3667C3" w:themeColor="accent2" w:themeShade="BF"/>
    </w:rPr>
  </w:style>
  <w:style w:type="paragraph" w:styleId="ae">
    <w:name w:val="header"/>
    <w:basedOn w:val="a"/>
    <w:link w:val="af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ヘッダー (文字)"/>
    <w:basedOn w:val="a0"/>
    <w:link w:val="ae"/>
    <w:uiPriority w:val="99"/>
    <w:rPr>
      <w:color w:val="414751" w:themeColor="text2" w:themeShade="BF"/>
      <w:sz w:val="20"/>
      <w:szCs w:val="20"/>
    </w:rPr>
  </w:style>
  <w:style w:type="paragraph" w:styleId="af0">
    <w:name w:val="footer"/>
    <w:basedOn w:val="a"/>
    <w:link w:val="af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フッター (文字)"/>
    <w:basedOn w:val="a0"/>
    <w:link w:val="af0"/>
    <w:uiPriority w:val="99"/>
    <w:rPr>
      <w:color w:val="414751" w:themeColor="text2" w:themeShade="BF"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  <w:szCs w:val="16"/>
    </w:rPr>
  </w:style>
  <w:style w:type="character" w:customStyle="1" w:styleId="af3">
    <w:name w:val="吹き出し (文字)"/>
    <w:basedOn w:val="a0"/>
    <w:link w:val="af2"/>
    <w:uiPriority w:val="99"/>
    <w:semiHidden/>
    <w:rPr>
      <w:rFonts w:ascii="Tahoma" w:eastAsia="Tahoma" w:hAnsi="Tahoma" w:cs="Tahoma"/>
      <w:color w:val="414751" w:themeColor="text2" w:themeShade="BF"/>
      <w:sz w:val="16"/>
      <w:szCs w:val="16"/>
    </w:rPr>
  </w:style>
  <w:style w:type="paragraph" w:styleId="af4">
    <w:name w:val="No Spacing"/>
    <w:uiPriority w:val="1"/>
    <w:qFormat/>
    <w:pPr>
      <w:spacing w:after="0" w:line="240" w:lineRule="auto"/>
    </w:pPr>
    <w:rPr>
      <w:color w:val="414751" w:themeColor="text2" w:themeShade="BF"/>
      <w:sz w:val="20"/>
      <w:szCs w:val="20"/>
    </w:rPr>
  </w:style>
  <w:style w:type="paragraph" w:styleId="af5">
    <w:name w:val="List Paragraph"/>
    <w:basedOn w:val="a"/>
    <w:link w:val="af6"/>
    <w:uiPriority w:val="34"/>
    <w:unhideWhenUsed/>
    <w:qFormat/>
    <w:pPr>
      <w:ind w:left="720"/>
      <w:contextualSpacing/>
    </w:pPr>
  </w:style>
  <w:style w:type="paragraph" w:customStyle="1" w:styleId="10">
    <w:name w:val="行頭文字 1"/>
    <w:basedOn w:val="af5"/>
    <w:uiPriority w:val="37"/>
    <w:qFormat/>
    <w:pPr>
      <w:numPr>
        <w:numId w:val="3"/>
      </w:numPr>
      <w:spacing w:after="0"/>
    </w:pPr>
    <w:rPr>
      <w:color w:val="auto"/>
    </w:rPr>
  </w:style>
  <w:style w:type="paragraph" w:customStyle="1" w:styleId="20">
    <w:name w:val="行頭文字 2"/>
    <w:basedOn w:val="af5"/>
    <w:uiPriority w:val="37"/>
    <w:qFormat/>
    <w:pPr>
      <w:numPr>
        <w:ilvl w:val="1"/>
        <w:numId w:val="3"/>
      </w:numPr>
    </w:pPr>
    <w:rPr>
      <w:color w:val="auto"/>
    </w:rPr>
  </w:style>
  <w:style w:type="paragraph" w:customStyle="1" w:styleId="af7">
    <w:name w:val="分類"/>
    <w:basedOn w:val="a"/>
    <w:pPr>
      <w:spacing w:after="0" w:line="240" w:lineRule="auto"/>
    </w:pPr>
    <w:rPr>
      <w:caps/>
      <w:color w:val="auto"/>
    </w:rPr>
  </w:style>
  <w:style w:type="numbering" w:customStyle="1" w:styleId="12">
    <w:name w:val="スタイル1"/>
    <w:uiPriority w:val="99"/>
    <w:rsid w:val="00EA5F96"/>
    <w:pPr>
      <w:numPr>
        <w:numId w:val="5"/>
      </w:numPr>
    </w:pPr>
  </w:style>
  <w:style w:type="paragraph" w:styleId="Web">
    <w:name w:val="Normal (Web)"/>
    <w:basedOn w:val="a"/>
    <w:uiPriority w:val="99"/>
    <w:semiHidden/>
    <w:unhideWhenUsed/>
    <w:rsid w:val="00D557B8"/>
    <w:pPr>
      <w:spacing w:before="100" w:beforeAutospacing="1" w:after="100" w:afterAutospacing="1" w:line="240" w:lineRule="auto"/>
    </w:pPr>
    <w:rPr>
      <w:rFonts w:ascii="ＭＳ Ｐゴシック" w:eastAsia="ＭＳ Ｐゴシック" w:hAnsi="ＭＳ Ｐゴシック" w:cs="ＭＳ Ｐゴシック"/>
      <w:color w:val="auto"/>
      <w:sz w:val="24"/>
      <w:szCs w:val="24"/>
    </w:rPr>
  </w:style>
  <w:style w:type="character" w:styleId="af8">
    <w:name w:val="Hyperlink"/>
    <w:basedOn w:val="a0"/>
    <w:uiPriority w:val="99"/>
    <w:unhideWhenUsed/>
    <w:rsid w:val="00F92901"/>
    <w:rPr>
      <w:color w:val="D2611C" w:themeColor="hyperlink"/>
      <w:u w:val="single"/>
    </w:rPr>
  </w:style>
  <w:style w:type="character" w:customStyle="1" w:styleId="apple-converted-space">
    <w:name w:val="apple-converted-space"/>
    <w:basedOn w:val="a0"/>
    <w:rsid w:val="00AF4495"/>
  </w:style>
  <w:style w:type="character" w:customStyle="1" w:styleId="mw-headline">
    <w:name w:val="mw-headline"/>
    <w:basedOn w:val="a0"/>
    <w:rsid w:val="00AF4495"/>
  </w:style>
  <w:style w:type="paragraph" w:customStyle="1" w:styleId="2">
    <w:name w:val="スタイル2"/>
    <w:basedOn w:val="af5"/>
    <w:link w:val="27"/>
    <w:qFormat/>
    <w:rsid w:val="00D21066"/>
    <w:pPr>
      <w:widowControl w:val="0"/>
      <w:numPr>
        <w:numId w:val="6"/>
      </w:numPr>
      <w:spacing w:after="0" w:line="440" w:lineRule="exact"/>
    </w:pPr>
    <w:rPr>
      <w:rFonts w:ascii="Meiryo UI" w:eastAsia="Meiryo UI" w:hAnsi="Meiryo UI" w:cs="Meiryo UI"/>
      <w:b/>
      <w:color w:val="auto"/>
      <w:sz w:val="32"/>
      <w:szCs w:val="32"/>
      <w14:shadow w14:blurRad="69850" w14:dist="43180" w14:dir="5400000" w14:sx="0" w14:sy="0" w14:kx="0" w14:ky="0" w14:algn="none">
        <w14:srgbClr w14:val="000000">
          <w14:alpha w14:val="35000"/>
        </w14:srgbClr>
      </w14:shadow>
      <w14:textOutline w14:w="952" w14:cap="flat" w14:cmpd="sng" w14:algn="ctr">
        <w14:noFill/>
        <w14:prstDash w14:val="solid"/>
        <w14:round/>
      </w14:textOutline>
      <w14:textFill>
        <w14:gradFill>
          <w14:gsLst>
            <w14:gs w14:pos="0">
              <w14:schemeClr w14:val="accent6">
                <w14:shade w14:val="20000"/>
                <w14:satMod w14:val="200000"/>
              </w14:schemeClr>
            </w14:gs>
            <w14:gs w14:pos="78000">
              <w14:schemeClr w14:val="accent6">
                <w14:tint w14:val="90000"/>
                <w14:shade w14:val="89000"/>
                <w14:satMod w14:val="220000"/>
              </w14:schemeClr>
            </w14:gs>
            <w14:gs w14:pos="100000">
              <w14:schemeClr w14:val="accent6">
                <w14:tint w14:val="12000"/>
                <w14:satMod w14:val="255000"/>
              </w14:schemeClr>
            </w14:gs>
          </w14:gsLst>
          <w14:lin w14:ang="5400000" w14:scaled="0"/>
        </w14:gradFill>
      </w14:textFill>
    </w:rPr>
  </w:style>
  <w:style w:type="character" w:customStyle="1" w:styleId="af6">
    <w:name w:val="リスト段落 (文字)"/>
    <w:basedOn w:val="a0"/>
    <w:link w:val="af5"/>
    <w:uiPriority w:val="34"/>
    <w:rsid w:val="00D21066"/>
    <w:rPr>
      <w:color w:val="414751" w:themeColor="text2" w:themeShade="BF"/>
      <w:sz w:val="20"/>
      <w:szCs w:val="20"/>
    </w:rPr>
  </w:style>
  <w:style w:type="character" w:customStyle="1" w:styleId="27">
    <w:name w:val="スタイル2 (文字)"/>
    <w:basedOn w:val="af6"/>
    <w:link w:val="2"/>
    <w:rsid w:val="00D21066"/>
    <w:rPr>
      <w:rFonts w:ascii="Meiryo UI" w:eastAsia="Meiryo UI" w:hAnsi="Meiryo UI" w:cs="Meiryo UI"/>
      <w:b/>
      <w:color w:val="414751" w:themeColor="text2" w:themeShade="BF"/>
      <w:sz w:val="32"/>
      <w:szCs w:val="32"/>
      <w14:shadow w14:blurRad="69850" w14:dist="43180" w14:dir="5400000" w14:sx="0" w14:sy="0" w14:kx="0" w14:ky="0" w14:algn="none">
        <w14:srgbClr w14:val="000000">
          <w14:alpha w14:val="35000"/>
        </w14:srgbClr>
      </w14:shadow>
      <w14:textOutline w14:w="952" w14:cap="flat" w14:cmpd="sng" w14:algn="ctr">
        <w14:noFill/>
        <w14:prstDash w14:val="solid"/>
        <w14:round/>
      </w14:textOutline>
      <w14:textFill>
        <w14:gradFill>
          <w14:gsLst>
            <w14:gs w14:pos="0">
              <w14:schemeClr w14:val="accent6">
                <w14:shade w14:val="20000"/>
                <w14:satMod w14:val="200000"/>
              </w14:schemeClr>
            </w14:gs>
            <w14:gs w14:pos="78000">
              <w14:schemeClr w14:val="accent6">
                <w14:tint w14:val="90000"/>
                <w14:shade w14:val="89000"/>
                <w14:satMod w14:val="220000"/>
              </w14:schemeClr>
            </w14:gs>
            <w14:gs w14:pos="100000">
              <w14:schemeClr w14:val="accent6">
                <w14:tint w14:val="12000"/>
                <w14:satMod w14:val="255000"/>
              </w14:schemeClr>
            </w14:gs>
          </w14:gsLst>
          <w14:lin w14:ang="5400000" w14:scaled="0"/>
        </w14:gradFill>
      </w14:textFill>
    </w:rPr>
  </w:style>
  <w:style w:type="character" w:styleId="af9">
    <w:name w:val="FollowedHyperlink"/>
    <w:basedOn w:val="a0"/>
    <w:uiPriority w:val="99"/>
    <w:semiHidden/>
    <w:unhideWhenUsed/>
    <w:rsid w:val="009B7A45"/>
    <w:rPr>
      <w:color w:val="3B435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2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6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footer" Target="footer1.xml"/><Relationship Id="rId11" Type="http://schemas.openxmlformats.org/officeDocument/2006/relationships/header" Target="header2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hyperlink" Target="http://www.oracle.com/technetwork%20/java/javase/downloads/index.html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hyperlink" Target="http://www.oracle.com/technetwork/java/javase/downloads/index-jsp-138363.html" TargetMode="External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120" Type="http://schemas.openxmlformats.org/officeDocument/2006/relationships/image" Target="media/image101.png"/><Relationship Id="rId121" Type="http://schemas.openxmlformats.org/officeDocument/2006/relationships/image" Target="media/image103.png"/><Relationship Id="rId122" Type="http://schemas.openxmlformats.org/officeDocument/2006/relationships/image" Target="media/image102.png"/><Relationship Id="rId123" Type="http://schemas.openxmlformats.org/officeDocument/2006/relationships/image" Target="media/image104.png"/><Relationship Id="rId124" Type="http://schemas.openxmlformats.org/officeDocument/2006/relationships/image" Target="media/image106.png"/><Relationship Id="rId125" Type="http://schemas.openxmlformats.org/officeDocument/2006/relationships/image" Target="media/image107.png"/><Relationship Id="rId126" Type="http://schemas.openxmlformats.org/officeDocument/2006/relationships/image" Target="media/image105.png"/><Relationship Id="rId127" Type="http://schemas.openxmlformats.org/officeDocument/2006/relationships/image" Target="media/image109.png"/><Relationship Id="rId128" Type="http://schemas.openxmlformats.org/officeDocument/2006/relationships/image" Target="media/image108.png"/><Relationship Id="rId129" Type="http://schemas.openxmlformats.org/officeDocument/2006/relationships/image" Target="media/image111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90" Type="http://schemas.openxmlformats.org/officeDocument/2006/relationships/image" Target="media/image73.png"/><Relationship Id="rId91" Type="http://schemas.openxmlformats.org/officeDocument/2006/relationships/image" Target="media/image74.png"/><Relationship Id="rId92" Type="http://schemas.openxmlformats.org/officeDocument/2006/relationships/image" Target="media/image75.png"/><Relationship Id="rId93" Type="http://schemas.openxmlformats.org/officeDocument/2006/relationships/image" Target="media/image76.png"/><Relationship Id="rId94" Type="http://schemas.openxmlformats.org/officeDocument/2006/relationships/image" Target="media/image77.png"/><Relationship Id="rId95" Type="http://schemas.openxmlformats.org/officeDocument/2006/relationships/image" Target="media/image78.png"/><Relationship Id="rId96" Type="http://schemas.openxmlformats.org/officeDocument/2006/relationships/image" Target="media/image79.png"/><Relationship Id="rId101" Type="http://schemas.openxmlformats.org/officeDocument/2006/relationships/image" Target="media/image84.png"/><Relationship Id="rId102" Type="http://schemas.openxmlformats.org/officeDocument/2006/relationships/image" Target="media/image85.png"/><Relationship Id="rId103" Type="http://schemas.openxmlformats.org/officeDocument/2006/relationships/image" Target="media/image86.png"/><Relationship Id="rId104" Type="http://schemas.openxmlformats.org/officeDocument/2006/relationships/image" Target="media/image87.png"/><Relationship Id="rId105" Type="http://schemas.openxmlformats.org/officeDocument/2006/relationships/image" Target="media/image88.png"/><Relationship Id="rId106" Type="http://schemas.openxmlformats.org/officeDocument/2006/relationships/image" Target="media/image89.png"/><Relationship Id="rId107" Type="http://schemas.openxmlformats.org/officeDocument/2006/relationships/image" Target="media/image90.png"/><Relationship Id="rId108" Type="http://schemas.openxmlformats.org/officeDocument/2006/relationships/image" Target="media/image91.png"/><Relationship Id="rId109" Type="http://schemas.openxmlformats.org/officeDocument/2006/relationships/image" Target="media/image92.png"/><Relationship Id="rId97" Type="http://schemas.openxmlformats.org/officeDocument/2006/relationships/image" Target="media/image80.png"/><Relationship Id="rId98" Type="http://schemas.openxmlformats.org/officeDocument/2006/relationships/image" Target="media/image81.png"/><Relationship Id="rId99" Type="http://schemas.openxmlformats.org/officeDocument/2006/relationships/image" Target="media/image82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00" Type="http://schemas.openxmlformats.org/officeDocument/2006/relationships/image" Target="media/image83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70" Type="http://schemas.openxmlformats.org/officeDocument/2006/relationships/image" Target="media/image55.png"/><Relationship Id="rId71" Type="http://schemas.openxmlformats.org/officeDocument/2006/relationships/hyperlink" Target="https://github.com/MJIrobotics/Tapia-sdk" TargetMode="External"/><Relationship Id="rId72" Type="http://schemas.openxmlformats.org/officeDocument/2006/relationships/image" Target="media/image56.png"/><Relationship Id="rId73" Type="http://schemas.openxmlformats.org/officeDocument/2006/relationships/image" Target="media/image57.png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image" Target="media/image60.png"/><Relationship Id="rId77" Type="http://schemas.openxmlformats.org/officeDocument/2006/relationships/image" Target="media/image61.png"/><Relationship Id="rId78" Type="http://schemas.openxmlformats.org/officeDocument/2006/relationships/image" Target="media/image62.png"/><Relationship Id="rId79" Type="http://schemas.openxmlformats.org/officeDocument/2006/relationships/image" Target="media/image63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30" Type="http://schemas.openxmlformats.org/officeDocument/2006/relationships/fontTable" Target="fontTable.xml"/><Relationship Id="rId13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110" Type="http://schemas.openxmlformats.org/officeDocument/2006/relationships/image" Target="media/image93.png"/><Relationship Id="rId111" Type="http://schemas.openxmlformats.org/officeDocument/2006/relationships/image" Target="media/image94.png"/><Relationship Id="rId112" Type="http://schemas.openxmlformats.org/officeDocument/2006/relationships/image" Target="media/image95.png"/><Relationship Id="rId113" Type="http://schemas.openxmlformats.org/officeDocument/2006/relationships/image" Target="media/image96.png"/><Relationship Id="rId114" Type="http://schemas.openxmlformats.org/officeDocument/2006/relationships/image" Target="media/image97.png"/><Relationship Id="rId115" Type="http://schemas.openxmlformats.org/officeDocument/2006/relationships/image" Target="media/image98.png"/><Relationship Id="rId116" Type="http://schemas.openxmlformats.org/officeDocument/2006/relationships/image" Target="media/image99.png"/><Relationship Id="rId117" Type="http://schemas.openxmlformats.org/officeDocument/2006/relationships/image" Target="media/image100.png"/><Relationship Id="rId118" Type="http://schemas.openxmlformats.org/officeDocument/2006/relationships/image" Target="media/image100.emf"/><Relationship Id="rId119" Type="http://schemas.openxmlformats.org/officeDocument/2006/relationships/image" Target="media/image101.emf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170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hyperlink" Target="https://developer.android.com/studio/index.html" TargetMode="External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80" Type="http://schemas.openxmlformats.org/officeDocument/2006/relationships/image" Target="media/image64.png"/><Relationship Id="rId81" Type="http://schemas.openxmlformats.org/officeDocument/2006/relationships/image" Target="media/image65.png"/><Relationship Id="rId82" Type="http://schemas.openxmlformats.org/officeDocument/2006/relationships/image" Target="media/image66.png"/><Relationship Id="rId83" Type="http://schemas.openxmlformats.org/officeDocument/2006/relationships/image" Target="media/image67.png"/><Relationship Id="rId84" Type="http://schemas.openxmlformats.org/officeDocument/2006/relationships/image" Target="media/image68.png"/><Relationship Id="rId85" Type="http://schemas.openxmlformats.org/officeDocument/2006/relationships/image" Target="media/image69.png"/><Relationship Id="rId86" Type="http://schemas.openxmlformats.org/officeDocument/2006/relationships/image" Target="media/image70.png"/><Relationship Id="rId87" Type="http://schemas.openxmlformats.org/officeDocument/2006/relationships/image" Target="media/image71.png"/><Relationship Id="rId88" Type="http://schemas.openxmlformats.org/officeDocument/2006/relationships/header" Target="header4.xml"/><Relationship Id="rId89" Type="http://schemas.openxmlformats.org/officeDocument/2006/relationships/image" Target="media/image7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41\OrielMergeFax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9.jpeg"/></Relationships>
</file>

<file path=word/theme/theme1.xml><?xml version="1.0" encoding="utf-8"?>
<a:theme xmlns:a="http://schemas.openxmlformats.org/drawingml/2006/main" name="Oriel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riel">
      <a:majorFont>
        <a:latin typeface="Century Schoolbook"/>
        <a:ea typeface=""/>
        <a:cs typeface=""/>
        <a:font script="Jpan" typeface="ＭＳ Ｐ明朝"/>
        <a:font script="Hang" typeface="휴먼매직체"/>
        <a:font script="Hans" typeface="华文楷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 Schoolbook"/>
        <a:ea typeface=""/>
        <a:cs typeface=""/>
        <a:font script="Jpan" typeface="ＭＳ Ｐ明朝"/>
        <a:font script="Hang" typeface="휴먼매직체"/>
        <a:font script="Hans" typeface="宋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riel">
      <a:fillStyleLst>
        <a:solidFill>
          <a:schemeClr val="phClr"/>
        </a:solidFill>
        <a:gradFill rotWithShape="1">
          <a:gsLst>
            <a:gs pos="0">
              <a:schemeClr val="phClr">
                <a:tint val="39000"/>
                <a:satMod val="260000"/>
              </a:schemeClr>
            </a:gs>
            <a:gs pos="30000">
              <a:schemeClr val="phClr">
                <a:tint val="39000"/>
                <a:satMod val="260000"/>
              </a:schemeClr>
            </a:gs>
            <a:gs pos="75000">
              <a:schemeClr val="phClr">
                <a:tint val="55000"/>
                <a:satMod val="255000"/>
              </a:schemeClr>
            </a:gs>
            <a:gs pos="100000">
              <a:schemeClr val="phClr">
                <a:tint val="70000"/>
                <a:satMod val="255000"/>
              </a:schemeClr>
            </a:gs>
          </a:gsLst>
          <a:path path="circle">
            <a:fillToRect l="30000" t="155000" r="150000" b="75000"/>
          </a:path>
        </a:gradFill>
        <a:gradFill rotWithShape="1">
          <a:gsLst>
            <a:gs pos="0">
              <a:schemeClr val="phClr">
                <a:shade val="63000"/>
                <a:satMod val="170000"/>
              </a:schemeClr>
            </a:gs>
            <a:gs pos="30000">
              <a:schemeClr val="phClr">
                <a:shade val="58000"/>
                <a:satMod val="170000"/>
              </a:schemeClr>
            </a:gs>
            <a:gs pos="75000">
              <a:schemeClr val="phClr">
                <a:shade val="31000"/>
                <a:satMod val="170000"/>
              </a:schemeClr>
            </a:gs>
            <a:gs pos="100000">
              <a:schemeClr val="phClr">
                <a:shade val="15000"/>
                <a:satMod val="170000"/>
              </a:schemeClr>
            </a:gs>
          </a:gsLst>
          <a:path path="circle">
            <a:fillToRect l="30000" t="155000" r="150000" b="75000"/>
          </a:path>
        </a:gradFill>
      </a:fillStyleLst>
      <a:lnStyleLst>
        <a:ln w="12700" cap="flat" cmpd="sng" algn="ctr">
          <a:solidFill>
            <a:schemeClr val="phClr">
              <a:shade val="70000"/>
              <a:satMod val="15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492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0"/>
            </a:lightRig>
          </a:scene3d>
          <a:sp3d>
            <a:bevelT w="47625" h="69850"/>
            <a:contourClr>
              <a:schemeClr val="lt1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58000"/>
                <a:satMod val="125000"/>
              </a:schemeClr>
            </a:gs>
            <a:gs pos="40000">
              <a:schemeClr val="phClr">
                <a:tint val="90000"/>
                <a:shade val="90000"/>
                <a:satMod val="120000"/>
              </a:schemeClr>
            </a:gs>
            <a:gs pos="100000">
              <a:schemeClr val="phClr">
                <a:tint val="5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shade val="80000"/>
              </a:schemeClr>
              <a:schemeClr val="phClr">
                <a:tint val="91000"/>
              </a:schemeClr>
            </a:duotone>
          </a:blip>
          <a:tile tx="0" ty="0" sx="40000" sy="50000" flip="y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A7A7F9-3C34-425D-9B8D-5A76323D46E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870D457-9BE2-BD49-84BC-392A9526C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C:\Program Files\Microsoft Office\Templates\1041\OrielMergeFax.Dotx</Template>
  <TotalTime>7311</TotalTime>
  <Pages>38</Pages>
  <Words>620</Words>
  <Characters>3536</Characters>
  <Application>Microsoft Macintosh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Ohara@MJI</dc:creator>
  <cp:lastModifiedBy>tkyk0520ossc@gmail.com</cp:lastModifiedBy>
  <cp:revision>85</cp:revision>
  <cp:lastPrinted>2017-04-04T01:14:00Z</cp:lastPrinted>
  <dcterms:created xsi:type="dcterms:W3CDTF">2017-03-03T05:27:00Z</dcterms:created>
  <dcterms:modified xsi:type="dcterms:W3CDTF">2017-04-26T06:24:00Z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TC017730759991</vt:lpwstr>
  </property>
</Properties>
</file>